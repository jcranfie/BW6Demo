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5ED020" w14:textId="77777777" w:rsidR="003B78E1" w:rsidRDefault="003B78E1">
      <w:pPr>
        <w:pStyle w:val="Abstract"/>
      </w:pPr>
      <w:bookmarkStart w:id="0" w:name="_GoBack"/>
      <w:bookmarkEnd w:id="0"/>
    </w:p>
    <w:p w14:paraId="3B6353A9" w14:textId="3375FD28" w:rsidR="00EB59F1" w:rsidRDefault="00CF0406">
      <w:pPr>
        <w:pStyle w:val="Title"/>
        <w:spacing w:after="120"/>
      </w:pPr>
      <w:r>
        <w:t>CO-OP</w:t>
      </w:r>
      <w:r w:rsidR="005A7F3D">
        <w:t xml:space="preserve">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77777777" w:rsidR="003B78E1" w:rsidRDefault="002F491D">
      <w:pPr>
        <w:pStyle w:val="Abstract"/>
      </w:pPr>
      <w:r>
        <w:t xml:space="preserve">Document Version:  </w:t>
      </w:r>
      <w:r w:rsidR="005A7F3D">
        <w:t>v1.0</w:t>
      </w:r>
      <w:r w:rsidR="0096378D">
        <w:t>.</w:t>
      </w:r>
      <w:r w:rsidR="005A7F3D">
        <w:t>0</w:t>
      </w:r>
    </w:p>
    <w:p w14:paraId="3A552B78" w14:textId="77777777" w:rsidR="003B78E1" w:rsidRDefault="002F491D">
      <w:pPr>
        <w:pStyle w:val="Abstract"/>
      </w:pPr>
      <w:r>
        <w:t xml:space="preserve">Document Date:  </w:t>
      </w:r>
      <w:r w:rsidR="005A7F3D">
        <w:t>May 2017</w:t>
      </w:r>
    </w:p>
    <w:p w14:paraId="70716F1C" w14:textId="77777777" w:rsidR="003B78E1" w:rsidRDefault="003B78E1">
      <w:pPr>
        <w:pStyle w:val="ChangeLogTitle"/>
      </w:pPr>
      <w:r>
        <w:br w:type="page"/>
      </w:r>
      <w:bookmarkStart w:id="1" w:name="_Toc13903126"/>
      <w:bookmarkStart w:id="2" w:name="_Toc13903395"/>
      <w:bookmarkStart w:id="3" w:name="_Toc13906902"/>
      <w:bookmarkStart w:id="4" w:name="_Toc13907023"/>
      <w:bookmarkStart w:id="5" w:name="_Toc13907279"/>
      <w:bookmarkStart w:id="6" w:name="_Toc20904602"/>
      <w:r>
        <w:lastRenderedPageBreak/>
        <w:t>Copyright Notice</w:t>
      </w:r>
      <w:bookmarkEnd w:id="1"/>
      <w:bookmarkEnd w:id="2"/>
      <w:bookmarkEnd w:id="3"/>
      <w:bookmarkEnd w:id="4"/>
      <w:bookmarkEnd w:id="5"/>
    </w:p>
    <w:p w14:paraId="4AC0812E" w14:textId="77777777" w:rsidR="003B78E1" w:rsidRDefault="003B78E1">
      <w:pPr>
        <w:pStyle w:val="BodyText"/>
      </w:pPr>
      <w:r>
        <w:t>COPYRIGHT© 20</w:t>
      </w:r>
      <w:r w:rsidR="00AA715C">
        <w:t>10</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7" w:name="_Toc13903127"/>
      <w:bookmarkStart w:id="8" w:name="_Toc13903396"/>
      <w:bookmarkStart w:id="9" w:name="_Toc13906903"/>
      <w:bookmarkStart w:id="10" w:name="_Toc13907024"/>
      <w:bookmarkStart w:id="11" w:name="_Toc13907280"/>
      <w:r>
        <w:t>Trademarks</w:t>
      </w:r>
      <w:bookmarkEnd w:id="7"/>
      <w:bookmarkEnd w:id="8"/>
      <w:bookmarkEnd w:id="9"/>
      <w:bookmarkEnd w:id="10"/>
      <w:bookmarkEnd w:id="11"/>
    </w:p>
    <w:p w14:paraId="6CB0DB3D" w14:textId="77777777" w:rsidR="003B78E1" w:rsidRDefault="003B78E1">
      <w:pPr>
        <w:pStyle w:val="BodyText"/>
      </w:pPr>
      <w:r>
        <w:t>Technologies described herein are either covered by existing patents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2" w:name="_Toc13903128"/>
      <w:bookmarkStart w:id="13" w:name="_Toc13903397"/>
      <w:bookmarkStart w:id="14" w:name="_Toc13906904"/>
      <w:bookmarkStart w:id="15" w:name="_Toc13907025"/>
      <w:bookmarkStart w:id="16" w:name="_Toc13907281"/>
      <w:r>
        <w:t>Confidentiality</w:t>
      </w:r>
      <w:bookmarkEnd w:id="12"/>
      <w:bookmarkEnd w:id="13"/>
      <w:bookmarkEnd w:id="14"/>
      <w:bookmarkEnd w:id="15"/>
      <w:bookmarkEnd w:id="16"/>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7" w:name="_Toc13903129"/>
      <w:bookmarkStart w:id="18" w:name="_Toc13903398"/>
      <w:bookmarkStart w:id="19" w:name="_Toc13906905"/>
      <w:bookmarkStart w:id="20" w:name="_Toc13907026"/>
      <w:bookmarkStart w:id="21" w:name="_Toc13907282"/>
      <w:r>
        <w:t>Content Warranty</w:t>
      </w:r>
      <w:bookmarkEnd w:id="17"/>
      <w:bookmarkEnd w:id="18"/>
      <w:bookmarkEnd w:id="19"/>
      <w:bookmarkEnd w:id="20"/>
      <w:bookmarkEnd w:id="21"/>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MERCHANTABILITY OR FITNESS FOR A PARTICULAR PURPOSE.</w:t>
      </w:r>
      <w:r>
        <w:t xml:space="preserve"> </w:t>
      </w:r>
      <w:r w:rsidR="004C37A3">
        <w:t>TIBCO</w:t>
      </w:r>
      <w:r>
        <w:t xml:space="preserve"> Software Inc. shall not be liable for errors contained herein or for incidental or consequential damages in connection with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3303 Hillview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t>Table of Contents</w:t>
      </w:r>
      <w:bookmarkEnd w:id="6"/>
    </w:p>
    <w:p w14:paraId="1563B908" w14:textId="77777777" w:rsidR="00BD3141" w:rsidRDefault="003B78E1">
      <w:pPr>
        <w:pStyle w:val="TOC1"/>
        <w:rPr>
          <w:rFonts w:asciiTheme="minorHAnsi" w:eastAsiaTheme="minorEastAsia" w:hAnsiTheme="minorHAnsi" w:cstheme="minorBidi"/>
          <w:b w:val="0"/>
          <w:bCs w:val="0"/>
          <w:szCs w:val="24"/>
        </w:rPr>
      </w:pPr>
      <w:r>
        <w:rPr>
          <w:b w:val="0"/>
          <w:bCs w:val="0"/>
        </w:rPr>
        <w:fldChar w:fldCharType="begin"/>
      </w:r>
      <w:r>
        <w:rPr>
          <w:b w:val="0"/>
          <w:bCs w:val="0"/>
        </w:rPr>
        <w:instrText xml:space="preserve"> TOC \o "1-3" \h \z </w:instrText>
      </w:r>
      <w:r>
        <w:rPr>
          <w:b w:val="0"/>
          <w:bCs w:val="0"/>
        </w:rPr>
        <w:fldChar w:fldCharType="separate"/>
      </w:r>
      <w:hyperlink w:anchor="_Toc482786066" w:history="1">
        <w:r w:rsidR="00BD3141" w:rsidRPr="005E23C3">
          <w:rPr>
            <w:rStyle w:val="Hyperlink"/>
          </w:rPr>
          <w:t>1</w:t>
        </w:r>
        <w:r w:rsidR="00BD3141">
          <w:rPr>
            <w:rFonts w:asciiTheme="minorHAnsi" w:eastAsiaTheme="minorEastAsia" w:hAnsiTheme="minorHAnsi" w:cstheme="minorBidi"/>
            <w:b w:val="0"/>
            <w:bCs w:val="0"/>
            <w:szCs w:val="24"/>
          </w:rPr>
          <w:tab/>
        </w:r>
        <w:r w:rsidR="00BD3141" w:rsidRPr="005E23C3">
          <w:rPr>
            <w:rStyle w:val="Hyperlink"/>
          </w:rPr>
          <w:t>Document Control</w:t>
        </w:r>
        <w:r w:rsidR="00BD3141">
          <w:rPr>
            <w:webHidden/>
          </w:rPr>
          <w:tab/>
        </w:r>
        <w:r w:rsidR="00BD3141">
          <w:rPr>
            <w:webHidden/>
          </w:rPr>
          <w:fldChar w:fldCharType="begin"/>
        </w:r>
        <w:r w:rsidR="00BD3141">
          <w:rPr>
            <w:webHidden/>
          </w:rPr>
          <w:instrText xml:space="preserve"> PAGEREF _Toc482786066 \h </w:instrText>
        </w:r>
        <w:r w:rsidR="00BD3141">
          <w:rPr>
            <w:webHidden/>
          </w:rPr>
        </w:r>
        <w:r w:rsidR="00BD3141">
          <w:rPr>
            <w:webHidden/>
          </w:rPr>
          <w:fldChar w:fldCharType="separate"/>
        </w:r>
        <w:r w:rsidR="00BD3141">
          <w:rPr>
            <w:webHidden/>
          </w:rPr>
          <w:t>6</w:t>
        </w:r>
        <w:r w:rsidR="00BD3141">
          <w:rPr>
            <w:webHidden/>
          </w:rPr>
          <w:fldChar w:fldCharType="end"/>
        </w:r>
      </w:hyperlink>
    </w:p>
    <w:p w14:paraId="2DBE2BDE" w14:textId="77777777" w:rsidR="00BD3141" w:rsidRDefault="0081479B">
      <w:pPr>
        <w:pStyle w:val="TOC2"/>
        <w:rPr>
          <w:rFonts w:asciiTheme="minorHAnsi" w:eastAsiaTheme="minorEastAsia" w:hAnsiTheme="minorHAnsi" w:cstheme="minorBidi"/>
          <w:sz w:val="24"/>
        </w:rPr>
      </w:pPr>
      <w:hyperlink w:anchor="_Toc482786067" w:history="1">
        <w:r w:rsidR="00BD3141" w:rsidRPr="005E23C3">
          <w:rPr>
            <w:rStyle w:val="Hyperlink"/>
          </w:rPr>
          <w:t>1.1</w:t>
        </w:r>
        <w:r w:rsidR="00BD3141">
          <w:rPr>
            <w:rFonts w:asciiTheme="minorHAnsi" w:eastAsiaTheme="minorEastAsia" w:hAnsiTheme="minorHAnsi" w:cstheme="minorBidi"/>
            <w:sz w:val="24"/>
          </w:rPr>
          <w:tab/>
        </w:r>
        <w:r w:rsidR="00BD3141" w:rsidRPr="005E23C3">
          <w:rPr>
            <w:rStyle w:val="Hyperlink"/>
          </w:rPr>
          <w:t>Versioning Information</w:t>
        </w:r>
        <w:r w:rsidR="00BD3141">
          <w:rPr>
            <w:webHidden/>
          </w:rPr>
          <w:tab/>
        </w:r>
        <w:r w:rsidR="00BD3141">
          <w:rPr>
            <w:webHidden/>
          </w:rPr>
          <w:fldChar w:fldCharType="begin"/>
        </w:r>
        <w:r w:rsidR="00BD3141">
          <w:rPr>
            <w:webHidden/>
          </w:rPr>
          <w:instrText xml:space="preserve"> PAGEREF _Toc482786067 \h </w:instrText>
        </w:r>
        <w:r w:rsidR="00BD3141">
          <w:rPr>
            <w:webHidden/>
          </w:rPr>
        </w:r>
        <w:r w:rsidR="00BD3141">
          <w:rPr>
            <w:webHidden/>
          </w:rPr>
          <w:fldChar w:fldCharType="separate"/>
        </w:r>
        <w:r w:rsidR="00BD3141">
          <w:rPr>
            <w:webHidden/>
          </w:rPr>
          <w:t>6</w:t>
        </w:r>
        <w:r w:rsidR="00BD3141">
          <w:rPr>
            <w:webHidden/>
          </w:rPr>
          <w:fldChar w:fldCharType="end"/>
        </w:r>
      </w:hyperlink>
    </w:p>
    <w:p w14:paraId="73A5B3D2" w14:textId="77777777" w:rsidR="00BD3141" w:rsidRDefault="0081479B">
      <w:pPr>
        <w:pStyle w:val="TOC2"/>
        <w:rPr>
          <w:rFonts w:asciiTheme="minorHAnsi" w:eastAsiaTheme="minorEastAsia" w:hAnsiTheme="minorHAnsi" w:cstheme="minorBidi"/>
          <w:sz w:val="24"/>
        </w:rPr>
      </w:pPr>
      <w:hyperlink w:anchor="_Toc482786068" w:history="1">
        <w:r w:rsidR="00BD3141" w:rsidRPr="005E23C3">
          <w:rPr>
            <w:rStyle w:val="Hyperlink"/>
          </w:rPr>
          <w:t>1.2</w:t>
        </w:r>
        <w:r w:rsidR="00BD3141">
          <w:rPr>
            <w:rFonts w:asciiTheme="minorHAnsi" w:eastAsiaTheme="minorEastAsia" w:hAnsiTheme="minorHAnsi" w:cstheme="minorBidi"/>
            <w:sz w:val="24"/>
          </w:rPr>
          <w:tab/>
        </w:r>
        <w:r w:rsidR="00BD3141" w:rsidRPr="005E23C3">
          <w:rPr>
            <w:rStyle w:val="Hyperlink"/>
          </w:rPr>
          <w:t>Distribution Information</w:t>
        </w:r>
        <w:r w:rsidR="00BD3141">
          <w:rPr>
            <w:webHidden/>
          </w:rPr>
          <w:tab/>
        </w:r>
        <w:r w:rsidR="00BD3141">
          <w:rPr>
            <w:webHidden/>
          </w:rPr>
          <w:fldChar w:fldCharType="begin"/>
        </w:r>
        <w:r w:rsidR="00BD3141">
          <w:rPr>
            <w:webHidden/>
          </w:rPr>
          <w:instrText xml:space="preserve"> PAGEREF _Toc482786068 \h </w:instrText>
        </w:r>
        <w:r w:rsidR="00BD3141">
          <w:rPr>
            <w:webHidden/>
          </w:rPr>
        </w:r>
        <w:r w:rsidR="00BD3141">
          <w:rPr>
            <w:webHidden/>
          </w:rPr>
          <w:fldChar w:fldCharType="separate"/>
        </w:r>
        <w:r w:rsidR="00BD3141">
          <w:rPr>
            <w:webHidden/>
          </w:rPr>
          <w:t>6</w:t>
        </w:r>
        <w:r w:rsidR="00BD3141">
          <w:rPr>
            <w:webHidden/>
          </w:rPr>
          <w:fldChar w:fldCharType="end"/>
        </w:r>
      </w:hyperlink>
    </w:p>
    <w:p w14:paraId="36F066C4" w14:textId="5F344803" w:rsidR="00BD3141" w:rsidRDefault="0081479B">
      <w:pPr>
        <w:pStyle w:val="TOC3"/>
        <w:rPr>
          <w:rFonts w:asciiTheme="minorHAnsi" w:eastAsiaTheme="minorEastAsia" w:hAnsiTheme="minorHAnsi" w:cstheme="minorBidi"/>
          <w:sz w:val="24"/>
          <w:szCs w:val="24"/>
        </w:rPr>
      </w:pPr>
      <w:hyperlink w:anchor="_Toc482786069" w:history="1">
        <w:r w:rsidR="00BD3141" w:rsidRPr="005E23C3">
          <w:rPr>
            <w:rStyle w:val="Hyperlink"/>
          </w:rPr>
          <w:t>1.2.1</w:t>
        </w:r>
        <w:r w:rsidR="00BD3141">
          <w:rPr>
            <w:rFonts w:asciiTheme="minorHAnsi" w:eastAsiaTheme="minorEastAsia" w:hAnsiTheme="minorHAnsi" w:cstheme="minorBidi"/>
            <w:sz w:val="24"/>
            <w:szCs w:val="24"/>
          </w:rPr>
          <w:tab/>
        </w:r>
        <w:r w:rsidR="003C078D">
          <w:rPr>
            <w:rStyle w:val="Hyperlink"/>
          </w:rPr>
          <w:t>CO-OP</w:t>
        </w:r>
        <w:r w:rsidR="00BD3141" w:rsidRPr="005E23C3">
          <w:rPr>
            <w:rStyle w:val="Hyperlink"/>
          </w:rPr>
          <w:t xml:space="preserve"> Bank</w:t>
        </w:r>
        <w:r w:rsidR="00BD3141">
          <w:rPr>
            <w:webHidden/>
          </w:rPr>
          <w:tab/>
        </w:r>
        <w:r w:rsidR="00BD3141">
          <w:rPr>
            <w:webHidden/>
          </w:rPr>
          <w:fldChar w:fldCharType="begin"/>
        </w:r>
        <w:r w:rsidR="00BD3141">
          <w:rPr>
            <w:webHidden/>
          </w:rPr>
          <w:instrText xml:space="preserve"> PAGEREF _Toc482786069 \h </w:instrText>
        </w:r>
        <w:r w:rsidR="00BD3141">
          <w:rPr>
            <w:webHidden/>
          </w:rPr>
        </w:r>
        <w:r w:rsidR="00BD3141">
          <w:rPr>
            <w:webHidden/>
          </w:rPr>
          <w:fldChar w:fldCharType="separate"/>
        </w:r>
        <w:r w:rsidR="00BD3141">
          <w:rPr>
            <w:webHidden/>
          </w:rPr>
          <w:t>6</w:t>
        </w:r>
        <w:r w:rsidR="00BD3141">
          <w:rPr>
            <w:webHidden/>
          </w:rPr>
          <w:fldChar w:fldCharType="end"/>
        </w:r>
      </w:hyperlink>
    </w:p>
    <w:p w14:paraId="3FA34133" w14:textId="77777777" w:rsidR="00BD3141" w:rsidRDefault="0081479B">
      <w:pPr>
        <w:pStyle w:val="TOC3"/>
        <w:rPr>
          <w:rFonts w:asciiTheme="minorHAnsi" w:eastAsiaTheme="minorEastAsia" w:hAnsiTheme="minorHAnsi" w:cstheme="minorBidi"/>
          <w:sz w:val="24"/>
          <w:szCs w:val="24"/>
        </w:rPr>
      </w:pPr>
      <w:hyperlink w:anchor="_Toc482786070" w:history="1">
        <w:r w:rsidR="00BD3141" w:rsidRPr="005E23C3">
          <w:rPr>
            <w:rStyle w:val="Hyperlink"/>
          </w:rPr>
          <w:t>1.2.2</w:t>
        </w:r>
        <w:r w:rsidR="00BD3141">
          <w:rPr>
            <w:rFonts w:asciiTheme="minorHAnsi" w:eastAsiaTheme="minorEastAsia" w:hAnsiTheme="minorHAnsi" w:cstheme="minorBidi"/>
            <w:sz w:val="24"/>
            <w:szCs w:val="24"/>
          </w:rPr>
          <w:tab/>
        </w:r>
        <w:r w:rsidR="00BD3141" w:rsidRPr="005E23C3">
          <w:rPr>
            <w:rStyle w:val="Hyperlink"/>
          </w:rPr>
          <w:t>TIBCO</w:t>
        </w:r>
        <w:r w:rsidR="00BD3141">
          <w:rPr>
            <w:webHidden/>
          </w:rPr>
          <w:tab/>
        </w:r>
        <w:r w:rsidR="00BD3141">
          <w:rPr>
            <w:webHidden/>
          </w:rPr>
          <w:fldChar w:fldCharType="begin"/>
        </w:r>
        <w:r w:rsidR="00BD3141">
          <w:rPr>
            <w:webHidden/>
          </w:rPr>
          <w:instrText xml:space="preserve"> PAGEREF _Toc482786070 \h </w:instrText>
        </w:r>
        <w:r w:rsidR="00BD3141">
          <w:rPr>
            <w:webHidden/>
          </w:rPr>
        </w:r>
        <w:r w:rsidR="00BD3141">
          <w:rPr>
            <w:webHidden/>
          </w:rPr>
          <w:fldChar w:fldCharType="separate"/>
        </w:r>
        <w:r w:rsidR="00BD3141">
          <w:rPr>
            <w:webHidden/>
          </w:rPr>
          <w:t>6</w:t>
        </w:r>
        <w:r w:rsidR="00BD3141">
          <w:rPr>
            <w:webHidden/>
          </w:rPr>
          <w:fldChar w:fldCharType="end"/>
        </w:r>
      </w:hyperlink>
    </w:p>
    <w:p w14:paraId="75090CC1" w14:textId="77777777" w:rsidR="00BD3141" w:rsidRDefault="0081479B">
      <w:pPr>
        <w:pStyle w:val="TOC2"/>
        <w:rPr>
          <w:rFonts w:asciiTheme="minorHAnsi" w:eastAsiaTheme="minorEastAsia" w:hAnsiTheme="minorHAnsi" w:cstheme="minorBidi"/>
          <w:sz w:val="24"/>
        </w:rPr>
      </w:pPr>
      <w:hyperlink w:anchor="_Toc482786071" w:history="1">
        <w:r w:rsidR="00BD3141" w:rsidRPr="005E23C3">
          <w:rPr>
            <w:rStyle w:val="Hyperlink"/>
          </w:rPr>
          <w:t>1.3</w:t>
        </w:r>
        <w:r w:rsidR="00BD3141">
          <w:rPr>
            <w:rFonts w:asciiTheme="minorHAnsi" w:eastAsiaTheme="minorEastAsia" w:hAnsiTheme="minorHAnsi" w:cstheme="minorBidi"/>
            <w:sz w:val="24"/>
          </w:rPr>
          <w:tab/>
        </w:r>
        <w:r w:rsidR="00BD3141" w:rsidRPr="005E23C3">
          <w:rPr>
            <w:rStyle w:val="Hyperlink"/>
          </w:rPr>
          <w:t>Reference Documents</w:t>
        </w:r>
        <w:r w:rsidR="00BD3141">
          <w:rPr>
            <w:webHidden/>
          </w:rPr>
          <w:tab/>
        </w:r>
        <w:r w:rsidR="00BD3141">
          <w:rPr>
            <w:webHidden/>
          </w:rPr>
          <w:fldChar w:fldCharType="begin"/>
        </w:r>
        <w:r w:rsidR="00BD3141">
          <w:rPr>
            <w:webHidden/>
          </w:rPr>
          <w:instrText xml:space="preserve"> PAGEREF _Toc482786071 \h </w:instrText>
        </w:r>
        <w:r w:rsidR="00BD3141">
          <w:rPr>
            <w:webHidden/>
          </w:rPr>
        </w:r>
        <w:r w:rsidR="00BD3141">
          <w:rPr>
            <w:webHidden/>
          </w:rPr>
          <w:fldChar w:fldCharType="separate"/>
        </w:r>
        <w:r w:rsidR="00BD3141">
          <w:rPr>
            <w:webHidden/>
          </w:rPr>
          <w:t>6</w:t>
        </w:r>
        <w:r w:rsidR="00BD3141">
          <w:rPr>
            <w:webHidden/>
          </w:rPr>
          <w:fldChar w:fldCharType="end"/>
        </w:r>
      </w:hyperlink>
    </w:p>
    <w:p w14:paraId="773B3009" w14:textId="77777777" w:rsidR="00BD3141" w:rsidRDefault="0081479B">
      <w:pPr>
        <w:pStyle w:val="TOC2"/>
        <w:rPr>
          <w:rFonts w:asciiTheme="minorHAnsi" w:eastAsiaTheme="minorEastAsia" w:hAnsiTheme="minorHAnsi" w:cstheme="minorBidi"/>
          <w:sz w:val="24"/>
        </w:rPr>
      </w:pPr>
      <w:hyperlink w:anchor="_Toc482786072" w:history="1">
        <w:r w:rsidR="00BD3141" w:rsidRPr="005E23C3">
          <w:rPr>
            <w:rStyle w:val="Hyperlink"/>
          </w:rPr>
          <w:t>1.4</w:t>
        </w:r>
        <w:r w:rsidR="00BD3141">
          <w:rPr>
            <w:rFonts w:asciiTheme="minorHAnsi" w:eastAsiaTheme="minorEastAsia" w:hAnsiTheme="minorHAnsi" w:cstheme="minorBidi"/>
            <w:sz w:val="24"/>
          </w:rPr>
          <w:tab/>
        </w:r>
        <w:r w:rsidR="00BD3141" w:rsidRPr="005E23C3">
          <w:rPr>
            <w:rStyle w:val="Hyperlink"/>
          </w:rPr>
          <w:t>Document Acceptance</w:t>
        </w:r>
        <w:r w:rsidR="00BD3141">
          <w:rPr>
            <w:webHidden/>
          </w:rPr>
          <w:tab/>
        </w:r>
        <w:r w:rsidR="00BD3141">
          <w:rPr>
            <w:webHidden/>
          </w:rPr>
          <w:fldChar w:fldCharType="begin"/>
        </w:r>
        <w:r w:rsidR="00BD3141">
          <w:rPr>
            <w:webHidden/>
          </w:rPr>
          <w:instrText xml:space="preserve"> PAGEREF _Toc482786072 \h </w:instrText>
        </w:r>
        <w:r w:rsidR="00BD3141">
          <w:rPr>
            <w:webHidden/>
          </w:rPr>
        </w:r>
        <w:r w:rsidR="00BD3141">
          <w:rPr>
            <w:webHidden/>
          </w:rPr>
          <w:fldChar w:fldCharType="separate"/>
        </w:r>
        <w:r w:rsidR="00BD3141">
          <w:rPr>
            <w:webHidden/>
          </w:rPr>
          <w:t>7</w:t>
        </w:r>
        <w:r w:rsidR="00BD3141">
          <w:rPr>
            <w:webHidden/>
          </w:rPr>
          <w:fldChar w:fldCharType="end"/>
        </w:r>
      </w:hyperlink>
    </w:p>
    <w:p w14:paraId="34AEC713" w14:textId="77777777" w:rsidR="00BD3141" w:rsidRDefault="0081479B">
      <w:pPr>
        <w:pStyle w:val="TOC1"/>
        <w:rPr>
          <w:rFonts w:asciiTheme="minorHAnsi" w:eastAsiaTheme="minorEastAsia" w:hAnsiTheme="minorHAnsi" w:cstheme="minorBidi"/>
          <w:b w:val="0"/>
          <w:bCs w:val="0"/>
          <w:szCs w:val="24"/>
        </w:rPr>
      </w:pPr>
      <w:hyperlink w:anchor="_Toc482786073" w:history="1">
        <w:r w:rsidR="00BD3141" w:rsidRPr="005E23C3">
          <w:rPr>
            <w:rStyle w:val="Hyperlink"/>
          </w:rPr>
          <w:t>2</w:t>
        </w:r>
        <w:r w:rsidR="00BD3141">
          <w:rPr>
            <w:rFonts w:asciiTheme="minorHAnsi" w:eastAsiaTheme="minorEastAsia" w:hAnsiTheme="minorHAnsi" w:cstheme="minorBidi"/>
            <w:b w:val="0"/>
            <w:bCs w:val="0"/>
            <w:szCs w:val="24"/>
          </w:rPr>
          <w:tab/>
        </w:r>
        <w:r w:rsidR="00BD3141" w:rsidRPr="005E23C3">
          <w:rPr>
            <w:rStyle w:val="Hyperlink"/>
          </w:rPr>
          <w:t>Introduction</w:t>
        </w:r>
        <w:r w:rsidR="00BD3141">
          <w:rPr>
            <w:webHidden/>
          </w:rPr>
          <w:tab/>
        </w:r>
        <w:r w:rsidR="00BD3141">
          <w:rPr>
            <w:webHidden/>
          </w:rPr>
          <w:fldChar w:fldCharType="begin"/>
        </w:r>
        <w:r w:rsidR="00BD3141">
          <w:rPr>
            <w:webHidden/>
          </w:rPr>
          <w:instrText xml:space="preserve"> PAGEREF _Toc482786073 \h </w:instrText>
        </w:r>
        <w:r w:rsidR="00BD3141">
          <w:rPr>
            <w:webHidden/>
          </w:rPr>
        </w:r>
        <w:r w:rsidR="00BD3141">
          <w:rPr>
            <w:webHidden/>
          </w:rPr>
          <w:fldChar w:fldCharType="separate"/>
        </w:r>
        <w:r w:rsidR="00BD3141">
          <w:rPr>
            <w:webHidden/>
          </w:rPr>
          <w:t>8</w:t>
        </w:r>
        <w:r w:rsidR="00BD3141">
          <w:rPr>
            <w:webHidden/>
          </w:rPr>
          <w:fldChar w:fldCharType="end"/>
        </w:r>
      </w:hyperlink>
    </w:p>
    <w:p w14:paraId="3017FCD8" w14:textId="77777777" w:rsidR="00BD3141" w:rsidRDefault="0081479B">
      <w:pPr>
        <w:pStyle w:val="TOC2"/>
        <w:rPr>
          <w:rFonts w:asciiTheme="minorHAnsi" w:eastAsiaTheme="minorEastAsia" w:hAnsiTheme="minorHAnsi" w:cstheme="minorBidi"/>
          <w:sz w:val="24"/>
        </w:rPr>
      </w:pPr>
      <w:hyperlink w:anchor="_Toc482786074" w:history="1">
        <w:r w:rsidR="00BD3141" w:rsidRPr="005E23C3">
          <w:rPr>
            <w:rStyle w:val="Hyperlink"/>
          </w:rPr>
          <w:t>2.1</w:t>
        </w:r>
        <w:r w:rsidR="00BD3141">
          <w:rPr>
            <w:rFonts w:asciiTheme="minorHAnsi" w:eastAsiaTheme="minorEastAsia" w:hAnsiTheme="minorHAnsi" w:cstheme="minorBidi"/>
            <w:sz w:val="24"/>
          </w:rPr>
          <w:tab/>
        </w:r>
        <w:r w:rsidR="00BD3141" w:rsidRPr="005E23C3">
          <w:rPr>
            <w:rStyle w:val="Hyperlink"/>
          </w:rPr>
          <w:t>Scope</w:t>
        </w:r>
        <w:r w:rsidR="00BD3141">
          <w:rPr>
            <w:webHidden/>
          </w:rPr>
          <w:tab/>
        </w:r>
        <w:r w:rsidR="00BD3141">
          <w:rPr>
            <w:webHidden/>
          </w:rPr>
          <w:fldChar w:fldCharType="begin"/>
        </w:r>
        <w:r w:rsidR="00BD3141">
          <w:rPr>
            <w:webHidden/>
          </w:rPr>
          <w:instrText xml:space="preserve"> PAGEREF _Toc482786074 \h </w:instrText>
        </w:r>
        <w:r w:rsidR="00BD3141">
          <w:rPr>
            <w:webHidden/>
          </w:rPr>
        </w:r>
        <w:r w:rsidR="00BD3141">
          <w:rPr>
            <w:webHidden/>
          </w:rPr>
          <w:fldChar w:fldCharType="separate"/>
        </w:r>
        <w:r w:rsidR="00BD3141">
          <w:rPr>
            <w:webHidden/>
          </w:rPr>
          <w:t>8</w:t>
        </w:r>
        <w:r w:rsidR="00BD3141">
          <w:rPr>
            <w:webHidden/>
          </w:rPr>
          <w:fldChar w:fldCharType="end"/>
        </w:r>
      </w:hyperlink>
    </w:p>
    <w:p w14:paraId="234BB540" w14:textId="77777777" w:rsidR="00BD3141" w:rsidRDefault="0081479B">
      <w:pPr>
        <w:pStyle w:val="TOC2"/>
        <w:rPr>
          <w:rFonts w:asciiTheme="minorHAnsi" w:eastAsiaTheme="minorEastAsia" w:hAnsiTheme="minorHAnsi" w:cstheme="minorBidi"/>
          <w:sz w:val="24"/>
        </w:rPr>
      </w:pPr>
      <w:hyperlink w:anchor="_Toc482786075" w:history="1">
        <w:r w:rsidR="00BD3141" w:rsidRPr="005E23C3">
          <w:rPr>
            <w:rStyle w:val="Hyperlink"/>
          </w:rPr>
          <w:t>2.2</w:t>
        </w:r>
        <w:r w:rsidR="00BD3141">
          <w:rPr>
            <w:rFonts w:asciiTheme="minorHAnsi" w:eastAsiaTheme="minorEastAsia" w:hAnsiTheme="minorHAnsi" w:cstheme="minorBidi"/>
            <w:sz w:val="24"/>
          </w:rPr>
          <w:tab/>
        </w:r>
        <w:r w:rsidR="00BD3141" w:rsidRPr="005E23C3">
          <w:rPr>
            <w:rStyle w:val="Hyperlink"/>
          </w:rPr>
          <w:t>Purpose</w:t>
        </w:r>
        <w:r w:rsidR="00BD3141">
          <w:rPr>
            <w:webHidden/>
          </w:rPr>
          <w:tab/>
        </w:r>
        <w:r w:rsidR="00BD3141">
          <w:rPr>
            <w:webHidden/>
          </w:rPr>
          <w:fldChar w:fldCharType="begin"/>
        </w:r>
        <w:r w:rsidR="00BD3141">
          <w:rPr>
            <w:webHidden/>
          </w:rPr>
          <w:instrText xml:space="preserve"> PAGEREF _Toc482786075 \h </w:instrText>
        </w:r>
        <w:r w:rsidR="00BD3141">
          <w:rPr>
            <w:webHidden/>
          </w:rPr>
        </w:r>
        <w:r w:rsidR="00BD3141">
          <w:rPr>
            <w:webHidden/>
          </w:rPr>
          <w:fldChar w:fldCharType="separate"/>
        </w:r>
        <w:r w:rsidR="00BD3141">
          <w:rPr>
            <w:webHidden/>
          </w:rPr>
          <w:t>8</w:t>
        </w:r>
        <w:r w:rsidR="00BD3141">
          <w:rPr>
            <w:webHidden/>
          </w:rPr>
          <w:fldChar w:fldCharType="end"/>
        </w:r>
      </w:hyperlink>
    </w:p>
    <w:p w14:paraId="2A75165E" w14:textId="77777777" w:rsidR="00BD3141" w:rsidRDefault="0081479B">
      <w:pPr>
        <w:pStyle w:val="TOC2"/>
        <w:rPr>
          <w:rFonts w:asciiTheme="minorHAnsi" w:eastAsiaTheme="minorEastAsia" w:hAnsiTheme="minorHAnsi" w:cstheme="minorBidi"/>
          <w:sz w:val="24"/>
        </w:rPr>
      </w:pPr>
      <w:hyperlink w:anchor="_Toc482786076" w:history="1">
        <w:r w:rsidR="00BD3141" w:rsidRPr="005E23C3">
          <w:rPr>
            <w:rStyle w:val="Hyperlink"/>
          </w:rPr>
          <w:t>2.3</w:t>
        </w:r>
        <w:r w:rsidR="00BD3141">
          <w:rPr>
            <w:rFonts w:asciiTheme="minorHAnsi" w:eastAsiaTheme="minorEastAsia" w:hAnsiTheme="minorHAnsi" w:cstheme="minorBidi"/>
            <w:sz w:val="24"/>
          </w:rPr>
          <w:tab/>
        </w:r>
        <w:r w:rsidR="00BD3141" w:rsidRPr="005E23C3">
          <w:rPr>
            <w:rStyle w:val="Hyperlink"/>
          </w:rPr>
          <w:t>Audience</w:t>
        </w:r>
        <w:r w:rsidR="00BD3141">
          <w:rPr>
            <w:webHidden/>
          </w:rPr>
          <w:tab/>
        </w:r>
        <w:r w:rsidR="00BD3141">
          <w:rPr>
            <w:webHidden/>
          </w:rPr>
          <w:fldChar w:fldCharType="begin"/>
        </w:r>
        <w:r w:rsidR="00BD3141">
          <w:rPr>
            <w:webHidden/>
          </w:rPr>
          <w:instrText xml:space="preserve"> PAGEREF _Toc482786076 \h </w:instrText>
        </w:r>
        <w:r w:rsidR="00BD3141">
          <w:rPr>
            <w:webHidden/>
          </w:rPr>
        </w:r>
        <w:r w:rsidR="00BD3141">
          <w:rPr>
            <w:webHidden/>
          </w:rPr>
          <w:fldChar w:fldCharType="separate"/>
        </w:r>
        <w:r w:rsidR="00BD3141">
          <w:rPr>
            <w:webHidden/>
          </w:rPr>
          <w:t>8</w:t>
        </w:r>
        <w:r w:rsidR="00BD3141">
          <w:rPr>
            <w:webHidden/>
          </w:rPr>
          <w:fldChar w:fldCharType="end"/>
        </w:r>
      </w:hyperlink>
    </w:p>
    <w:p w14:paraId="68E7DDE0" w14:textId="77777777" w:rsidR="00BD3141" w:rsidRDefault="0081479B">
      <w:pPr>
        <w:pStyle w:val="TOC2"/>
        <w:rPr>
          <w:rFonts w:asciiTheme="minorHAnsi" w:eastAsiaTheme="minorEastAsia" w:hAnsiTheme="minorHAnsi" w:cstheme="minorBidi"/>
          <w:sz w:val="24"/>
        </w:rPr>
      </w:pPr>
      <w:hyperlink w:anchor="_Toc482786077" w:history="1">
        <w:r w:rsidR="00BD3141" w:rsidRPr="005E23C3">
          <w:rPr>
            <w:rStyle w:val="Hyperlink"/>
          </w:rPr>
          <w:t>2.4</w:t>
        </w:r>
        <w:r w:rsidR="00BD3141">
          <w:rPr>
            <w:rFonts w:asciiTheme="minorHAnsi" w:eastAsiaTheme="minorEastAsia" w:hAnsiTheme="minorHAnsi" w:cstheme="minorBidi"/>
            <w:sz w:val="24"/>
          </w:rPr>
          <w:tab/>
        </w:r>
        <w:r w:rsidR="00BD3141" w:rsidRPr="005E23C3">
          <w:rPr>
            <w:rStyle w:val="Hyperlink"/>
          </w:rPr>
          <w:t>Acronyms</w:t>
        </w:r>
        <w:r w:rsidR="00BD3141">
          <w:rPr>
            <w:webHidden/>
          </w:rPr>
          <w:tab/>
        </w:r>
        <w:r w:rsidR="00BD3141">
          <w:rPr>
            <w:webHidden/>
          </w:rPr>
          <w:fldChar w:fldCharType="begin"/>
        </w:r>
        <w:r w:rsidR="00BD3141">
          <w:rPr>
            <w:webHidden/>
          </w:rPr>
          <w:instrText xml:space="preserve"> PAGEREF _Toc482786077 \h </w:instrText>
        </w:r>
        <w:r w:rsidR="00BD3141">
          <w:rPr>
            <w:webHidden/>
          </w:rPr>
        </w:r>
        <w:r w:rsidR="00BD3141">
          <w:rPr>
            <w:webHidden/>
          </w:rPr>
          <w:fldChar w:fldCharType="separate"/>
        </w:r>
        <w:r w:rsidR="00BD3141">
          <w:rPr>
            <w:webHidden/>
          </w:rPr>
          <w:t>8</w:t>
        </w:r>
        <w:r w:rsidR="00BD3141">
          <w:rPr>
            <w:webHidden/>
          </w:rPr>
          <w:fldChar w:fldCharType="end"/>
        </w:r>
      </w:hyperlink>
    </w:p>
    <w:p w14:paraId="2237D064" w14:textId="77777777" w:rsidR="00BD3141" w:rsidRDefault="0081479B">
      <w:pPr>
        <w:pStyle w:val="TOC2"/>
        <w:rPr>
          <w:rFonts w:asciiTheme="minorHAnsi" w:eastAsiaTheme="minorEastAsia" w:hAnsiTheme="minorHAnsi" w:cstheme="minorBidi"/>
          <w:sz w:val="24"/>
        </w:rPr>
      </w:pPr>
      <w:hyperlink w:anchor="_Toc482786078" w:history="1">
        <w:r w:rsidR="00BD3141" w:rsidRPr="005E23C3">
          <w:rPr>
            <w:rStyle w:val="Hyperlink"/>
          </w:rPr>
          <w:t>2.5</w:t>
        </w:r>
        <w:r w:rsidR="00BD3141">
          <w:rPr>
            <w:rFonts w:asciiTheme="minorHAnsi" w:eastAsiaTheme="minorEastAsia" w:hAnsiTheme="minorHAnsi" w:cstheme="minorBidi"/>
            <w:sz w:val="24"/>
          </w:rPr>
          <w:tab/>
        </w:r>
        <w:r w:rsidR="00BD3141" w:rsidRPr="005E23C3">
          <w:rPr>
            <w:rStyle w:val="Hyperlink"/>
          </w:rPr>
          <w:t>Issues</w:t>
        </w:r>
        <w:r w:rsidR="00BD3141">
          <w:rPr>
            <w:webHidden/>
          </w:rPr>
          <w:tab/>
        </w:r>
        <w:r w:rsidR="00BD3141">
          <w:rPr>
            <w:webHidden/>
          </w:rPr>
          <w:fldChar w:fldCharType="begin"/>
        </w:r>
        <w:r w:rsidR="00BD3141">
          <w:rPr>
            <w:webHidden/>
          </w:rPr>
          <w:instrText xml:space="preserve"> PAGEREF _Toc482786078 \h </w:instrText>
        </w:r>
        <w:r w:rsidR="00BD3141">
          <w:rPr>
            <w:webHidden/>
          </w:rPr>
        </w:r>
        <w:r w:rsidR="00BD3141">
          <w:rPr>
            <w:webHidden/>
          </w:rPr>
          <w:fldChar w:fldCharType="separate"/>
        </w:r>
        <w:r w:rsidR="00BD3141">
          <w:rPr>
            <w:webHidden/>
          </w:rPr>
          <w:t>9</w:t>
        </w:r>
        <w:r w:rsidR="00BD3141">
          <w:rPr>
            <w:webHidden/>
          </w:rPr>
          <w:fldChar w:fldCharType="end"/>
        </w:r>
      </w:hyperlink>
    </w:p>
    <w:p w14:paraId="52424306" w14:textId="77777777" w:rsidR="00BD3141" w:rsidRDefault="0081479B">
      <w:pPr>
        <w:pStyle w:val="TOC2"/>
        <w:rPr>
          <w:rFonts w:asciiTheme="minorHAnsi" w:eastAsiaTheme="minorEastAsia" w:hAnsiTheme="minorHAnsi" w:cstheme="minorBidi"/>
          <w:sz w:val="24"/>
        </w:rPr>
      </w:pPr>
      <w:hyperlink w:anchor="_Toc482786079" w:history="1">
        <w:r w:rsidR="00BD3141" w:rsidRPr="005E23C3">
          <w:rPr>
            <w:rStyle w:val="Hyperlink"/>
          </w:rPr>
          <w:t>2.6</w:t>
        </w:r>
        <w:r w:rsidR="00BD3141">
          <w:rPr>
            <w:rFonts w:asciiTheme="minorHAnsi" w:eastAsiaTheme="minorEastAsia" w:hAnsiTheme="minorHAnsi" w:cstheme="minorBidi"/>
            <w:sz w:val="24"/>
          </w:rPr>
          <w:tab/>
        </w:r>
        <w:r w:rsidR="00BD3141" w:rsidRPr="005E23C3">
          <w:rPr>
            <w:rStyle w:val="Hyperlink"/>
          </w:rPr>
          <w:t>Risks</w:t>
        </w:r>
        <w:r w:rsidR="00BD3141">
          <w:rPr>
            <w:webHidden/>
          </w:rPr>
          <w:tab/>
        </w:r>
        <w:r w:rsidR="00BD3141">
          <w:rPr>
            <w:webHidden/>
          </w:rPr>
          <w:fldChar w:fldCharType="begin"/>
        </w:r>
        <w:r w:rsidR="00BD3141">
          <w:rPr>
            <w:webHidden/>
          </w:rPr>
          <w:instrText xml:space="preserve"> PAGEREF _Toc482786079 \h </w:instrText>
        </w:r>
        <w:r w:rsidR="00BD3141">
          <w:rPr>
            <w:webHidden/>
          </w:rPr>
        </w:r>
        <w:r w:rsidR="00BD3141">
          <w:rPr>
            <w:webHidden/>
          </w:rPr>
          <w:fldChar w:fldCharType="separate"/>
        </w:r>
        <w:r w:rsidR="00BD3141">
          <w:rPr>
            <w:webHidden/>
          </w:rPr>
          <w:t>9</w:t>
        </w:r>
        <w:r w:rsidR="00BD3141">
          <w:rPr>
            <w:webHidden/>
          </w:rPr>
          <w:fldChar w:fldCharType="end"/>
        </w:r>
      </w:hyperlink>
    </w:p>
    <w:p w14:paraId="53122DF2" w14:textId="77777777" w:rsidR="00BD3141" w:rsidRDefault="0081479B">
      <w:pPr>
        <w:pStyle w:val="TOC1"/>
        <w:rPr>
          <w:rFonts w:asciiTheme="minorHAnsi" w:eastAsiaTheme="minorEastAsia" w:hAnsiTheme="minorHAnsi" w:cstheme="minorBidi"/>
          <w:b w:val="0"/>
          <w:bCs w:val="0"/>
          <w:szCs w:val="24"/>
        </w:rPr>
      </w:pPr>
      <w:hyperlink w:anchor="_Toc482786080" w:history="1">
        <w:r w:rsidR="00BD3141" w:rsidRPr="005E23C3">
          <w:rPr>
            <w:rStyle w:val="Hyperlink"/>
          </w:rPr>
          <w:t>3</w:t>
        </w:r>
        <w:r w:rsidR="00BD3141">
          <w:rPr>
            <w:rFonts w:asciiTheme="minorHAnsi" w:eastAsiaTheme="minorEastAsia" w:hAnsiTheme="minorHAnsi" w:cstheme="minorBidi"/>
            <w:b w:val="0"/>
            <w:bCs w:val="0"/>
            <w:szCs w:val="24"/>
          </w:rPr>
          <w:tab/>
        </w:r>
        <w:r w:rsidR="00BD3141" w:rsidRPr="005E23C3">
          <w:rPr>
            <w:rStyle w:val="Hyperlink"/>
          </w:rPr>
          <w:t>Create a Business Service Provider as an Application</w:t>
        </w:r>
        <w:r w:rsidR="00BD3141">
          <w:rPr>
            <w:webHidden/>
          </w:rPr>
          <w:tab/>
        </w:r>
        <w:r w:rsidR="00BD3141">
          <w:rPr>
            <w:webHidden/>
          </w:rPr>
          <w:fldChar w:fldCharType="begin"/>
        </w:r>
        <w:r w:rsidR="00BD3141">
          <w:rPr>
            <w:webHidden/>
          </w:rPr>
          <w:instrText xml:space="preserve"> PAGEREF _Toc482786080 \h </w:instrText>
        </w:r>
        <w:r w:rsidR="00BD3141">
          <w:rPr>
            <w:webHidden/>
          </w:rPr>
        </w:r>
        <w:r w:rsidR="00BD3141">
          <w:rPr>
            <w:webHidden/>
          </w:rPr>
          <w:fldChar w:fldCharType="separate"/>
        </w:r>
        <w:r w:rsidR="00BD3141">
          <w:rPr>
            <w:webHidden/>
          </w:rPr>
          <w:t>10</w:t>
        </w:r>
        <w:r w:rsidR="00BD3141">
          <w:rPr>
            <w:webHidden/>
          </w:rPr>
          <w:fldChar w:fldCharType="end"/>
        </w:r>
      </w:hyperlink>
    </w:p>
    <w:p w14:paraId="7B7984E9" w14:textId="77777777" w:rsidR="00BD3141" w:rsidRDefault="0081479B">
      <w:pPr>
        <w:pStyle w:val="TOC2"/>
        <w:rPr>
          <w:rFonts w:asciiTheme="minorHAnsi" w:eastAsiaTheme="minorEastAsia" w:hAnsiTheme="minorHAnsi" w:cstheme="minorBidi"/>
          <w:sz w:val="24"/>
        </w:rPr>
      </w:pPr>
      <w:hyperlink w:anchor="_Toc482786081" w:history="1">
        <w:r w:rsidR="00BD3141" w:rsidRPr="005E23C3">
          <w:rPr>
            <w:rStyle w:val="Hyperlink"/>
          </w:rPr>
          <w:t>3.1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_Toc482786081 \h </w:instrText>
        </w:r>
        <w:r w:rsidR="00BD3141">
          <w:rPr>
            <w:webHidden/>
          </w:rPr>
        </w:r>
        <w:r w:rsidR="00BD3141">
          <w:rPr>
            <w:webHidden/>
          </w:rPr>
          <w:fldChar w:fldCharType="separate"/>
        </w:r>
        <w:r w:rsidR="00BD3141">
          <w:rPr>
            <w:webHidden/>
          </w:rPr>
          <w:t>10</w:t>
        </w:r>
        <w:r w:rsidR="00BD3141">
          <w:rPr>
            <w:webHidden/>
          </w:rPr>
          <w:fldChar w:fldCharType="end"/>
        </w:r>
      </w:hyperlink>
    </w:p>
    <w:p w14:paraId="7FECE357" w14:textId="77777777" w:rsidR="00BD3141" w:rsidRDefault="0081479B">
      <w:pPr>
        <w:pStyle w:val="TOC2"/>
        <w:rPr>
          <w:rFonts w:asciiTheme="minorHAnsi" w:eastAsiaTheme="minorEastAsia" w:hAnsiTheme="minorHAnsi" w:cstheme="minorBidi"/>
          <w:sz w:val="24"/>
        </w:rPr>
      </w:pPr>
      <w:hyperlink w:anchor="_Toc482786082" w:history="1">
        <w:r w:rsidR="00BD3141" w:rsidRPr="005E23C3">
          <w:rPr>
            <w:rStyle w:val="Hyperlink"/>
          </w:rPr>
          <w:t>3.2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_Toc482786082 \h </w:instrText>
        </w:r>
        <w:r w:rsidR="00BD3141">
          <w:rPr>
            <w:webHidden/>
          </w:rPr>
        </w:r>
        <w:r w:rsidR="00BD3141">
          <w:rPr>
            <w:webHidden/>
          </w:rPr>
          <w:fldChar w:fldCharType="separate"/>
        </w:r>
        <w:r w:rsidR="00BD3141">
          <w:rPr>
            <w:webHidden/>
          </w:rPr>
          <w:t>10</w:t>
        </w:r>
        <w:r w:rsidR="00BD3141">
          <w:rPr>
            <w:webHidden/>
          </w:rPr>
          <w:fldChar w:fldCharType="end"/>
        </w:r>
      </w:hyperlink>
    </w:p>
    <w:p w14:paraId="3DDA74D2" w14:textId="77777777" w:rsidR="00BD3141" w:rsidRDefault="0081479B">
      <w:pPr>
        <w:pStyle w:val="TOC3"/>
        <w:rPr>
          <w:rFonts w:asciiTheme="minorHAnsi" w:eastAsiaTheme="minorEastAsia" w:hAnsiTheme="minorHAnsi" w:cstheme="minorBidi"/>
          <w:sz w:val="24"/>
          <w:szCs w:val="24"/>
        </w:rPr>
      </w:pPr>
      <w:hyperlink w:anchor="_Toc482786083" w:history="1">
        <w:r w:rsidR="00BD3141" w:rsidRPr="005E23C3">
          <w:rPr>
            <w:rStyle w:val="Hyperlink"/>
          </w:rPr>
          <w:t>3.2.1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_Toc482786083 \h </w:instrText>
        </w:r>
        <w:r w:rsidR="00BD3141">
          <w:rPr>
            <w:webHidden/>
          </w:rPr>
        </w:r>
        <w:r w:rsidR="00BD3141">
          <w:rPr>
            <w:webHidden/>
          </w:rPr>
          <w:fldChar w:fldCharType="separate"/>
        </w:r>
        <w:r w:rsidR="00BD3141">
          <w:rPr>
            <w:webHidden/>
          </w:rPr>
          <w:t>10</w:t>
        </w:r>
        <w:r w:rsidR="00BD3141">
          <w:rPr>
            <w:webHidden/>
          </w:rPr>
          <w:fldChar w:fldCharType="end"/>
        </w:r>
      </w:hyperlink>
    </w:p>
    <w:p w14:paraId="00C06BA4" w14:textId="77777777" w:rsidR="00BD3141" w:rsidRDefault="0081479B">
      <w:pPr>
        <w:pStyle w:val="TOC3"/>
        <w:rPr>
          <w:rFonts w:asciiTheme="minorHAnsi" w:eastAsiaTheme="minorEastAsia" w:hAnsiTheme="minorHAnsi" w:cstheme="minorBidi"/>
          <w:sz w:val="24"/>
          <w:szCs w:val="24"/>
        </w:rPr>
      </w:pPr>
      <w:hyperlink w:anchor="_Toc482786084" w:history="1">
        <w:r w:rsidR="00BD3141" w:rsidRPr="005E23C3">
          <w:rPr>
            <w:rStyle w:val="Hyperlink"/>
          </w:rPr>
          <w:t>3.2.2</w:t>
        </w:r>
        <w:r w:rsidR="00BD3141">
          <w:rPr>
            <w:rFonts w:asciiTheme="minorHAnsi" w:eastAsiaTheme="minorEastAsia" w:hAnsiTheme="minorHAnsi" w:cstheme="minorBidi"/>
            <w:sz w:val="24"/>
            <w:szCs w:val="24"/>
          </w:rPr>
          <w:tab/>
        </w:r>
        <w:r w:rsidR="00BD3141" w:rsidRPr="005E23C3">
          <w:rPr>
            <w:rStyle w:val="Hyperlink"/>
          </w:rPr>
          <w:t>Change the Module Properties</w:t>
        </w:r>
        <w:r w:rsidR="00BD3141">
          <w:rPr>
            <w:webHidden/>
          </w:rPr>
          <w:tab/>
        </w:r>
        <w:r w:rsidR="00BD3141">
          <w:rPr>
            <w:webHidden/>
          </w:rPr>
          <w:fldChar w:fldCharType="begin"/>
        </w:r>
        <w:r w:rsidR="00BD3141">
          <w:rPr>
            <w:webHidden/>
          </w:rPr>
          <w:instrText xml:space="preserve"> PAGEREF _Toc482786084 \h </w:instrText>
        </w:r>
        <w:r w:rsidR="00BD3141">
          <w:rPr>
            <w:webHidden/>
          </w:rPr>
        </w:r>
        <w:r w:rsidR="00BD3141">
          <w:rPr>
            <w:webHidden/>
          </w:rPr>
          <w:fldChar w:fldCharType="separate"/>
        </w:r>
        <w:r w:rsidR="00BD3141">
          <w:rPr>
            <w:webHidden/>
          </w:rPr>
          <w:t>13</w:t>
        </w:r>
        <w:r w:rsidR="00BD3141">
          <w:rPr>
            <w:webHidden/>
          </w:rPr>
          <w:fldChar w:fldCharType="end"/>
        </w:r>
      </w:hyperlink>
    </w:p>
    <w:p w14:paraId="70EE33C3" w14:textId="77777777" w:rsidR="00BD3141" w:rsidRDefault="0081479B">
      <w:pPr>
        <w:pStyle w:val="TOC3"/>
        <w:rPr>
          <w:rFonts w:asciiTheme="minorHAnsi" w:eastAsiaTheme="minorEastAsia" w:hAnsiTheme="minorHAnsi" w:cstheme="minorBidi"/>
          <w:sz w:val="24"/>
          <w:szCs w:val="24"/>
        </w:rPr>
      </w:pPr>
      <w:hyperlink w:anchor="_Toc482786085" w:history="1">
        <w:r w:rsidR="00BD3141" w:rsidRPr="005E23C3">
          <w:rPr>
            <w:rStyle w:val="Hyperlink"/>
          </w:rPr>
          <w:t>3.2.3</w:t>
        </w:r>
        <w:r w:rsidR="00BD3141">
          <w:rPr>
            <w:rFonts w:asciiTheme="minorHAnsi" w:eastAsiaTheme="minorEastAsia" w:hAnsiTheme="minorHAnsi" w:cstheme="minorBidi"/>
            <w:sz w:val="24"/>
            <w:szCs w:val="24"/>
          </w:rPr>
          <w:tab/>
        </w:r>
        <w:r w:rsidR="00BD3141" w:rsidRPr="005E23C3">
          <w:rPr>
            <w:rStyle w:val="Hyperlink"/>
          </w:rPr>
          <w:t>Rename the Resources</w:t>
        </w:r>
        <w:r w:rsidR="00BD3141">
          <w:rPr>
            <w:webHidden/>
          </w:rPr>
          <w:tab/>
        </w:r>
        <w:r w:rsidR="00BD3141">
          <w:rPr>
            <w:webHidden/>
          </w:rPr>
          <w:fldChar w:fldCharType="begin"/>
        </w:r>
        <w:r w:rsidR="00BD3141">
          <w:rPr>
            <w:webHidden/>
          </w:rPr>
          <w:instrText xml:space="preserve"> PAGEREF _Toc482786085 \h </w:instrText>
        </w:r>
        <w:r w:rsidR="00BD3141">
          <w:rPr>
            <w:webHidden/>
          </w:rPr>
        </w:r>
        <w:r w:rsidR="00BD3141">
          <w:rPr>
            <w:webHidden/>
          </w:rPr>
          <w:fldChar w:fldCharType="separate"/>
        </w:r>
        <w:r w:rsidR="00BD3141">
          <w:rPr>
            <w:webHidden/>
          </w:rPr>
          <w:t>14</w:t>
        </w:r>
        <w:r w:rsidR="00BD3141">
          <w:rPr>
            <w:webHidden/>
          </w:rPr>
          <w:fldChar w:fldCharType="end"/>
        </w:r>
      </w:hyperlink>
    </w:p>
    <w:p w14:paraId="7D44C117" w14:textId="77777777" w:rsidR="00BD3141" w:rsidRDefault="0081479B">
      <w:pPr>
        <w:pStyle w:val="TOC3"/>
        <w:rPr>
          <w:rFonts w:asciiTheme="minorHAnsi" w:eastAsiaTheme="minorEastAsia" w:hAnsiTheme="minorHAnsi" w:cstheme="minorBidi"/>
          <w:sz w:val="24"/>
          <w:szCs w:val="24"/>
        </w:rPr>
      </w:pPr>
      <w:hyperlink w:anchor="_Toc482786086" w:history="1">
        <w:r w:rsidR="00BD3141" w:rsidRPr="005E23C3">
          <w:rPr>
            <w:rStyle w:val="Hyperlink"/>
          </w:rPr>
          <w:t>3.2.4</w:t>
        </w:r>
        <w:r w:rsidR="00BD3141">
          <w:rPr>
            <w:rFonts w:asciiTheme="minorHAnsi" w:eastAsiaTheme="minorEastAsia" w:hAnsiTheme="minorHAnsi" w:cstheme="minorBidi"/>
            <w:sz w:val="24"/>
            <w:szCs w:val="24"/>
          </w:rPr>
          <w:tab/>
        </w:r>
        <w:r w:rsidR="00BD3141" w:rsidRPr="005E23C3">
          <w:rPr>
            <w:rStyle w:val="Hyperlink"/>
          </w:rPr>
          <w:t>Create the Process Packages</w:t>
        </w:r>
        <w:r w:rsidR="00BD3141">
          <w:rPr>
            <w:webHidden/>
          </w:rPr>
          <w:tab/>
        </w:r>
        <w:r w:rsidR="00BD3141">
          <w:rPr>
            <w:webHidden/>
          </w:rPr>
          <w:fldChar w:fldCharType="begin"/>
        </w:r>
        <w:r w:rsidR="00BD3141">
          <w:rPr>
            <w:webHidden/>
          </w:rPr>
          <w:instrText xml:space="preserve"> PAGEREF _Toc482786086 \h </w:instrText>
        </w:r>
        <w:r w:rsidR="00BD3141">
          <w:rPr>
            <w:webHidden/>
          </w:rPr>
        </w:r>
        <w:r w:rsidR="00BD3141">
          <w:rPr>
            <w:webHidden/>
          </w:rPr>
          <w:fldChar w:fldCharType="separate"/>
        </w:r>
        <w:r w:rsidR="00BD3141">
          <w:rPr>
            <w:webHidden/>
          </w:rPr>
          <w:t>14</w:t>
        </w:r>
        <w:r w:rsidR="00BD3141">
          <w:rPr>
            <w:webHidden/>
          </w:rPr>
          <w:fldChar w:fldCharType="end"/>
        </w:r>
      </w:hyperlink>
    </w:p>
    <w:p w14:paraId="51B08178" w14:textId="77777777" w:rsidR="00BD3141" w:rsidRDefault="0081479B">
      <w:pPr>
        <w:pStyle w:val="TOC3"/>
        <w:rPr>
          <w:rFonts w:asciiTheme="minorHAnsi" w:eastAsiaTheme="minorEastAsia" w:hAnsiTheme="minorHAnsi" w:cstheme="minorBidi"/>
          <w:sz w:val="24"/>
          <w:szCs w:val="24"/>
        </w:rPr>
      </w:pPr>
      <w:hyperlink w:anchor="_Toc482786087" w:history="1">
        <w:r w:rsidR="00BD3141" w:rsidRPr="005E23C3">
          <w:rPr>
            <w:rStyle w:val="Hyperlink"/>
          </w:rPr>
          <w:t>3.2.5</w:t>
        </w:r>
        <w:r w:rsidR="00BD3141">
          <w:rPr>
            <w:rFonts w:asciiTheme="minorHAnsi" w:eastAsiaTheme="minorEastAsia" w:hAnsiTheme="minorHAnsi" w:cstheme="minorBidi"/>
            <w:sz w:val="24"/>
            <w:szCs w:val="24"/>
          </w:rPr>
          <w:tab/>
        </w:r>
        <w:r w:rsidR="00BD3141" w:rsidRPr="005E23C3">
          <w:rPr>
            <w:rStyle w:val="Hyperlink"/>
          </w:rPr>
          <w:t>Change the Service Process</w:t>
        </w:r>
        <w:r w:rsidR="00BD3141">
          <w:rPr>
            <w:webHidden/>
          </w:rPr>
          <w:tab/>
        </w:r>
        <w:r w:rsidR="00BD3141">
          <w:rPr>
            <w:webHidden/>
          </w:rPr>
          <w:fldChar w:fldCharType="begin"/>
        </w:r>
        <w:r w:rsidR="00BD3141">
          <w:rPr>
            <w:webHidden/>
          </w:rPr>
          <w:instrText xml:space="preserve"> PAGEREF _Toc482786087 \h </w:instrText>
        </w:r>
        <w:r w:rsidR="00BD3141">
          <w:rPr>
            <w:webHidden/>
          </w:rPr>
        </w:r>
        <w:r w:rsidR="00BD3141">
          <w:rPr>
            <w:webHidden/>
          </w:rPr>
          <w:fldChar w:fldCharType="separate"/>
        </w:r>
        <w:r w:rsidR="00BD3141">
          <w:rPr>
            <w:webHidden/>
          </w:rPr>
          <w:t>15</w:t>
        </w:r>
        <w:r w:rsidR="00BD3141">
          <w:rPr>
            <w:webHidden/>
          </w:rPr>
          <w:fldChar w:fldCharType="end"/>
        </w:r>
      </w:hyperlink>
    </w:p>
    <w:p w14:paraId="7B63CB02" w14:textId="77777777" w:rsidR="00BD3141" w:rsidRDefault="0081479B">
      <w:pPr>
        <w:pStyle w:val="TOC3"/>
        <w:rPr>
          <w:rFonts w:asciiTheme="minorHAnsi" w:eastAsiaTheme="minorEastAsia" w:hAnsiTheme="minorHAnsi" w:cstheme="minorBidi"/>
          <w:sz w:val="24"/>
          <w:szCs w:val="24"/>
        </w:rPr>
      </w:pPr>
      <w:hyperlink w:anchor="_Toc482786088" w:history="1">
        <w:r w:rsidR="00BD3141" w:rsidRPr="005E23C3">
          <w:rPr>
            <w:rStyle w:val="Hyperlink"/>
          </w:rPr>
          <w:t>3.2.6</w:t>
        </w:r>
        <w:r w:rsidR="00BD3141">
          <w:rPr>
            <w:rFonts w:asciiTheme="minorHAnsi" w:eastAsiaTheme="minorEastAsia" w:hAnsiTheme="minorHAnsi" w:cstheme="minorBidi"/>
            <w:sz w:val="24"/>
            <w:szCs w:val="24"/>
          </w:rPr>
          <w:tab/>
        </w:r>
        <w:r w:rsidR="00BD3141" w:rsidRPr="005E23C3">
          <w:rPr>
            <w:rStyle w:val="Hyperlink"/>
          </w:rPr>
          <w:t>Fix the Process Mappings</w:t>
        </w:r>
        <w:r w:rsidR="00BD3141">
          <w:rPr>
            <w:webHidden/>
          </w:rPr>
          <w:tab/>
        </w:r>
        <w:r w:rsidR="00BD3141">
          <w:rPr>
            <w:webHidden/>
          </w:rPr>
          <w:fldChar w:fldCharType="begin"/>
        </w:r>
        <w:r w:rsidR="00BD3141">
          <w:rPr>
            <w:webHidden/>
          </w:rPr>
          <w:instrText xml:space="preserve"> PAGEREF _Toc482786088 \h </w:instrText>
        </w:r>
        <w:r w:rsidR="00BD3141">
          <w:rPr>
            <w:webHidden/>
          </w:rPr>
        </w:r>
        <w:r w:rsidR="00BD3141">
          <w:rPr>
            <w:webHidden/>
          </w:rPr>
          <w:fldChar w:fldCharType="separate"/>
        </w:r>
        <w:r w:rsidR="00BD3141">
          <w:rPr>
            <w:webHidden/>
          </w:rPr>
          <w:t>20</w:t>
        </w:r>
        <w:r w:rsidR="00BD3141">
          <w:rPr>
            <w:webHidden/>
          </w:rPr>
          <w:fldChar w:fldCharType="end"/>
        </w:r>
      </w:hyperlink>
    </w:p>
    <w:p w14:paraId="3E6FF394" w14:textId="77777777" w:rsidR="00BD3141" w:rsidRDefault="0081479B">
      <w:pPr>
        <w:pStyle w:val="TOC3"/>
        <w:rPr>
          <w:rFonts w:asciiTheme="minorHAnsi" w:eastAsiaTheme="minorEastAsia" w:hAnsiTheme="minorHAnsi" w:cstheme="minorBidi"/>
          <w:sz w:val="24"/>
          <w:szCs w:val="24"/>
        </w:rPr>
      </w:pPr>
      <w:hyperlink w:anchor="_Toc482786089" w:history="1">
        <w:r w:rsidR="00BD3141" w:rsidRPr="005E23C3">
          <w:rPr>
            <w:rStyle w:val="Hyperlink"/>
          </w:rPr>
          <w:t>3.2.7</w:t>
        </w:r>
        <w:r w:rsidR="00BD3141">
          <w:rPr>
            <w:rFonts w:asciiTheme="minorHAnsi" w:eastAsiaTheme="minorEastAsia" w:hAnsiTheme="minorHAnsi" w:cstheme="minorBidi"/>
            <w:sz w:val="24"/>
            <w:szCs w:val="24"/>
          </w:rPr>
          <w:tab/>
        </w:r>
        <w:r w:rsidR="00BD3141" w:rsidRPr="005E23C3">
          <w:rPr>
            <w:rStyle w:val="Hyperlink"/>
          </w:rPr>
          <w:t>Create the SOAP Binding</w:t>
        </w:r>
        <w:r w:rsidR="00BD3141">
          <w:rPr>
            <w:webHidden/>
          </w:rPr>
          <w:tab/>
        </w:r>
        <w:r w:rsidR="00BD3141">
          <w:rPr>
            <w:webHidden/>
          </w:rPr>
          <w:fldChar w:fldCharType="begin"/>
        </w:r>
        <w:r w:rsidR="00BD3141">
          <w:rPr>
            <w:webHidden/>
          </w:rPr>
          <w:instrText xml:space="preserve"> PAGEREF _Toc482786089 \h </w:instrText>
        </w:r>
        <w:r w:rsidR="00BD3141">
          <w:rPr>
            <w:webHidden/>
          </w:rPr>
        </w:r>
        <w:r w:rsidR="00BD3141">
          <w:rPr>
            <w:webHidden/>
          </w:rPr>
          <w:fldChar w:fldCharType="separate"/>
        </w:r>
        <w:r w:rsidR="00BD3141">
          <w:rPr>
            <w:webHidden/>
          </w:rPr>
          <w:t>26</w:t>
        </w:r>
        <w:r w:rsidR="00BD3141">
          <w:rPr>
            <w:webHidden/>
          </w:rPr>
          <w:fldChar w:fldCharType="end"/>
        </w:r>
      </w:hyperlink>
    </w:p>
    <w:p w14:paraId="67E04550" w14:textId="77777777" w:rsidR="00BD3141" w:rsidRDefault="0081479B">
      <w:pPr>
        <w:pStyle w:val="TOC2"/>
        <w:rPr>
          <w:rFonts w:asciiTheme="minorHAnsi" w:eastAsiaTheme="minorEastAsia" w:hAnsiTheme="minorHAnsi" w:cstheme="minorBidi"/>
          <w:sz w:val="24"/>
        </w:rPr>
      </w:pPr>
      <w:hyperlink w:anchor="_Toc482786090" w:history="1">
        <w:r w:rsidR="00BD3141" w:rsidRPr="005E23C3">
          <w:rPr>
            <w:rStyle w:val="Hyperlink"/>
          </w:rPr>
          <w:t>3.3</w:t>
        </w:r>
        <w:r w:rsidR="00BD3141">
          <w:rPr>
            <w:rFonts w:asciiTheme="minorHAnsi" w:eastAsiaTheme="minorEastAsia" w:hAnsiTheme="minorHAnsi" w:cstheme="minorBidi"/>
            <w:sz w:val="24"/>
          </w:rPr>
          <w:tab/>
        </w:r>
        <w:r w:rsidR="00BD3141" w:rsidRPr="005E23C3">
          <w:rPr>
            <w:rStyle w:val="Hyperlink"/>
          </w:rPr>
          <w:t>Implement the Service</w:t>
        </w:r>
        <w:r w:rsidR="00BD3141">
          <w:rPr>
            <w:webHidden/>
          </w:rPr>
          <w:tab/>
        </w:r>
        <w:r w:rsidR="00BD3141">
          <w:rPr>
            <w:webHidden/>
          </w:rPr>
          <w:fldChar w:fldCharType="begin"/>
        </w:r>
        <w:r w:rsidR="00BD3141">
          <w:rPr>
            <w:webHidden/>
          </w:rPr>
          <w:instrText xml:space="preserve"> PAGEREF _Toc482786090 \h </w:instrText>
        </w:r>
        <w:r w:rsidR="00BD3141">
          <w:rPr>
            <w:webHidden/>
          </w:rPr>
        </w:r>
        <w:r w:rsidR="00BD3141">
          <w:rPr>
            <w:webHidden/>
          </w:rPr>
          <w:fldChar w:fldCharType="separate"/>
        </w:r>
        <w:r w:rsidR="00BD3141">
          <w:rPr>
            <w:webHidden/>
          </w:rPr>
          <w:t>26</w:t>
        </w:r>
        <w:r w:rsidR="00BD3141">
          <w:rPr>
            <w:webHidden/>
          </w:rPr>
          <w:fldChar w:fldCharType="end"/>
        </w:r>
      </w:hyperlink>
    </w:p>
    <w:p w14:paraId="21CFF205" w14:textId="77777777" w:rsidR="00BD3141" w:rsidRDefault="0081479B">
      <w:pPr>
        <w:pStyle w:val="TOC3"/>
        <w:rPr>
          <w:rFonts w:asciiTheme="minorHAnsi" w:eastAsiaTheme="minorEastAsia" w:hAnsiTheme="minorHAnsi" w:cstheme="minorBidi"/>
          <w:sz w:val="24"/>
          <w:szCs w:val="24"/>
        </w:rPr>
      </w:pPr>
      <w:hyperlink w:anchor="_Toc482786091" w:history="1">
        <w:r w:rsidR="00BD3141" w:rsidRPr="005E23C3">
          <w:rPr>
            <w:rStyle w:val="Hyperlink"/>
          </w:rPr>
          <w:t>3.3.1</w:t>
        </w:r>
        <w:r w:rsidR="00BD3141">
          <w:rPr>
            <w:rFonts w:asciiTheme="minorHAnsi" w:eastAsiaTheme="minorEastAsia" w:hAnsiTheme="minorHAnsi" w:cstheme="minorBidi"/>
            <w:sz w:val="24"/>
            <w:szCs w:val="24"/>
          </w:rPr>
          <w:tab/>
        </w:r>
        <w:r w:rsidR="00BD3141" w:rsidRPr="005E23C3">
          <w:rPr>
            <w:rStyle w:val="Hyperlink"/>
          </w:rPr>
          <w:t>Audit Fields</w:t>
        </w:r>
        <w:r w:rsidR="00BD3141">
          <w:rPr>
            <w:webHidden/>
          </w:rPr>
          <w:tab/>
        </w:r>
        <w:r w:rsidR="00BD3141">
          <w:rPr>
            <w:webHidden/>
          </w:rPr>
          <w:fldChar w:fldCharType="begin"/>
        </w:r>
        <w:r w:rsidR="00BD3141">
          <w:rPr>
            <w:webHidden/>
          </w:rPr>
          <w:instrText xml:space="preserve"> PAGEREF _Toc482786091 \h </w:instrText>
        </w:r>
        <w:r w:rsidR="00BD3141">
          <w:rPr>
            <w:webHidden/>
          </w:rPr>
        </w:r>
        <w:r w:rsidR="00BD3141">
          <w:rPr>
            <w:webHidden/>
          </w:rPr>
          <w:fldChar w:fldCharType="separate"/>
        </w:r>
        <w:r w:rsidR="00BD3141">
          <w:rPr>
            <w:webHidden/>
          </w:rPr>
          <w:t>26</w:t>
        </w:r>
        <w:r w:rsidR="00BD3141">
          <w:rPr>
            <w:webHidden/>
          </w:rPr>
          <w:fldChar w:fldCharType="end"/>
        </w:r>
      </w:hyperlink>
    </w:p>
    <w:p w14:paraId="41846922" w14:textId="77777777" w:rsidR="00BD3141" w:rsidRDefault="0081479B">
      <w:pPr>
        <w:pStyle w:val="TOC3"/>
        <w:rPr>
          <w:rFonts w:asciiTheme="minorHAnsi" w:eastAsiaTheme="minorEastAsia" w:hAnsiTheme="minorHAnsi" w:cstheme="minorBidi"/>
          <w:sz w:val="24"/>
          <w:szCs w:val="24"/>
        </w:rPr>
      </w:pPr>
      <w:hyperlink w:anchor="_Toc482786092" w:history="1">
        <w:r w:rsidR="00BD3141" w:rsidRPr="005E23C3">
          <w:rPr>
            <w:rStyle w:val="Hyperlink"/>
          </w:rPr>
          <w:t>3.3.2</w:t>
        </w:r>
        <w:r w:rsidR="00BD3141">
          <w:rPr>
            <w:rFonts w:asciiTheme="minorHAnsi" w:eastAsiaTheme="minorEastAsia" w:hAnsiTheme="minorHAnsi" w:cstheme="minorBidi"/>
            <w:sz w:val="24"/>
            <w:szCs w:val="24"/>
          </w:rPr>
          <w:tab/>
        </w:r>
        <w:r w:rsidR="00BD3141" w:rsidRPr="005E23C3">
          <w:rPr>
            <w:rStyle w:val="Hyperlink"/>
          </w:rPr>
          <w:t>Business Logic</w:t>
        </w:r>
        <w:r w:rsidR="00BD3141">
          <w:rPr>
            <w:webHidden/>
          </w:rPr>
          <w:tab/>
        </w:r>
        <w:r w:rsidR="00BD3141">
          <w:rPr>
            <w:webHidden/>
          </w:rPr>
          <w:fldChar w:fldCharType="begin"/>
        </w:r>
        <w:r w:rsidR="00BD3141">
          <w:rPr>
            <w:webHidden/>
          </w:rPr>
          <w:instrText xml:space="preserve"> PAGEREF _Toc482786092 \h </w:instrText>
        </w:r>
        <w:r w:rsidR="00BD3141">
          <w:rPr>
            <w:webHidden/>
          </w:rPr>
        </w:r>
        <w:r w:rsidR="00BD3141">
          <w:rPr>
            <w:webHidden/>
          </w:rPr>
          <w:fldChar w:fldCharType="separate"/>
        </w:r>
        <w:r w:rsidR="00BD3141">
          <w:rPr>
            <w:webHidden/>
          </w:rPr>
          <w:t>26</w:t>
        </w:r>
        <w:r w:rsidR="00BD3141">
          <w:rPr>
            <w:webHidden/>
          </w:rPr>
          <w:fldChar w:fldCharType="end"/>
        </w:r>
      </w:hyperlink>
    </w:p>
    <w:p w14:paraId="0FC2037D" w14:textId="77777777" w:rsidR="00BD3141" w:rsidRDefault="0081479B">
      <w:pPr>
        <w:pStyle w:val="TOC3"/>
        <w:rPr>
          <w:rFonts w:asciiTheme="minorHAnsi" w:eastAsiaTheme="minorEastAsia" w:hAnsiTheme="minorHAnsi" w:cstheme="minorBidi"/>
          <w:sz w:val="24"/>
          <w:szCs w:val="24"/>
        </w:rPr>
      </w:pPr>
      <w:hyperlink w:anchor="_Toc482786093" w:history="1">
        <w:r w:rsidR="00BD3141" w:rsidRPr="005E23C3">
          <w:rPr>
            <w:rStyle w:val="Hyperlink"/>
          </w:rPr>
          <w:t>3.3.3</w:t>
        </w:r>
        <w:r w:rsidR="00BD3141">
          <w:rPr>
            <w:rFonts w:asciiTheme="minorHAnsi" w:eastAsiaTheme="minorEastAsia" w:hAnsiTheme="minorHAnsi" w:cstheme="minorBidi"/>
            <w:sz w:val="24"/>
            <w:szCs w:val="24"/>
          </w:rPr>
          <w:tab/>
        </w:r>
        <w:r w:rsidR="00BD3141" w:rsidRPr="005E23C3">
          <w:rPr>
            <w:rStyle w:val="Hyperlink"/>
          </w:rPr>
          <w:t>AssignResponse</w:t>
        </w:r>
        <w:r w:rsidR="00BD3141">
          <w:rPr>
            <w:webHidden/>
          </w:rPr>
          <w:tab/>
        </w:r>
        <w:r w:rsidR="00BD3141">
          <w:rPr>
            <w:webHidden/>
          </w:rPr>
          <w:fldChar w:fldCharType="begin"/>
        </w:r>
        <w:r w:rsidR="00BD3141">
          <w:rPr>
            <w:webHidden/>
          </w:rPr>
          <w:instrText xml:space="preserve"> PAGEREF _Toc482786093 \h </w:instrText>
        </w:r>
        <w:r w:rsidR="00BD3141">
          <w:rPr>
            <w:webHidden/>
          </w:rPr>
        </w:r>
        <w:r w:rsidR="00BD3141">
          <w:rPr>
            <w:webHidden/>
          </w:rPr>
          <w:fldChar w:fldCharType="separate"/>
        </w:r>
        <w:r w:rsidR="00BD3141">
          <w:rPr>
            <w:webHidden/>
          </w:rPr>
          <w:t>26</w:t>
        </w:r>
        <w:r w:rsidR="00BD3141">
          <w:rPr>
            <w:webHidden/>
          </w:rPr>
          <w:fldChar w:fldCharType="end"/>
        </w:r>
      </w:hyperlink>
    </w:p>
    <w:p w14:paraId="210C867D" w14:textId="77777777" w:rsidR="00BD3141" w:rsidRDefault="0081479B">
      <w:pPr>
        <w:pStyle w:val="TOC3"/>
        <w:rPr>
          <w:rFonts w:asciiTheme="minorHAnsi" w:eastAsiaTheme="minorEastAsia" w:hAnsiTheme="minorHAnsi" w:cstheme="minorBidi"/>
          <w:sz w:val="24"/>
          <w:szCs w:val="24"/>
        </w:rPr>
      </w:pPr>
      <w:hyperlink w:anchor="_Toc482786094" w:history="1">
        <w:r w:rsidR="00BD3141" w:rsidRPr="005E23C3">
          <w:rPr>
            <w:rStyle w:val="Hyperlink"/>
          </w:rPr>
          <w:t>3.3.4</w:t>
        </w:r>
        <w:r w:rsidR="00BD3141">
          <w:rPr>
            <w:rFonts w:asciiTheme="minorHAnsi" w:eastAsiaTheme="minorEastAsia" w:hAnsiTheme="minorHAnsi" w:cstheme="minorBidi"/>
            <w:sz w:val="24"/>
            <w:szCs w:val="24"/>
          </w:rPr>
          <w:tab/>
        </w:r>
        <w:r w:rsidR="00BD3141" w:rsidRPr="005E23C3">
          <w:rPr>
            <w:rStyle w:val="Hyperlink"/>
          </w:rPr>
          <w:t>Error Handling</w:t>
        </w:r>
        <w:r w:rsidR="00BD3141">
          <w:rPr>
            <w:webHidden/>
          </w:rPr>
          <w:tab/>
        </w:r>
        <w:r w:rsidR="00BD3141">
          <w:rPr>
            <w:webHidden/>
          </w:rPr>
          <w:fldChar w:fldCharType="begin"/>
        </w:r>
        <w:r w:rsidR="00BD3141">
          <w:rPr>
            <w:webHidden/>
          </w:rPr>
          <w:instrText xml:space="preserve"> PAGEREF _Toc482786094 \h </w:instrText>
        </w:r>
        <w:r w:rsidR="00BD3141">
          <w:rPr>
            <w:webHidden/>
          </w:rPr>
        </w:r>
        <w:r w:rsidR="00BD3141">
          <w:rPr>
            <w:webHidden/>
          </w:rPr>
          <w:fldChar w:fldCharType="separate"/>
        </w:r>
        <w:r w:rsidR="00BD3141">
          <w:rPr>
            <w:webHidden/>
          </w:rPr>
          <w:t>27</w:t>
        </w:r>
        <w:r w:rsidR="00BD3141">
          <w:rPr>
            <w:webHidden/>
          </w:rPr>
          <w:fldChar w:fldCharType="end"/>
        </w:r>
      </w:hyperlink>
    </w:p>
    <w:p w14:paraId="78902619" w14:textId="77777777" w:rsidR="00BD3141" w:rsidRDefault="0081479B">
      <w:pPr>
        <w:pStyle w:val="TOC3"/>
        <w:rPr>
          <w:rFonts w:asciiTheme="minorHAnsi" w:eastAsiaTheme="minorEastAsia" w:hAnsiTheme="minorHAnsi" w:cstheme="minorBidi"/>
          <w:sz w:val="24"/>
          <w:szCs w:val="24"/>
        </w:rPr>
      </w:pPr>
      <w:hyperlink w:anchor="_Toc482786095" w:history="1">
        <w:r w:rsidR="00BD3141" w:rsidRPr="005E23C3">
          <w:rPr>
            <w:rStyle w:val="Hyperlink"/>
          </w:rPr>
          <w:t>3.3.5</w:t>
        </w:r>
        <w:r w:rsidR="00BD3141">
          <w:rPr>
            <w:rFonts w:asciiTheme="minorHAnsi" w:eastAsiaTheme="minorEastAsia" w:hAnsiTheme="minorHAnsi" w:cstheme="minorBidi"/>
            <w:sz w:val="24"/>
            <w:szCs w:val="24"/>
          </w:rPr>
          <w:tab/>
        </w:r>
        <w:r w:rsidR="00BD3141" w:rsidRPr="005E23C3">
          <w:rPr>
            <w:rStyle w:val="Hyperlink"/>
          </w:rPr>
          <w:t>Invoke another ESB service</w:t>
        </w:r>
        <w:r w:rsidR="00BD3141">
          <w:rPr>
            <w:webHidden/>
          </w:rPr>
          <w:tab/>
        </w:r>
        <w:r w:rsidR="00BD3141">
          <w:rPr>
            <w:webHidden/>
          </w:rPr>
          <w:fldChar w:fldCharType="begin"/>
        </w:r>
        <w:r w:rsidR="00BD3141">
          <w:rPr>
            <w:webHidden/>
          </w:rPr>
          <w:instrText xml:space="preserve"> PAGEREF _Toc482786095 \h </w:instrText>
        </w:r>
        <w:r w:rsidR="00BD3141">
          <w:rPr>
            <w:webHidden/>
          </w:rPr>
        </w:r>
        <w:r w:rsidR="00BD3141">
          <w:rPr>
            <w:webHidden/>
          </w:rPr>
          <w:fldChar w:fldCharType="separate"/>
        </w:r>
        <w:r w:rsidR="00BD3141">
          <w:rPr>
            <w:webHidden/>
          </w:rPr>
          <w:t>28</w:t>
        </w:r>
        <w:r w:rsidR="00BD3141">
          <w:rPr>
            <w:webHidden/>
          </w:rPr>
          <w:fldChar w:fldCharType="end"/>
        </w:r>
      </w:hyperlink>
    </w:p>
    <w:p w14:paraId="4D12923B" w14:textId="77777777" w:rsidR="00BD3141" w:rsidRDefault="0081479B">
      <w:pPr>
        <w:pStyle w:val="TOC3"/>
        <w:rPr>
          <w:rFonts w:asciiTheme="minorHAnsi" w:eastAsiaTheme="minorEastAsia" w:hAnsiTheme="minorHAnsi" w:cstheme="minorBidi"/>
          <w:sz w:val="24"/>
          <w:szCs w:val="24"/>
        </w:rPr>
      </w:pPr>
      <w:hyperlink w:anchor="_Toc482786096" w:history="1">
        <w:r w:rsidR="00BD3141" w:rsidRPr="005E23C3">
          <w:rPr>
            <w:rStyle w:val="Hyperlink"/>
          </w:rPr>
          <w:t>3.3.6</w:t>
        </w:r>
        <w:r w:rsidR="00BD3141">
          <w:rPr>
            <w:rFonts w:asciiTheme="minorHAnsi" w:eastAsiaTheme="minorEastAsia" w:hAnsiTheme="minorHAnsi" w:cstheme="minorBidi"/>
            <w:sz w:val="24"/>
            <w:szCs w:val="24"/>
          </w:rPr>
          <w:tab/>
        </w:r>
        <w:r w:rsidR="00BD3141" w:rsidRPr="005E23C3">
          <w:rPr>
            <w:rStyle w:val="Hyperlink"/>
          </w:rPr>
          <w:t>Validate the Request</w:t>
        </w:r>
        <w:r w:rsidR="00BD3141">
          <w:rPr>
            <w:webHidden/>
          </w:rPr>
          <w:tab/>
        </w:r>
        <w:r w:rsidR="00BD3141">
          <w:rPr>
            <w:webHidden/>
          </w:rPr>
          <w:fldChar w:fldCharType="begin"/>
        </w:r>
        <w:r w:rsidR="00BD3141">
          <w:rPr>
            <w:webHidden/>
          </w:rPr>
          <w:instrText xml:space="preserve"> PAGEREF _Toc482786096 \h </w:instrText>
        </w:r>
        <w:r w:rsidR="00BD3141">
          <w:rPr>
            <w:webHidden/>
          </w:rPr>
        </w:r>
        <w:r w:rsidR="00BD3141">
          <w:rPr>
            <w:webHidden/>
          </w:rPr>
          <w:fldChar w:fldCharType="separate"/>
        </w:r>
        <w:r w:rsidR="00BD3141">
          <w:rPr>
            <w:webHidden/>
          </w:rPr>
          <w:t>29</w:t>
        </w:r>
        <w:r w:rsidR="00BD3141">
          <w:rPr>
            <w:webHidden/>
          </w:rPr>
          <w:fldChar w:fldCharType="end"/>
        </w:r>
      </w:hyperlink>
    </w:p>
    <w:p w14:paraId="5C80B2BB" w14:textId="77777777" w:rsidR="00BD3141" w:rsidRDefault="0081479B">
      <w:pPr>
        <w:pStyle w:val="TOC2"/>
        <w:rPr>
          <w:rFonts w:asciiTheme="minorHAnsi" w:eastAsiaTheme="minorEastAsia" w:hAnsiTheme="minorHAnsi" w:cstheme="minorBidi"/>
          <w:sz w:val="24"/>
        </w:rPr>
      </w:pPr>
      <w:hyperlink w:anchor="_Toc482786097" w:history="1">
        <w:r w:rsidR="00BD3141" w:rsidRPr="005E23C3">
          <w:rPr>
            <w:rStyle w:val="Hyperlink"/>
          </w:rPr>
          <w:t>3.4</w:t>
        </w:r>
        <w:r w:rsidR="00BD3141">
          <w:rPr>
            <w:rFonts w:asciiTheme="minorHAnsi" w:eastAsiaTheme="minorEastAsia" w:hAnsiTheme="minorHAnsi" w:cstheme="minorBidi"/>
            <w:sz w:val="24"/>
          </w:rPr>
          <w:tab/>
        </w:r>
        <w:r w:rsidR="00BD3141" w:rsidRPr="005E23C3">
          <w:rPr>
            <w:rStyle w:val="Hyperlink"/>
          </w:rPr>
          <w:t>Finalization</w:t>
        </w:r>
        <w:r w:rsidR="00BD3141">
          <w:rPr>
            <w:webHidden/>
          </w:rPr>
          <w:tab/>
        </w:r>
        <w:r w:rsidR="00BD3141">
          <w:rPr>
            <w:webHidden/>
          </w:rPr>
          <w:fldChar w:fldCharType="begin"/>
        </w:r>
        <w:r w:rsidR="00BD3141">
          <w:rPr>
            <w:webHidden/>
          </w:rPr>
          <w:instrText xml:space="preserve"> PAGEREF _Toc482786097 \h </w:instrText>
        </w:r>
        <w:r w:rsidR="00BD3141">
          <w:rPr>
            <w:webHidden/>
          </w:rPr>
        </w:r>
        <w:r w:rsidR="00BD3141">
          <w:rPr>
            <w:webHidden/>
          </w:rPr>
          <w:fldChar w:fldCharType="separate"/>
        </w:r>
        <w:r w:rsidR="00BD3141">
          <w:rPr>
            <w:webHidden/>
          </w:rPr>
          <w:t>30</w:t>
        </w:r>
        <w:r w:rsidR="00BD3141">
          <w:rPr>
            <w:webHidden/>
          </w:rPr>
          <w:fldChar w:fldCharType="end"/>
        </w:r>
      </w:hyperlink>
    </w:p>
    <w:p w14:paraId="50558CD8" w14:textId="77777777" w:rsidR="00BD3141" w:rsidRDefault="0081479B">
      <w:pPr>
        <w:pStyle w:val="TOC1"/>
        <w:rPr>
          <w:rFonts w:asciiTheme="minorHAnsi" w:eastAsiaTheme="minorEastAsia" w:hAnsiTheme="minorHAnsi" w:cstheme="minorBidi"/>
          <w:b w:val="0"/>
          <w:bCs w:val="0"/>
          <w:szCs w:val="24"/>
        </w:rPr>
      </w:pPr>
      <w:hyperlink w:anchor="_Toc482786098" w:history="1">
        <w:r w:rsidR="00BD3141" w:rsidRPr="005E23C3">
          <w:rPr>
            <w:rStyle w:val="Hyperlink"/>
          </w:rPr>
          <w:t>4</w:t>
        </w:r>
        <w:r w:rsidR="00BD3141">
          <w:rPr>
            <w:rFonts w:asciiTheme="minorHAnsi" w:eastAsiaTheme="minorEastAsia" w:hAnsiTheme="minorHAnsi" w:cstheme="minorBidi"/>
            <w:b w:val="0"/>
            <w:bCs w:val="0"/>
            <w:szCs w:val="24"/>
          </w:rPr>
          <w:tab/>
        </w:r>
        <w:r w:rsidR="00BD3141" w:rsidRPr="005E23C3">
          <w:rPr>
            <w:rStyle w:val="Hyperlink"/>
          </w:rPr>
          <w:t>Create a Business Service Provider as a Shared Module</w:t>
        </w:r>
        <w:r w:rsidR="00BD3141">
          <w:rPr>
            <w:webHidden/>
          </w:rPr>
          <w:tab/>
        </w:r>
        <w:r w:rsidR="00BD3141">
          <w:rPr>
            <w:webHidden/>
          </w:rPr>
          <w:fldChar w:fldCharType="begin"/>
        </w:r>
        <w:r w:rsidR="00BD3141">
          <w:rPr>
            <w:webHidden/>
          </w:rPr>
          <w:instrText xml:space="preserve"> PAGEREF _Toc482786098 \h </w:instrText>
        </w:r>
        <w:r w:rsidR="00BD3141">
          <w:rPr>
            <w:webHidden/>
          </w:rPr>
        </w:r>
        <w:r w:rsidR="00BD3141">
          <w:rPr>
            <w:webHidden/>
          </w:rPr>
          <w:fldChar w:fldCharType="separate"/>
        </w:r>
        <w:r w:rsidR="00BD3141">
          <w:rPr>
            <w:webHidden/>
          </w:rPr>
          <w:t>31</w:t>
        </w:r>
        <w:r w:rsidR="00BD3141">
          <w:rPr>
            <w:webHidden/>
          </w:rPr>
          <w:fldChar w:fldCharType="end"/>
        </w:r>
      </w:hyperlink>
    </w:p>
    <w:p w14:paraId="7D091D4C" w14:textId="77777777" w:rsidR="00BD3141" w:rsidRDefault="0081479B">
      <w:pPr>
        <w:pStyle w:val="TOC2"/>
        <w:rPr>
          <w:rFonts w:asciiTheme="minorHAnsi" w:eastAsiaTheme="minorEastAsia" w:hAnsiTheme="minorHAnsi" w:cstheme="minorBidi"/>
          <w:sz w:val="24"/>
        </w:rPr>
      </w:pPr>
      <w:hyperlink w:anchor="_Toc482786099" w:history="1">
        <w:r w:rsidR="00BD3141" w:rsidRPr="005E23C3">
          <w:rPr>
            <w:rStyle w:val="Hyperlink"/>
          </w:rPr>
          <w:t>4.1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_Toc482786099 \h </w:instrText>
        </w:r>
        <w:r w:rsidR="00BD3141">
          <w:rPr>
            <w:webHidden/>
          </w:rPr>
        </w:r>
        <w:r w:rsidR="00BD3141">
          <w:rPr>
            <w:webHidden/>
          </w:rPr>
          <w:fldChar w:fldCharType="separate"/>
        </w:r>
        <w:r w:rsidR="00BD3141">
          <w:rPr>
            <w:webHidden/>
          </w:rPr>
          <w:t>31</w:t>
        </w:r>
        <w:r w:rsidR="00BD3141">
          <w:rPr>
            <w:webHidden/>
          </w:rPr>
          <w:fldChar w:fldCharType="end"/>
        </w:r>
      </w:hyperlink>
    </w:p>
    <w:p w14:paraId="61B5DCDA" w14:textId="77777777" w:rsidR="00BD3141" w:rsidRDefault="0081479B">
      <w:pPr>
        <w:pStyle w:val="TOC2"/>
        <w:rPr>
          <w:rFonts w:asciiTheme="minorHAnsi" w:eastAsiaTheme="minorEastAsia" w:hAnsiTheme="minorHAnsi" w:cstheme="minorBidi"/>
          <w:sz w:val="24"/>
        </w:rPr>
      </w:pPr>
      <w:hyperlink w:anchor="_Toc482786100" w:history="1">
        <w:r w:rsidR="00BD3141" w:rsidRPr="005E23C3">
          <w:rPr>
            <w:rStyle w:val="Hyperlink"/>
          </w:rPr>
          <w:t>4.2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_Toc482786100 \h </w:instrText>
        </w:r>
        <w:r w:rsidR="00BD3141">
          <w:rPr>
            <w:webHidden/>
          </w:rPr>
        </w:r>
        <w:r w:rsidR="00BD3141">
          <w:rPr>
            <w:webHidden/>
          </w:rPr>
          <w:fldChar w:fldCharType="separate"/>
        </w:r>
        <w:r w:rsidR="00BD3141">
          <w:rPr>
            <w:webHidden/>
          </w:rPr>
          <w:t>31</w:t>
        </w:r>
        <w:r w:rsidR="00BD3141">
          <w:rPr>
            <w:webHidden/>
          </w:rPr>
          <w:fldChar w:fldCharType="end"/>
        </w:r>
      </w:hyperlink>
    </w:p>
    <w:p w14:paraId="18E674EF" w14:textId="77777777" w:rsidR="00BD3141" w:rsidRDefault="0081479B">
      <w:pPr>
        <w:pStyle w:val="TOC2"/>
        <w:rPr>
          <w:rFonts w:asciiTheme="minorHAnsi" w:eastAsiaTheme="minorEastAsia" w:hAnsiTheme="minorHAnsi" w:cstheme="minorBidi"/>
          <w:sz w:val="24"/>
        </w:rPr>
      </w:pPr>
      <w:hyperlink w:anchor="_Toc482786101" w:history="1">
        <w:r w:rsidR="00BD3141" w:rsidRPr="005E23C3">
          <w:rPr>
            <w:rStyle w:val="Hyperlink"/>
          </w:rPr>
          <w:t>4.3</w:t>
        </w:r>
        <w:r w:rsidR="00BD3141">
          <w:rPr>
            <w:rFonts w:asciiTheme="minorHAnsi" w:eastAsiaTheme="minorEastAsia" w:hAnsiTheme="minorHAnsi" w:cstheme="minorBidi"/>
            <w:sz w:val="24"/>
          </w:rPr>
          <w:tab/>
        </w:r>
        <w:r w:rsidR="00BD3141" w:rsidRPr="005E23C3">
          <w:rPr>
            <w:rStyle w:val="Hyperlink"/>
          </w:rPr>
          <w:t>Procedure</w:t>
        </w:r>
        <w:r w:rsidR="00BD3141">
          <w:rPr>
            <w:webHidden/>
          </w:rPr>
          <w:tab/>
        </w:r>
        <w:r w:rsidR="00BD3141">
          <w:rPr>
            <w:webHidden/>
          </w:rPr>
          <w:fldChar w:fldCharType="begin"/>
        </w:r>
        <w:r w:rsidR="00BD3141">
          <w:rPr>
            <w:webHidden/>
          </w:rPr>
          <w:instrText xml:space="preserve"> PAGEREF _Toc482786101 \h </w:instrText>
        </w:r>
        <w:r w:rsidR="00BD3141">
          <w:rPr>
            <w:webHidden/>
          </w:rPr>
        </w:r>
        <w:r w:rsidR="00BD3141">
          <w:rPr>
            <w:webHidden/>
          </w:rPr>
          <w:fldChar w:fldCharType="separate"/>
        </w:r>
        <w:r w:rsidR="00BD3141">
          <w:rPr>
            <w:webHidden/>
          </w:rPr>
          <w:t>31</w:t>
        </w:r>
        <w:r w:rsidR="00BD3141">
          <w:rPr>
            <w:webHidden/>
          </w:rPr>
          <w:fldChar w:fldCharType="end"/>
        </w:r>
      </w:hyperlink>
    </w:p>
    <w:p w14:paraId="5C20B137" w14:textId="77777777" w:rsidR="00BD3141" w:rsidRDefault="0081479B">
      <w:pPr>
        <w:pStyle w:val="TOC3"/>
        <w:rPr>
          <w:rFonts w:asciiTheme="minorHAnsi" w:eastAsiaTheme="minorEastAsia" w:hAnsiTheme="minorHAnsi" w:cstheme="minorBidi"/>
          <w:sz w:val="24"/>
          <w:szCs w:val="24"/>
        </w:rPr>
      </w:pPr>
      <w:hyperlink w:anchor="_Toc482786102" w:history="1">
        <w:r w:rsidR="00BD3141" w:rsidRPr="005E23C3">
          <w:rPr>
            <w:rStyle w:val="Hyperlink"/>
          </w:rPr>
          <w:t>4.3.1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_Toc482786102 \h </w:instrText>
        </w:r>
        <w:r w:rsidR="00BD3141">
          <w:rPr>
            <w:webHidden/>
          </w:rPr>
        </w:r>
        <w:r w:rsidR="00BD3141">
          <w:rPr>
            <w:webHidden/>
          </w:rPr>
          <w:fldChar w:fldCharType="separate"/>
        </w:r>
        <w:r w:rsidR="00BD3141">
          <w:rPr>
            <w:webHidden/>
          </w:rPr>
          <w:t>31</w:t>
        </w:r>
        <w:r w:rsidR="00BD3141">
          <w:rPr>
            <w:webHidden/>
          </w:rPr>
          <w:fldChar w:fldCharType="end"/>
        </w:r>
      </w:hyperlink>
    </w:p>
    <w:p w14:paraId="6D3B7441" w14:textId="77777777" w:rsidR="00BD3141" w:rsidRDefault="0081479B">
      <w:pPr>
        <w:pStyle w:val="TOC3"/>
        <w:rPr>
          <w:rFonts w:asciiTheme="minorHAnsi" w:eastAsiaTheme="minorEastAsia" w:hAnsiTheme="minorHAnsi" w:cstheme="minorBidi"/>
          <w:sz w:val="24"/>
          <w:szCs w:val="24"/>
        </w:rPr>
      </w:pPr>
      <w:hyperlink w:anchor="_Toc482786103" w:history="1">
        <w:r w:rsidR="00BD3141" w:rsidRPr="005E23C3">
          <w:rPr>
            <w:rStyle w:val="Hyperlink"/>
          </w:rPr>
          <w:t>4.3.2</w:t>
        </w:r>
        <w:r w:rsidR="00BD3141">
          <w:rPr>
            <w:rFonts w:asciiTheme="minorHAnsi" w:eastAsiaTheme="minorEastAsia" w:hAnsiTheme="minorHAnsi" w:cstheme="minorBidi"/>
            <w:sz w:val="24"/>
            <w:szCs w:val="24"/>
          </w:rPr>
          <w:tab/>
        </w:r>
        <w:r w:rsidR="00BD3141" w:rsidRPr="005E23C3">
          <w:rPr>
            <w:rStyle w:val="Hyperlink"/>
          </w:rPr>
          <w:t>Module Properties, Processes, Service Invocation</w:t>
        </w:r>
        <w:r w:rsidR="00BD3141">
          <w:rPr>
            <w:webHidden/>
          </w:rPr>
          <w:tab/>
        </w:r>
        <w:r w:rsidR="00BD3141">
          <w:rPr>
            <w:webHidden/>
          </w:rPr>
          <w:fldChar w:fldCharType="begin"/>
        </w:r>
        <w:r w:rsidR="00BD3141">
          <w:rPr>
            <w:webHidden/>
          </w:rPr>
          <w:instrText xml:space="preserve"> PAGEREF _Toc482786103 \h </w:instrText>
        </w:r>
        <w:r w:rsidR="00BD3141">
          <w:rPr>
            <w:webHidden/>
          </w:rPr>
        </w:r>
        <w:r w:rsidR="00BD3141">
          <w:rPr>
            <w:webHidden/>
          </w:rPr>
          <w:fldChar w:fldCharType="separate"/>
        </w:r>
        <w:r w:rsidR="00BD3141">
          <w:rPr>
            <w:webHidden/>
          </w:rPr>
          <w:t>33</w:t>
        </w:r>
        <w:r w:rsidR="00BD3141">
          <w:rPr>
            <w:webHidden/>
          </w:rPr>
          <w:fldChar w:fldCharType="end"/>
        </w:r>
      </w:hyperlink>
    </w:p>
    <w:p w14:paraId="1CE7C352" w14:textId="77777777" w:rsidR="00BD3141" w:rsidRDefault="0081479B">
      <w:pPr>
        <w:pStyle w:val="TOC2"/>
        <w:rPr>
          <w:rFonts w:asciiTheme="minorHAnsi" w:eastAsiaTheme="minorEastAsia" w:hAnsiTheme="minorHAnsi" w:cstheme="minorBidi"/>
          <w:sz w:val="24"/>
        </w:rPr>
      </w:pPr>
      <w:hyperlink w:anchor="_Toc482786104" w:history="1">
        <w:r w:rsidR="00BD3141" w:rsidRPr="005E23C3">
          <w:rPr>
            <w:rStyle w:val="Hyperlink"/>
          </w:rPr>
          <w:t>4.4</w:t>
        </w:r>
        <w:r w:rsidR="00BD3141">
          <w:rPr>
            <w:rFonts w:asciiTheme="minorHAnsi" w:eastAsiaTheme="minorEastAsia" w:hAnsiTheme="minorHAnsi" w:cstheme="minorBidi"/>
            <w:sz w:val="24"/>
          </w:rPr>
          <w:tab/>
        </w:r>
        <w:r w:rsidR="00BD3141" w:rsidRPr="005E23C3">
          <w:rPr>
            <w:rStyle w:val="Hyperlink"/>
          </w:rPr>
          <w:t>Finalization</w:t>
        </w:r>
        <w:r w:rsidR="00BD3141">
          <w:rPr>
            <w:webHidden/>
          </w:rPr>
          <w:tab/>
        </w:r>
        <w:r w:rsidR="00BD3141">
          <w:rPr>
            <w:webHidden/>
          </w:rPr>
          <w:fldChar w:fldCharType="begin"/>
        </w:r>
        <w:r w:rsidR="00BD3141">
          <w:rPr>
            <w:webHidden/>
          </w:rPr>
          <w:instrText xml:space="preserve"> PAGEREF _Toc482786104 \h </w:instrText>
        </w:r>
        <w:r w:rsidR="00BD3141">
          <w:rPr>
            <w:webHidden/>
          </w:rPr>
        </w:r>
        <w:r w:rsidR="00BD3141">
          <w:rPr>
            <w:webHidden/>
          </w:rPr>
          <w:fldChar w:fldCharType="separate"/>
        </w:r>
        <w:r w:rsidR="00BD3141">
          <w:rPr>
            <w:webHidden/>
          </w:rPr>
          <w:t>34</w:t>
        </w:r>
        <w:r w:rsidR="00BD3141">
          <w:rPr>
            <w:webHidden/>
          </w:rPr>
          <w:fldChar w:fldCharType="end"/>
        </w:r>
      </w:hyperlink>
    </w:p>
    <w:p w14:paraId="023CF53D" w14:textId="77777777" w:rsidR="00BD3141" w:rsidRDefault="0081479B">
      <w:pPr>
        <w:pStyle w:val="TOC1"/>
        <w:rPr>
          <w:rFonts w:asciiTheme="minorHAnsi" w:eastAsiaTheme="minorEastAsia" w:hAnsiTheme="minorHAnsi" w:cstheme="minorBidi"/>
          <w:b w:val="0"/>
          <w:bCs w:val="0"/>
          <w:szCs w:val="24"/>
        </w:rPr>
      </w:pPr>
      <w:hyperlink w:anchor="_Toc482786105" w:history="1">
        <w:r w:rsidR="00BD3141" w:rsidRPr="005E23C3">
          <w:rPr>
            <w:rStyle w:val="Hyperlink"/>
          </w:rPr>
          <w:t>5</w:t>
        </w:r>
        <w:r w:rsidR="00BD3141">
          <w:rPr>
            <w:rFonts w:asciiTheme="minorHAnsi" w:eastAsiaTheme="minorEastAsia" w:hAnsiTheme="minorHAnsi" w:cstheme="minorBidi"/>
            <w:b w:val="0"/>
            <w:bCs w:val="0"/>
            <w:szCs w:val="24"/>
          </w:rPr>
          <w:tab/>
        </w:r>
        <w:r w:rsidR="00BD3141" w:rsidRPr="005E23C3">
          <w:rPr>
            <w:rStyle w:val="Hyperlink"/>
          </w:rPr>
          <w:t>Create a Technical Service Provider as a Shared Module</w:t>
        </w:r>
        <w:r w:rsidR="00BD3141">
          <w:rPr>
            <w:webHidden/>
          </w:rPr>
          <w:tab/>
        </w:r>
        <w:r w:rsidR="00BD3141">
          <w:rPr>
            <w:webHidden/>
          </w:rPr>
          <w:fldChar w:fldCharType="begin"/>
        </w:r>
        <w:r w:rsidR="00BD3141">
          <w:rPr>
            <w:webHidden/>
          </w:rPr>
          <w:instrText xml:space="preserve"> PAGEREF _Toc482786105 \h </w:instrText>
        </w:r>
        <w:r w:rsidR="00BD3141">
          <w:rPr>
            <w:webHidden/>
          </w:rPr>
        </w:r>
        <w:r w:rsidR="00BD3141">
          <w:rPr>
            <w:webHidden/>
          </w:rPr>
          <w:fldChar w:fldCharType="separate"/>
        </w:r>
        <w:r w:rsidR="00BD3141">
          <w:rPr>
            <w:webHidden/>
          </w:rPr>
          <w:t>35</w:t>
        </w:r>
        <w:r w:rsidR="00BD3141">
          <w:rPr>
            <w:webHidden/>
          </w:rPr>
          <w:fldChar w:fldCharType="end"/>
        </w:r>
      </w:hyperlink>
    </w:p>
    <w:p w14:paraId="7798CD78" w14:textId="77777777" w:rsidR="00BD3141" w:rsidRDefault="0081479B">
      <w:pPr>
        <w:pStyle w:val="TOC2"/>
        <w:rPr>
          <w:rFonts w:asciiTheme="minorHAnsi" w:eastAsiaTheme="minorEastAsia" w:hAnsiTheme="minorHAnsi" w:cstheme="minorBidi"/>
          <w:sz w:val="24"/>
        </w:rPr>
      </w:pPr>
      <w:hyperlink w:anchor="_Toc482786106" w:history="1">
        <w:r w:rsidR="00BD3141" w:rsidRPr="005E23C3">
          <w:rPr>
            <w:rStyle w:val="Hyperlink"/>
          </w:rPr>
          <w:t>5.1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_Toc482786106 \h </w:instrText>
        </w:r>
        <w:r w:rsidR="00BD3141">
          <w:rPr>
            <w:webHidden/>
          </w:rPr>
        </w:r>
        <w:r w:rsidR="00BD3141">
          <w:rPr>
            <w:webHidden/>
          </w:rPr>
          <w:fldChar w:fldCharType="separate"/>
        </w:r>
        <w:r w:rsidR="00BD3141">
          <w:rPr>
            <w:webHidden/>
          </w:rPr>
          <w:t>35</w:t>
        </w:r>
        <w:r w:rsidR="00BD3141">
          <w:rPr>
            <w:webHidden/>
          </w:rPr>
          <w:fldChar w:fldCharType="end"/>
        </w:r>
      </w:hyperlink>
    </w:p>
    <w:p w14:paraId="3C0F6A29" w14:textId="77777777" w:rsidR="00BD3141" w:rsidRDefault="0081479B">
      <w:pPr>
        <w:pStyle w:val="TOC2"/>
        <w:rPr>
          <w:rFonts w:asciiTheme="minorHAnsi" w:eastAsiaTheme="minorEastAsia" w:hAnsiTheme="minorHAnsi" w:cstheme="minorBidi"/>
          <w:sz w:val="24"/>
        </w:rPr>
      </w:pPr>
      <w:hyperlink w:anchor="_Toc482786107" w:history="1">
        <w:r w:rsidR="00BD3141" w:rsidRPr="005E23C3">
          <w:rPr>
            <w:rStyle w:val="Hyperlink"/>
          </w:rPr>
          <w:t>5.2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_Toc482786107 \h </w:instrText>
        </w:r>
        <w:r w:rsidR="00BD3141">
          <w:rPr>
            <w:webHidden/>
          </w:rPr>
        </w:r>
        <w:r w:rsidR="00BD3141">
          <w:rPr>
            <w:webHidden/>
          </w:rPr>
          <w:fldChar w:fldCharType="separate"/>
        </w:r>
        <w:r w:rsidR="00BD3141">
          <w:rPr>
            <w:webHidden/>
          </w:rPr>
          <w:t>35</w:t>
        </w:r>
        <w:r w:rsidR="00BD3141">
          <w:rPr>
            <w:webHidden/>
          </w:rPr>
          <w:fldChar w:fldCharType="end"/>
        </w:r>
      </w:hyperlink>
    </w:p>
    <w:p w14:paraId="36687126" w14:textId="77777777" w:rsidR="00BD3141" w:rsidRDefault="0081479B">
      <w:pPr>
        <w:pStyle w:val="TOC2"/>
        <w:rPr>
          <w:rFonts w:asciiTheme="minorHAnsi" w:eastAsiaTheme="minorEastAsia" w:hAnsiTheme="minorHAnsi" w:cstheme="minorBidi"/>
          <w:sz w:val="24"/>
        </w:rPr>
      </w:pPr>
      <w:hyperlink w:anchor="_Toc482786108" w:history="1">
        <w:r w:rsidR="00BD3141" w:rsidRPr="005E23C3">
          <w:rPr>
            <w:rStyle w:val="Hyperlink"/>
          </w:rPr>
          <w:t>5.3</w:t>
        </w:r>
        <w:r w:rsidR="00BD3141">
          <w:rPr>
            <w:rFonts w:asciiTheme="minorHAnsi" w:eastAsiaTheme="minorEastAsia" w:hAnsiTheme="minorHAnsi" w:cstheme="minorBidi"/>
            <w:sz w:val="24"/>
          </w:rPr>
          <w:tab/>
        </w:r>
        <w:r w:rsidR="00BD3141" w:rsidRPr="005E23C3">
          <w:rPr>
            <w:rStyle w:val="Hyperlink"/>
          </w:rPr>
          <w:t>Procedure</w:t>
        </w:r>
        <w:r w:rsidR="00BD3141">
          <w:rPr>
            <w:webHidden/>
          </w:rPr>
          <w:tab/>
        </w:r>
        <w:r w:rsidR="00BD3141">
          <w:rPr>
            <w:webHidden/>
          </w:rPr>
          <w:fldChar w:fldCharType="begin"/>
        </w:r>
        <w:r w:rsidR="00BD3141">
          <w:rPr>
            <w:webHidden/>
          </w:rPr>
          <w:instrText xml:space="preserve"> PAGEREF _Toc482786108 \h </w:instrText>
        </w:r>
        <w:r w:rsidR="00BD3141">
          <w:rPr>
            <w:webHidden/>
          </w:rPr>
        </w:r>
        <w:r w:rsidR="00BD3141">
          <w:rPr>
            <w:webHidden/>
          </w:rPr>
          <w:fldChar w:fldCharType="separate"/>
        </w:r>
        <w:r w:rsidR="00BD3141">
          <w:rPr>
            <w:webHidden/>
          </w:rPr>
          <w:t>35</w:t>
        </w:r>
        <w:r w:rsidR="00BD3141">
          <w:rPr>
            <w:webHidden/>
          </w:rPr>
          <w:fldChar w:fldCharType="end"/>
        </w:r>
      </w:hyperlink>
    </w:p>
    <w:p w14:paraId="5FC998DE" w14:textId="77777777" w:rsidR="00BD3141" w:rsidRDefault="0081479B">
      <w:pPr>
        <w:pStyle w:val="TOC3"/>
        <w:rPr>
          <w:rFonts w:asciiTheme="minorHAnsi" w:eastAsiaTheme="minorEastAsia" w:hAnsiTheme="minorHAnsi" w:cstheme="minorBidi"/>
          <w:sz w:val="24"/>
          <w:szCs w:val="24"/>
        </w:rPr>
      </w:pPr>
      <w:hyperlink w:anchor="_Toc482786109" w:history="1">
        <w:r w:rsidR="00BD3141" w:rsidRPr="005E23C3">
          <w:rPr>
            <w:rStyle w:val="Hyperlink"/>
          </w:rPr>
          <w:t>5.3.1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_Toc482786109 \h </w:instrText>
        </w:r>
        <w:r w:rsidR="00BD3141">
          <w:rPr>
            <w:webHidden/>
          </w:rPr>
        </w:r>
        <w:r w:rsidR="00BD3141">
          <w:rPr>
            <w:webHidden/>
          </w:rPr>
          <w:fldChar w:fldCharType="separate"/>
        </w:r>
        <w:r w:rsidR="00BD3141">
          <w:rPr>
            <w:webHidden/>
          </w:rPr>
          <w:t>35</w:t>
        </w:r>
        <w:r w:rsidR="00BD3141">
          <w:rPr>
            <w:webHidden/>
          </w:rPr>
          <w:fldChar w:fldCharType="end"/>
        </w:r>
      </w:hyperlink>
    </w:p>
    <w:p w14:paraId="53FA6339" w14:textId="77777777" w:rsidR="00BD3141" w:rsidRDefault="0081479B">
      <w:pPr>
        <w:pStyle w:val="TOC3"/>
        <w:rPr>
          <w:rFonts w:asciiTheme="minorHAnsi" w:eastAsiaTheme="minorEastAsia" w:hAnsiTheme="minorHAnsi" w:cstheme="minorBidi"/>
          <w:sz w:val="24"/>
          <w:szCs w:val="24"/>
        </w:rPr>
      </w:pPr>
      <w:hyperlink w:anchor="_Toc482786110" w:history="1">
        <w:r w:rsidR="00BD3141" w:rsidRPr="005E23C3">
          <w:rPr>
            <w:rStyle w:val="Hyperlink"/>
          </w:rPr>
          <w:t>5.3.2</w:t>
        </w:r>
        <w:r w:rsidR="00BD3141">
          <w:rPr>
            <w:rFonts w:asciiTheme="minorHAnsi" w:eastAsiaTheme="minorEastAsia" w:hAnsiTheme="minorHAnsi" w:cstheme="minorBidi"/>
            <w:sz w:val="24"/>
            <w:szCs w:val="24"/>
          </w:rPr>
          <w:tab/>
        </w:r>
        <w:r w:rsidR="00BD3141" w:rsidRPr="005E23C3">
          <w:rPr>
            <w:rStyle w:val="Hyperlink"/>
          </w:rPr>
          <w:t>Change the Module Properties</w:t>
        </w:r>
        <w:r w:rsidR="00BD3141">
          <w:rPr>
            <w:webHidden/>
          </w:rPr>
          <w:tab/>
        </w:r>
        <w:r w:rsidR="00BD3141">
          <w:rPr>
            <w:webHidden/>
          </w:rPr>
          <w:fldChar w:fldCharType="begin"/>
        </w:r>
        <w:r w:rsidR="00BD3141">
          <w:rPr>
            <w:webHidden/>
          </w:rPr>
          <w:instrText xml:space="preserve"> PAGEREF _Toc482786110 \h </w:instrText>
        </w:r>
        <w:r w:rsidR="00BD3141">
          <w:rPr>
            <w:webHidden/>
          </w:rPr>
        </w:r>
        <w:r w:rsidR="00BD3141">
          <w:rPr>
            <w:webHidden/>
          </w:rPr>
          <w:fldChar w:fldCharType="separate"/>
        </w:r>
        <w:r w:rsidR="00BD3141">
          <w:rPr>
            <w:webHidden/>
          </w:rPr>
          <w:t>38</w:t>
        </w:r>
        <w:r w:rsidR="00BD3141">
          <w:rPr>
            <w:webHidden/>
          </w:rPr>
          <w:fldChar w:fldCharType="end"/>
        </w:r>
      </w:hyperlink>
    </w:p>
    <w:p w14:paraId="47BD7519" w14:textId="77777777" w:rsidR="00BD3141" w:rsidRDefault="0081479B">
      <w:pPr>
        <w:pStyle w:val="TOC3"/>
        <w:rPr>
          <w:rFonts w:asciiTheme="minorHAnsi" w:eastAsiaTheme="minorEastAsia" w:hAnsiTheme="minorHAnsi" w:cstheme="minorBidi"/>
          <w:sz w:val="24"/>
          <w:szCs w:val="24"/>
        </w:rPr>
      </w:pPr>
      <w:hyperlink w:anchor="_Toc482786111" w:history="1">
        <w:r w:rsidR="00BD3141" w:rsidRPr="005E23C3">
          <w:rPr>
            <w:rStyle w:val="Hyperlink"/>
          </w:rPr>
          <w:t>5.3.3</w:t>
        </w:r>
        <w:r w:rsidR="00BD3141">
          <w:rPr>
            <w:rFonts w:asciiTheme="minorHAnsi" w:eastAsiaTheme="minorEastAsia" w:hAnsiTheme="minorHAnsi" w:cstheme="minorBidi"/>
            <w:sz w:val="24"/>
            <w:szCs w:val="24"/>
          </w:rPr>
          <w:tab/>
        </w:r>
        <w:r w:rsidR="00BD3141" w:rsidRPr="005E23C3">
          <w:rPr>
            <w:rStyle w:val="Hyperlink"/>
          </w:rPr>
          <w:t>Create the Process Packages</w:t>
        </w:r>
        <w:r w:rsidR="00BD3141">
          <w:rPr>
            <w:webHidden/>
          </w:rPr>
          <w:tab/>
        </w:r>
        <w:r w:rsidR="00BD3141">
          <w:rPr>
            <w:webHidden/>
          </w:rPr>
          <w:fldChar w:fldCharType="begin"/>
        </w:r>
        <w:r w:rsidR="00BD3141">
          <w:rPr>
            <w:webHidden/>
          </w:rPr>
          <w:instrText xml:space="preserve"> PAGEREF _Toc482786111 \h </w:instrText>
        </w:r>
        <w:r w:rsidR="00BD3141">
          <w:rPr>
            <w:webHidden/>
          </w:rPr>
        </w:r>
        <w:r w:rsidR="00BD3141">
          <w:rPr>
            <w:webHidden/>
          </w:rPr>
          <w:fldChar w:fldCharType="separate"/>
        </w:r>
        <w:r w:rsidR="00BD3141">
          <w:rPr>
            <w:webHidden/>
          </w:rPr>
          <w:t>39</w:t>
        </w:r>
        <w:r w:rsidR="00BD3141">
          <w:rPr>
            <w:webHidden/>
          </w:rPr>
          <w:fldChar w:fldCharType="end"/>
        </w:r>
      </w:hyperlink>
    </w:p>
    <w:p w14:paraId="4A420F6E" w14:textId="77777777" w:rsidR="00BD3141" w:rsidRDefault="0081479B">
      <w:pPr>
        <w:pStyle w:val="TOC3"/>
        <w:rPr>
          <w:rFonts w:asciiTheme="minorHAnsi" w:eastAsiaTheme="minorEastAsia" w:hAnsiTheme="minorHAnsi" w:cstheme="minorBidi"/>
          <w:sz w:val="24"/>
          <w:szCs w:val="24"/>
        </w:rPr>
      </w:pPr>
      <w:hyperlink w:anchor="_Toc482786112" w:history="1">
        <w:r w:rsidR="00BD3141" w:rsidRPr="005E23C3">
          <w:rPr>
            <w:rStyle w:val="Hyperlink"/>
          </w:rPr>
          <w:t>5.3.4</w:t>
        </w:r>
        <w:r w:rsidR="00BD3141">
          <w:rPr>
            <w:rFonts w:asciiTheme="minorHAnsi" w:eastAsiaTheme="minorEastAsia" w:hAnsiTheme="minorHAnsi" w:cstheme="minorBidi"/>
            <w:sz w:val="24"/>
            <w:szCs w:val="24"/>
          </w:rPr>
          <w:tab/>
        </w:r>
        <w:r w:rsidR="00BD3141" w:rsidRPr="005E23C3">
          <w:rPr>
            <w:rStyle w:val="Hyperlink"/>
          </w:rPr>
          <w:t>Change the Service Process</w:t>
        </w:r>
        <w:r w:rsidR="00BD3141">
          <w:rPr>
            <w:webHidden/>
          </w:rPr>
          <w:tab/>
        </w:r>
        <w:r w:rsidR="00BD3141">
          <w:rPr>
            <w:webHidden/>
          </w:rPr>
          <w:fldChar w:fldCharType="begin"/>
        </w:r>
        <w:r w:rsidR="00BD3141">
          <w:rPr>
            <w:webHidden/>
          </w:rPr>
          <w:instrText xml:space="preserve"> PAGEREF _Toc482786112 \h </w:instrText>
        </w:r>
        <w:r w:rsidR="00BD3141">
          <w:rPr>
            <w:webHidden/>
          </w:rPr>
        </w:r>
        <w:r w:rsidR="00BD3141">
          <w:rPr>
            <w:webHidden/>
          </w:rPr>
          <w:fldChar w:fldCharType="separate"/>
        </w:r>
        <w:r w:rsidR="00BD3141">
          <w:rPr>
            <w:webHidden/>
          </w:rPr>
          <w:t>40</w:t>
        </w:r>
        <w:r w:rsidR="00BD3141">
          <w:rPr>
            <w:webHidden/>
          </w:rPr>
          <w:fldChar w:fldCharType="end"/>
        </w:r>
      </w:hyperlink>
    </w:p>
    <w:p w14:paraId="6356D683" w14:textId="77777777" w:rsidR="00BD3141" w:rsidRDefault="0081479B">
      <w:pPr>
        <w:pStyle w:val="TOC3"/>
        <w:rPr>
          <w:rFonts w:asciiTheme="minorHAnsi" w:eastAsiaTheme="minorEastAsia" w:hAnsiTheme="minorHAnsi" w:cstheme="minorBidi"/>
          <w:sz w:val="24"/>
          <w:szCs w:val="24"/>
        </w:rPr>
      </w:pPr>
      <w:hyperlink w:anchor="_Toc482786113" w:history="1">
        <w:r w:rsidR="00BD3141" w:rsidRPr="005E23C3">
          <w:rPr>
            <w:rStyle w:val="Hyperlink"/>
          </w:rPr>
          <w:t>5.3.5</w:t>
        </w:r>
        <w:r w:rsidR="00BD3141">
          <w:rPr>
            <w:rFonts w:asciiTheme="minorHAnsi" w:eastAsiaTheme="minorEastAsia" w:hAnsiTheme="minorHAnsi" w:cstheme="minorBidi"/>
            <w:sz w:val="24"/>
            <w:szCs w:val="24"/>
          </w:rPr>
          <w:tab/>
        </w:r>
        <w:r w:rsidR="00BD3141" w:rsidRPr="005E23C3">
          <w:rPr>
            <w:rStyle w:val="Hyperlink"/>
          </w:rPr>
          <w:t>Fix the Process Mappings</w:t>
        </w:r>
        <w:r w:rsidR="00BD3141">
          <w:rPr>
            <w:webHidden/>
          </w:rPr>
          <w:tab/>
        </w:r>
        <w:r w:rsidR="00BD3141">
          <w:rPr>
            <w:webHidden/>
          </w:rPr>
          <w:fldChar w:fldCharType="begin"/>
        </w:r>
        <w:r w:rsidR="00BD3141">
          <w:rPr>
            <w:webHidden/>
          </w:rPr>
          <w:instrText xml:space="preserve"> PAGEREF _Toc482786113 \h </w:instrText>
        </w:r>
        <w:r w:rsidR="00BD3141">
          <w:rPr>
            <w:webHidden/>
          </w:rPr>
        </w:r>
        <w:r w:rsidR="00BD3141">
          <w:rPr>
            <w:webHidden/>
          </w:rPr>
          <w:fldChar w:fldCharType="separate"/>
        </w:r>
        <w:r w:rsidR="00BD3141">
          <w:rPr>
            <w:webHidden/>
          </w:rPr>
          <w:t>44</w:t>
        </w:r>
        <w:r w:rsidR="00BD3141">
          <w:rPr>
            <w:webHidden/>
          </w:rPr>
          <w:fldChar w:fldCharType="end"/>
        </w:r>
      </w:hyperlink>
    </w:p>
    <w:p w14:paraId="15703A7B" w14:textId="77777777" w:rsidR="00BD3141" w:rsidRDefault="0081479B">
      <w:pPr>
        <w:pStyle w:val="TOC3"/>
        <w:rPr>
          <w:rFonts w:asciiTheme="minorHAnsi" w:eastAsiaTheme="minorEastAsia" w:hAnsiTheme="minorHAnsi" w:cstheme="minorBidi"/>
          <w:sz w:val="24"/>
          <w:szCs w:val="24"/>
        </w:rPr>
      </w:pPr>
      <w:hyperlink w:anchor="_Toc482786114" w:history="1">
        <w:r w:rsidR="00BD3141" w:rsidRPr="005E23C3">
          <w:rPr>
            <w:rStyle w:val="Hyperlink"/>
          </w:rPr>
          <w:t>5.3.6</w:t>
        </w:r>
        <w:r w:rsidR="00BD3141">
          <w:rPr>
            <w:rFonts w:asciiTheme="minorHAnsi" w:eastAsiaTheme="minorEastAsia" w:hAnsiTheme="minorHAnsi" w:cstheme="minorBidi"/>
            <w:sz w:val="24"/>
            <w:szCs w:val="24"/>
          </w:rPr>
          <w:tab/>
        </w:r>
        <w:r w:rsidR="00BD3141" w:rsidRPr="005E23C3">
          <w:rPr>
            <w:rStyle w:val="Hyperlink"/>
          </w:rPr>
          <w:t>Back End on HTTP/HTTPS</w:t>
        </w:r>
        <w:r w:rsidR="00BD3141">
          <w:rPr>
            <w:webHidden/>
          </w:rPr>
          <w:tab/>
        </w:r>
        <w:r w:rsidR="00BD3141">
          <w:rPr>
            <w:webHidden/>
          </w:rPr>
          <w:fldChar w:fldCharType="begin"/>
        </w:r>
        <w:r w:rsidR="00BD3141">
          <w:rPr>
            <w:webHidden/>
          </w:rPr>
          <w:instrText xml:space="preserve"> PAGEREF _Toc482786114 \h </w:instrText>
        </w:r>
        <w:r w:rsidR="00BD3141">
          <w:rPr>
            <w:webHidden/>
          </w:rPr>
        </w:r>
        <w:r w:rsidR="00BD3141">
          <w:rPr>
            <w:webHidden/>
          </w:rPr>
          <w:fldChar w:fldCharType="separate"/>
        </w:r>
        <w:r w:rsidR="00BD3141">
          <w:rPr>
            <w:webHidden/>
          </w:rPr>
          <w:t>51</w:t>
        </w:r>
        <w:r w:rsidR="00BD3141">
          <w:rPr>
            <w:webHidden/>
          </w:rPr>
          <w:fldChar w:fldCharType="end"/>
        </w:r>
      </w:hyperlink>
    </w:p>
    <w:p w14:paraId="0D8040D3" w14:textId="77777777" w:rsidR="00BD3141" w:rsidRDefault="0081479B">
      <w:pPr>
        <w:pStyle w:val="TOC3"/>
        <w:rPr>
          <w:rFonts w:asciiTheme="minorHAnsi" w:eastAsiaTheme="minorEastAsia" w:hAnsiTheme="minorHAnsi" w:cstheme="minorBidi"/>
          <w:sz w:val="24"/>
          <w:szCs w:val="24"/>
        </w:rPr>
      </w:pPr>
      <w:hyperlink w:anchor="_Toc482786115" w:history="1">
        <w:r w:rsidR="00BD3141" w:rsidRPr="005E23C3">
          <w:rPr>
            <w:rStyle w:val="Hyperlink"/>
          </w:rPr>
          <w:t>5.3.7</w:t>
        </w:r>
        <w:r w:rsidR="00BD3141">
          <w:rPr>
            <w:rFonts w:asciiTheme="minorHAnsi" w:eastAsiaTheme="minorEastAsia" w:hAnsiTheme="minorHAnsi" w:cstheme="minorBidi"/>
            <w:sz w:val="24"/>
            <w:szCs w:val="24"/>
          </w:rPr>
          <w:tab/>
        </w:r>
        <w:r w:rsidR="00BD3141" w:rsidRPr="005E23C3">
          <w:rPr>
            <w:rStyle w:val="Hyperlink"/>
          </w:rPr>
          <w:t>Back End on JDBC</w:t>
        </w:r>
        <w:r w:rsidR="00BD3141">
          <w:rPr>
            <w:webHidden/>
          </w:rPr>
          <w:tab/>
        </w:r>
        <w:r w:rsidR="00BD3141">
          <w:rPr>
            <w:webHidden/>
          </w:rPr>
          <w:fldChar w:fldCharType="begin"/>
        </w:r>
        <w:r w:rsidR="00BD3141">
          <w:rPr>
            <w:webHidden/>
          </w:rPr>
          <w:instrText xml:space="preserve"> PAGEREF _Toc482786115 \h </w:instrText>
        </w:r>
        <w:r w:rsidR="00BD3141">
          <w:rPr>
            <w:webHidden/>
          </w:rPr>
        </w:r>
        <w:r w:rsidR="00BD3141">
          <w:rPr>
            <w:webHidden/>
          </w:rPr>
          <w:fldChar w:fldCharType="separate"/>
        </w:r>
        <w:r w:rsidR="00BD3141">
          <w:rPr>
            <w:webHidden/>
          </w:rPr>
          <w:t>59</w:t>
        </w:r>
        <w:r w:rsidR="00BD3141">
          <w:rPr>
            <w:webHidden/>
          </w:rPr>
          <w:fldChar w:fldCharType="end"/>
        </w:r>
      </w:hyperlink>
    </w:p>
    <w:p w14:paraId="0C43A4B7" w14:textId="77777777" w:rsidR="00BD3141" w:rsidRDefault="0081479B">
      <w:pPr>
        <w:pStyle w:val="TOC2"/>
        <w:rPr>
          <w:rFonts w:asciiTheme="minorHAnsi" w:eastAsiaTheme="minorEastAsia" w:hAnsiTheme="minorHAnsi" w:cstheme="minorBidi"/>
          <w:sz w:val="24"/>
        </w:rPr>
      </w:pPr>
      <w:hyperlink w:anchor="_Toc482786116" w:history="1">
        <w:r w:rsidR="00BD3141" w:rsidRPr="005E23C3">
          <w:rPr>
            <w:rStyle w:val="Hyperlink"/>
          </w:rPr>
          <w:t>5.4</w:t>
        </w:r>
        <w:r w:rsidR="00BD3141">
          <w:rPr>
            <w:rFonts w:asciiTheme="minorHAnsi" w:eastAsiaTheme="minorEastAsia" w:hAnsiTheme="minorHAnsi" w:cstheme="minorBidi"/>
            <w:sz w:val="24"/>
          </w:rPr>
          <w:tab/>
        </w:r>
        <w:r w:rsidR="00BD3141" w:rsidRPr="005E23C3">
          <w:rPr>
            <w:rStyle w:val="Hyperlink"/>
          </w:rPr>
          <w:t>Implement the Service</w:t>
        </w:r>
        <w:r w:rsidR="00BD3141">
          <w:rPr>
            <w:webHidden/>
          </w:rPr>
          <w:tab/>
        </w:r>
        <w:r w:rsidR="00BD3141">
          <w:rPr>
            <w:webHidden/>
          </w:rPr>
          <w:fldChar w:fldCharType="begin"/>
        </w:r>
        <w:r w:rsidR="00BD3141">
          <w:rPr>
            <w:webHidden/>
          </w:rPr>
          <w:instrText xml:space="preserve"> PAGEREF _Toc482786116 \h </w:instrText>
        </w:r>
        <w:r w:rsidR="00BD3141">
          <w:rPr>
            <w:webHidden/>
          </w:rPr>
        </w:r>
        <w:r w:rsidR="00BD3141">
          <w:rPr>
            <w:webHidden/>
          </w:rPr>
          <w:fldChar w:fldCharType="separate"/>
        </w:r>
        <w:r w:rsidR="00BD3141">
          <w:rPr>
            <w:webHidden/>
          </w:rPr>
          <w:t>61</w:t>
        </w:r>
        <w:r w:rsidR="00BD3141">
          <w:rPr>
            <w:webHidden/>
          </w:rPr>
          <w:fldChar w:fldCharType="end"/>
        </w:r>
      </w:hyperlink>
    </w:p>
    <w:p w14:paraId="1A12AD97" w14:textId="77777777" w:rsidR="00BD3141" w:rsidRDefault="0081479B">
      <w:pPr>
        <w:pStyle w:val="TOC3"/>
        <w:rPr>
          <w:rFonts w:asciiTheme="minorHAnsi" w:eastAsiaTheme="minorEastAsia" w:hAnsiTheme="minorHAnsi" w:cstheme="minorBidi"/>
          <w:sz w:val="24"/>
          <w:szCs w:val="24"/>
        </w:rPr>
      </w:pPr>
      <w:hyperlink w:anchor="_Toc482786117" w:history="1">
        <w:r w:rsidR="00BD3141" w:rsidRPr="005E23C3">
          <w:rPr>
            <w:rStyle w:val="Hyperlink"/>
          </w:rPr>
          <w:t>5.4.1</w:t>
        </w:r>
        <w:r w:rsidR="00BD3141">
          <w:rPr>
            <w:rFonts w:asciiTheme="minorHAnsi" w:eastAsiaTheme="minorEastAsia" w:hAnsiTheme="minorHAnsi" w:cstheme="minorBidi"/>
            <w:sz w:val="24"/>
            <w:szCs w:val="24"/>
          </w:rPr>
          <w:tab/>
        </w:r>
        <w:r w:rsidR="00BD3141" w:rsidRPr="005E23C3">
          <w:rPr>
            <w:rStyle w:val="Hyperlink"/>
          </w:rPr>
          <w:t>Service Response</w:t>
        </w:r>
        <w:r w:rsidR="00BD3141">
          <w:rPr>
            <w:webHidden/>
          </w:rPr>
          <w:tab/>
        </w:r>
        <w:r w:rsidR="00BD3141">
          <w:rPr>
            <w:webHidden/>
          </w:rPr>
          <w:fldChar w:fldCharType="begin"/>
        </w:r>
        <w:r w:rsidR="00BD3141">
          <w:rPr>
            <w:webHidden/>
          </w:rPr>
          <w:instrText xml:space="preserve"> PAGEREF _Toc482786117 \h </w:instrText>
        </w:r>
        <w:r w:rsidR="00BD3141">
          <w:rPr>
            <w:webHidden/>
          </w:rPr>
        </w:r>
        <w:r w:rsidR="00BD3141">
          <w:rPr>
            <w:webHidden/>
          </w:rPr>
          <w:fldChar w:fldCharType="separate"/>
        </w:r>
        <w:r w:rsidR="00BD3141">
          <w:rPr>
            <w:webHidden/>
          </w:rPr>
          <w:t>61</w:t>
        </w:r>
        <w:r w:rsidR="00BD3141">
          <w:rPr>
            <w:webHidden/>
          </w:rPr>
          <w:fldChar w:fldCharType="end"/>
        </w:r>
      </w:hyperlink>
    </w:p>
    <w:p w14:paraId="599A3AAB" w14:textId="77777777" w:rsidR="00BD3141" w:rsidRDefault="0081479B">
      <w:pPr>
        <w:pStyle w:val="TOC3"/>
        <w:rPr>
          <w:rFonts w:asciiTheme="minorHAnsi" w:eastAsiaTheme="minorEastAsia" w:hAnsiTheme="minorHAnsi" w:cstheme="minorBidi"/>
          <w:sz w:val="24"/>
          <w:szCs w:val="24"/>
        </w:rPr>
      </w:pPr>
      <w:hyperlink w:anchor="_Toc482786118" w:history="1">
        <w:r w:rsidR="00BD3141" w:rsidRPr="005E23C3">
          <w:rPr>
            <w:rStyle w:val="Hyperlink"/>
          </w:rPr>
          <w:t>5.4.2</w:t>
        </w:r>
        <w:r w:rsidR="00BD3141">
          <w:rPr>
            <w:rFonts w:asciiTheme="minorHAnsi" w:eastAsiaTheme="minorEastAsia" w:hAnsiTheme="minorHAnsi" w:cstheme="minorBidi"/>
            <w:sz w:val="24"/>
            <w:szCs w:val="24"/>
          </w:rPr>
          <w:tab/>
        </w:r>
        <w:r w:rsidR="00BD3141" w:rsidRPr="005E23C3">
          <w:rPr>
            <w:rStyle w:val="Hyperlink"/>
          </w:rPr>
          <w:t>Invoking another ESB service</w:t>
        </w:r>
        <w:r w:rsidR="00BD3141">
          <w:rPr>
            <w:webHidden/>
          </w:rPr>
          <w:tab/>
        </w:r>
        <w:r w:rsidR="00BD3141">
          <w:rPr>
            <w:webHidden/>
          </w:rPr>
          <w:fldChar w:fldCharType="begin"/>
        </w:r>
        <w:r w:rsidR="00BD3141">
          <w:rPr>
            <w:webHidden/>
          </w:rPr>
          <w:instrText xml:space="preserve"> PAGEREF _Toc482786118 \h </w:instrText>
        </w:r>
        <w:r w:rsidR="00BD3141">
          <w:rPr>
            <w:webHidden/>
          </w:rPr>
        </w:r>
        <w:r w:rsidR="00BD3141">
          <w:rPr>
            <w:webHidden/>
          </w:rPr>
          <w:fldChar w:fldCharType="separate"/>
        </w:r>
        <w:r w:rsidR="00BD3141">
          <w:rPr>
            <w:webHidden/>
          </w:rPr>
          <w:t>61</w:t>
        </w:r>
        <w:r w:rsidR="00BD3141">
          <w:rPr>
            <w:webHidden/>
          </w:rPr>
          <w:fldChar w:fldCharType="end"/>
        </w:r>
      </w:hyperlink>
    </w:p>
    <w:p w14:paraId="0CC99089" w14:textId="77777777" w:rsidR="00BD3141" w:rsidRDefault="0081479B">
      <w:pPr>
        <w:pStyle w:val="TOC3"/>
        <w:rPr>
          <w:rFonts w:asciiTheme="minorHAnsi" w:eastAsiaTheme="minorEastAsia" w:hAnsiTheme="minorHAnsi" w:cstheme="minorBidi"/>
          <w:sz w:val="24"/>
          <w:szCs w:val="24"/>
        </w:rPr>
      </w:pPr>
      <w:hyperlink w:anchor="_Toc482786119" w:history="1">
        <w:r w:rsidR="00BD3141" w:rsidRPr="005E23C3">
          <w:rPr>
            <w:rStyle w:val="Hyperlink"/>
          </w:rPr>
          <w:t>5.4.3</w:t>
        </w:r>
        <w:r w:rsidR="00BD3141">
          <w:rPr>
            <w:rFonts w:asciiTheme="minorHAnsi" w:eastAsiaTheme="minorEastAsia" w:hAnsiTheme="minorHAnsi" w:cstheme="minorBidi"/>
            <w:sz w:val="24"/>
            <w:szCs w:val="24"/>
          </w:rPr>
          <w:tab/>
        </w:r>
        <w:r w:rsidR="00BD3141" w:rsidRPr="005E23C3">
          <w:rPr>
            <w:rStyle w:val="Hyperlink"/>
          </w:rPr>
          <w:t>Validate the Request</w:t>
        </w:r>
        <w:r w:rsidR="00BD3141">
          <w:rPr>
            <w:webHidden/>
          </w:rPr>
          <w:tab/>
        </w:r>
        <w:r w:rsidR="00BD3141">
          <w:rPr>
            <w:webHidden/>
          </w:rPr>
          <w:fldChar w:fldCharType="begin"/>
        </w:r>
        <w:r w:rsidR="00BD3141">
          <w:rPr>
            <w:webHidden/>
          </w:rPr>
          <w:instrText xml:space="preserve"> PAGEREF _Toc482786119 \h </w:instrText>
        </w:r>
        <w:r w:rsidR="00BD3141">
          <w:rPr>
            <w:webHidden/>
          </w:rPr>
        </w:r>
        <w:r w:rsidR="00BD3141">
          <w:rPr>
            <w:webHidden/>
          </w:rPr>
          <w:fldChar w:fldCharType="separate"/>
        </w:r>
        <w:r w:rsidR="00BD3141">
          <w:rPr>
            <w:webHidden/>
          </w:rPr>
          <w:t>61</w:t>
        </w:r>
        <w:r w:rsidR="00BD3141">
          <w:rPr>
            <w:webHidden/>
          </w:rPr>
          <w:fldChar w:fldCharType="end"/>
        </w:r>
      </w:hyperlink>
    </w:p>
    <w:p w14:paraId="2BBA8627" w14:textId="77777777" w:rsidR="00BD3141" w:rsidRDefault="0081479B">
      <w:pPr>
        <w:pStyle w:val="TOC1"/>
        <w:rPr>
          <w:rFonts w:asciiTheme="minorHAnsi" w:eastAsiaTheme="minorEastAsia" w:hAnsiTheme="minorHAnsi" w:cstheme="minorBidi"/>
          <w:b w:val="0"/>
          <w:bCs w:val="0"/>
          <w:szCs w:val="24"/>
        </w:rPr>
      </w:pPr>
      <w:hyperlink w:anchor="_Toc482786120" w:history="1">
        <w:r w:rsidR="00BD3141" w:rsidRPr="005E23C3">
          <w:rPr>
            <w:rStyle w:val="Hyperlink"/>
          </w:rPr>
          <w:t>6</w:t>
        </w:r>
        <w:r w:rsidR="00BD3141">
          <w:rPr>
            <w:rFonts w:asciiTheme="minorHAnsi" w:eastAsiaTheme="minorEastAsia" w:hAnsiTheme="minorHAnsi" w:cstheme="minorBidi"/>
            <w:b w:val="0"/>
            <w:bCs w:val="0"/>
            <w:szCs w:val="24"/>
          </w:rPr>
          <w:tab/>
        </w:r>
        <w:r w:rsidR="00BD3141" w:rsidRPr="005E23C3">
          <w:rPr>
            <w:rStyle w:val="Hyperlink"/>
          </w:rPr>
          <w:t>Create a Technical Service Provider as an Application</w:t>
        </w:r>
        <w:r w:rsidR="00BD3141">
          <w:rPr>
            <w:webHidden/>
          </w:rPr>
          <w:tab/>
        </w:r>
        <w:r w:rsidR="00BD3141">
          <w:rPr>
            <w:webHidden/>
          </w:rPr>
          <w:fldChar w:fldCharType="begin"/>
        </w:r>
        <w:r w:rsidR="00BD3141">
          <w:rPr>
            <w:webHidden/>
          </w:rPr>
          <w:instrText xml:space="preserve"> PAGEREF _Toc482786120 \h </w:instrText>
        </w:r>
        <w:r w:rsidR="00BD3141">
          <w:rPr>
            <w:webHidden/>
          </w:rPr>
        </w:r>
        <w:r w:rsidR="00BD3141">
          <w:rPr>
            <w:webHidden/>
          </w:rPr>
          <w:fldChar w:fldCharType="separate"/>
        </w:r>
        <w:r w:rsidR="00BD3141">
          <w:rPr>
            <w:webHidden/>
          </w:rPr>
          <w:t>62</w:t>
        </w:r>
        <w:r w:rsidR="00BD3141">
          <w:rPr>
            <w:webHidden/>
          </w:rPr>
          <w:fldChar w:fldCharType="end"/>
        </w:r>
      </w:hyperlink>
    </w:p>
    <w:p w14:paraId="2DB94A5B" w14:textId="77777777" w:rsidR="00BD3141" w:rsidRDefault="0081479B">
      <w:pPr>
        <w:pStyle w:val="TOC2"/>
        <w:rPr>
          <w:rFonts w:asciiTheme="minorHAnsi" w:eastAsiaTheme="minorEastAsia" w:hAnsiTheme="minorHAnsi" w:cstheme="minorBidi"/>
          <w:sz w:val="24"/>
        </w:rPr>
      </w:pPr>
      <w:hyperlink w:anchor="_Toc482786121" w:history="1">
        <w:r w:rsidR="00BD3141" w:rsidRPr="005E23C3">
          <w:rPr>
            <w:rStyle w:val="Hyperlink"/>
          </w:rPr>
          <w:t>6.1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_Toc482786121 \h </w:instrText>
        </w:r>
        <w:r w:rsidR="00BD3141">
          <w:rPr>
            <w:webHidden/>
          </w:rPr>
        </w:r>
        <w:r w:rsidR="00BD3141">
          <w:rPr>
            <w:webHidden/>
          </w:rPr>
          <w:fldChar w:fldCharType="separate"/>
        </w:r>
        <w:r w:rsidR="00BD3141">
          <w:rPr>
            <w:webHidden/>
          </w:rPr>
          <w:t>62</w:t>
        </w:r>
        <w:r w:rsidR="00BD3141">
          <w:rPr>
            <w:webHidden/>
          </w:rPr>
          <w:fldChar w:fldCharType="end"/>
        </w:r>
      </w:hyperlink>
    </w:p>
    <w:p w14:paraId="386643C6" w14:textId="77777777" w:rsidR="00BD3141" w:rsidRDefault="0081479B">
      <w:pPr>
        <w:pStyle w:val="TOC2"/>
        <w:rPr>
          <w:rFonts w:asciiTheme="minorHAnsi" w:eastAsiaTheme="minorEastAsia" w:hAnsiTheme="minorHAnsi" w:cstheme="minorBidi"/>
          <w:sz w:val="24"/>
        </w:rPr>
      </w:pPr>
      <w:hyperlink w:anchor="_Toc482786122" w:history="1">
        <w:r w:rsidR="00BD3141" w:rsidRPr="005E23C3">
          <w:rPr>
            <w:rStyle w:val="Hyperlink"/>
          </w:rPr>
          <w:t>6.2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_Toc482786122 \h </w:instrText>
        </w:r>
        <w:r w:rsidR="00BD3141">
          <w:rPr>
            <w:webHidden/>
          </w:rPr>
        </w:r>
        <w:r w:rsidR="00BD3141">
          <w:rPr>
            <w:webHidden/>
          </w:rPr>
          <w:fldChar w:fldCharType="separate"/>
        </w:r>
        <w:r w:rsidR="00BD3141">
          <w:rPr>
            <w:webHidden/>
          </w:rPr>
          <w:t>63</w:t>
        </w:r>
        <w:r w:rsidR="00BD3141">
          <w:rPr>
            <w:webHidden/>
          </w:rPr>
          <w:fldChar w:fldCharType="end"/>
        </w:r>
      </w:hyperlink>
    </w:p>
    <w:p w14:paraId="4642DE0B" w14:textId="77777777" w:rsidR="00BD3141" w:rsidRDefault="0081479B">
      <w:pPr>
        <w:pStyle w:val="TOC3"/>
        <w:rPr>
          <w:rFonts w:asciiTheme="minorHAnsi" w:eastAsiaTheme="minorEastAsia" w:hAnsiTheme="minorHAnsi" w:cstheme="minorBidi"/>
          <w:sz w:val="24"/>
          <w:szCs w:val="24"/>
        </w:rPr>
      </w:pPr>
      <w:hyperlink w:anchor="_Toc482786123" w:history="1">
        <w:r w:rsidR="00BD3141" w:rsidRPr="005E23C3">
          <w:rPr>
            <w:rStyle w:val="Hyperlink"/>
          </w:rPr>
          <w:t>6.2.1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_Toc482786123 \h </w:instrText>
        </w:r>
        <w:r w:rsidR="00BD3141">
          <w:rPr>
            <w:webHidden/>
          </w:rPr>
        </w:r>
        <w:r w:rsidR="00BD3141">
          <w:rPr>
            <w:webHidden/>
          </w:rPr>
          <w:fldChar w:fldCharType="separate"/>
        </w:r>
        <w:r w:rsidR="00BD3141">
          <w:rPr>
            <w:webHidden/>
          </w:rPr>
          <w:t>63</w:t>
        </w:r>
        <w:r w:rsidR="00BD3141">
          <w:rPr>
            <w:webHidden/>
          </w:rPr>
          <w:fldChar w:fldCharType="end"/>
        </w:r>
      </w:hyperlink>
    </w:p>
    <w:p w14:paraId="0E4D210B" w14:textId="77777777" w:rsidR="00BD3141" w:rsidRDefault="0081479B">
      <w:pPr>
        <w:pStyle w:val="TOC3"/>
        <w:rPr>
          <w:rFonts w:asciiTheme="minorHAnsi" w:eastAsiaTheme="minorEastAsia" w:hAnsiTheme="minorHAnsi" w:cstheme="minorBidi"/>
          <w:sz w:val="24"/>
          <w:szCs w:val="24"/>
        </w:rPr>
      </w:pPr>
      <w:hyperlink w:anchor="_Toc482786124" w:history="1">
        <w:r w:rsidR="00BD3141" w:rsidRPr="005E23C3">
          <w:rPr>
            <w:rStyle w:val="Hyperlink"/>
          </w:rPr>
          <w:t>6.2.2</w:t>
        </w:r>
        <w:r w:rsidR="00BD3141">
          <w:rPr>
            <w:rFonts w:asciiTheme="minorHAnsi" w:eastAsiaTheme="minorEastAsia" w:hAnsiTheme="minorHAnsi" w:cstheme="minorBidi"/>
            <w:sz w:val="24"/>
            <w:szCs w:val="24"/>
          </w:rPr>
          <w:tab/>
        </w:r>
        <w:r w:rsidR="00BD3141" w:rsidRPr="005E23C3">
          <w:rPr>
            <w:rStyle w:val="Hyperlink"/>
          </w:rPr>
          <w:t>Module Properties, Processes, Service Invocation</w:t>
        </w:r>
        <w:r w:rsidR="00BD3141">
          <w:rPr>
            <w:webHidden/>
          </w:rPr>
          <w:tab/>
        </w:r>
        <w:r w:rsidR="00BD3141">
          <w:rPr>
            <w:webHidden/>
          </w:rPr>
          <w:fldChar w:fldCharType="begin"/>
        </w:r>
        <w:r w:rsidR="00BD3141">
          <w:rPr>
            <w:webHidden/>
          </w:rPr>
          <w:instrText xml:space="preserve"> PAGEREF _Toc482786124 \h </w:instrText>
        </w:r>
        <w:r w:rsidR="00BD3141">
          <w:rPr>
            <w:webHidden/>
          </w:rPr>
        </w:r>
        <w:r w:rsidR="00BD3141">
          <w:rPr>
            <w:webHidden/>
          </w:rPr>
          <w:fldChar w:fldCharType="separate"/>
        </w:r>
        <w:r w:rsidR="00BD3141">
          <w:rPr>
            <w:webHidden/>
          </w:rPr>
          <w:t>63</w:t>
        </w:r>
        <w:r w:rsidR="00BD3141">
          <w:rPr>
            <w:webHidden/>
          </w:rPr>
          <w:fldChar w:fldCharType="end"/>
        </w:r>
      </w:hyperlink>
    </w:p>
    <w:p w14:paraId="3FF95CB1" w14:textId="77777777" w:rsidR="00BD3141" w:rsidRDefault="0081479B">
      <w:pPr>
        <w:pStyle w:val="TOC3"/>
        <w:rPr>
          <w:rFonts w:asciiTheme="minorHAnsi" w:eastAsiaTheme="minorEastAsia" w:hAnsiTheme="minorHAnsi" w:cstheme="minorBidi"/>
          <w:sz w:val="24"/>
          <w:szCs w:val="24"/>
        </w:rPr>
      </w:pPr>
      <w:hyperlink w:anchor="_Toc482786125" w:history="1">
        <w:r w:rsidR="00BD3141" w:rsidRPr="005E23C3">
          <w:rPr>
            <w:rStyle w:val="Hyperlink"/>
          </w:rPr>
          <w:t>6.2.3</w:t>
        </w:r>
        <w:r w:rsidR="00BD3141">
          <w:rPr>
            <w:rFonts w:asciiTheme="minorHAnsi" w:eastAsiaTheme="minorEastAsia" w:hAnsiTheme="minorHAnsi" w:cstheme="minorBidi"/>
            <w:sz w:val="24"/>
            <w:szCs w:val="24"/>
          </w:rPr>
          <w:tab/>
        </w:r>
        <w:r w:rsidR="00BD3141" w:rsidRPr="005E23C3">
          <w:rPr>
            <w:rStyle w:val="Hyperlink"/>
          </w:rPr>
          <w:t>Change the JMS Queue name</w:t>
        </w:r>
        <w:r w:rsidR="00BD3141">
          <w:rPr>
            <w:webHidden/>
          </w:rPr>
          <w:tab/>
        </w:r>
        <w:r w:rsidR="00BD3141">
          <w:rPr>
            <w:webHidden/>
          </w:rPr>
          <w:fldChar w:fldCharType="begin"/>
        </w:r>
        <w:r w:rsidR="00BD3141">
          <w:rPr>
            <w:webHidden/>
          </w:rPr>
          <w:instrText xml:space="preserve"> PAGEREF _Toc482786125 \h </w:instrText>
        </w:r>
        <w:r w:rsidR="00BD3141">
          <w:rPr>
            <w:webHidden/>
          </w:rPr>
        </w:r>
        <w:r w:rsidR="00BD3141">
          <w:rPr>
            <w:webHidden/>
          </w:rPr>
          <w:fldChar w:fldCharType="separate"/>
        </w:r>
        <w:r w:rsidR="00BD3141">
          <w:rPr>
            <w:webHidden/>
          </w:rPr>
          <w:t>63</w:t>
        </w:r>
        <w:r w:rsidR="00BD3141">
          <w:rPr>
            <w:webHidden/>
          </w:rPr>
          <w:fldChar w:fldCharType="end"/>
        </w:r>
      </w:hyperlink>
    </w:p>
    <w:p w14:paraId="5C65C6E5" w14:textId="77777777" w:rsidR="00BD3141" w:rsidRDefault="0081479B">
      <w:pPr>
        <w:pStyle w:val="TOC3"/>
        <w:rPr>
          <w:rFonts w:asciiTheme="minorHAnsi" w:eastAsiaTheme="minorEastAsia" w:hAnsiTheme="minorHAnsi" w:cstheme="minorBidi"/>
          <w:sz w:val="24"/>
          <w:szCs w:val="24"/>
        </w:rPr>
      </w:pPr>
      <w:hyperlink w:anchor="_Toc482786126" w:history="1">
        <w:r w:rsidR="00BD3141" w:rsidRPr="005E23C3">
          <w:rPr>
            <w:rStyle w:val="Hyperlink"/>
          </w:rPr>
          <w:t>6.2.4</w:t>
        </w:r>
        <w:r w:rsidR="00BD3141">
          <w:rPr>
            <w:rFonts w:asciiTheme="minorHAnsi" w:eastAsiaTheme="minorEastAsia" w:hAnsiTheme="minorHAnsi" w:cstheme="minorBidi"/>
            <w:sz w:val="24"/>
            <w:szCs w:val="24"/>
          </w:rPr>
          <w:tab/>
        </w:r>
        <w:r w:rsidR="00BD3141" w:rsidRPr="005E23C3">
          <w:rPr>
            <w:rStyle w:val="Hyperlink"/>
          </w:rPr>
          <w:t>Change the JMS Connection</w:t>
        </w:r>
        <w:r w:rsidR="00BD3141">
          <w:rPr>
            <w:webHidden/>
          </w:rPr>
          <w:tab/>
        </w:r>
        <w:r w:rsidR="00BD3141">
          <w:rPr>
            <w:webHidden/>
          </w:rPr>
          <w:fldChar w:fldCharType="begin"/>
        </w:r>
        <w:r w:rsidR="00BD3141">
          <w:rPr>
            <w:webHidden/>
          </w:rPr>
          <w:instrText xml:space="preserve"> PAGEREF _Toc482786126 \h </w:instrText>
        </w:r>
        <w:r w:rsidR="00BD3141">
          <w:rPr>
            <w:webHidden/>
          </w:rPr>
        </w:r>
        <w:r w:rsidR="00BD3141">
          <w:rPr>
            <w:webHidden/>
          </w:rPr>
          <w:fldChar w:fldCharType="separate"/>
        </w:r>
        <w:r w:rsidR="00BD3141">
          <w:rPr>
            <w:webHidden/>
          </w:rPr>
          <w:t>64</w:t>
        </w:r>
        <w:r w:rsidR="00BD3141">
          <w:rPr>
            <w:webHidden/>
          </w:rPr>
          <w:fldChar w:fldCharType="end"/>
        </w:r>
      </w:hyperlink>
    </w:p>
    <w:p w14:paraId="478C1BCD" w14:textId="77777777" w:rsidR="00BD3141" w:rsidRDefault="0081479B">
      <w:pPr>
        <w:pStyle w:val="TOC3"/>
        <w:rPr>
          <w:rFonts w:asciiTheme="minorHAnsi" w:eastAsiaTheme="minorEastAsia" w:hAnsiTheme="minorHAnsi" w:cstheme="minorBidi"/>
          <w:sz w:val="24"/>
          <w:szCs w:val="24"/>
        </w:rPr>
      </w:pPr>
      <w:hyperlink w:anchor="_Toc482786127" w:history="1">
        <w:r w:rsidR="00BD3141" w:rsidRPr="005E23C3">
          <w:rPr>
            <w:rStyle w:val="Hyperlink"/>
          </w:rPr>
          <w:t>6.2.5</w:t>
        </w:r>
        <w:r w:rsidR="00BD3141">
          <w:rPr>
            <w:rFonts w:asciiTheme="minorHAnsi" w:eastAsiaTheme="minorEastAsia" w:hAnsiTheme="minorHAnsi" w:cstheme="minorBidi"/>
            <w:sz w:val="24"/>
            <w:szCs w:val="24"/>
          </w:rPr>
          <w:tab/>
        </w:r>
        <w:r w:rsidR="00BD3141" w:rsidRPr="005E23C3">
          <w:rPr>
            <w:rStyle w:val="Hyperlink"/>
          </w:rPr>
          <w:t>Create the SOAP Binding</w:t>
        </w:r>
        <w:r w:rsidR="00BD3141">
          <w:rPr>
            <w:webHidden/>
          </w:rPr>
          <w:tab/>
        </w:r>
        <w:r w:rsidR="00BD3141">
          <w:rPr>
            <w:webHidden/>
          </w:rPr>
          <w:fldChar w:fldCharType="begin"/>
        </w:r>
        <w:r w:rsidR="00BD3141">
          <w:rPr>
            <w:webHidden/>
          </w:rPr>
          <w:instrText xml:space="preserve"> PAGEREF _Toc482786127 \h </w:instrText>
        </w:r>
        <w:r w:rsidR="00BD3141">
          <w:rPr>
            <w:webHidden/>
          </w:rPr>
        </w:r>
        <w:r w:rsidR="00BD3141">
          <w:rPr>
            <w:webHidden/>
          </w:rPr>
          <w:fldChar w:fldCharType="separate"/>
        </w:r>
        <w:r w:rsidR="00BD3141">
          <w:rPr>
            <w:webHidden/>
          </w:rPr>
          <w:t>65</w:t>
        </w:r>
        <w:r w:rsidR="00BD3141">
          <w:rPr>
            <w:webHidden/>
          </w:rPr>
          <w:fldChar w:fldCharType="end"/>
        </w:r>
      </w:hyperlink>
    </w:p>
    <w:p w14:paraId="651374CB" w14:textId="77777777" w:rsidR="00BD3141" w:rsidRDefault="0081479B">
      <w:pPr>
        <w:pStyle w:val="TOC3"/>
        <w:rPr>
          <w:rFonts w:asciiTheme="minorHAnsi" w:eastAsiaTheme="minorEastAsia" w:hAnsiTheme="minorHAnsi" w:cstheme="minorBidi"/>
          <w:sz w:val="24"/>
          <w:szCs w:val="24"/>
        </w:rPr>
      </w:pPr>
      <w:hyperlink w:anchor="_Toc482786128" w:history="1">
        <w:r w:rsidR="00BD3141" w:rsidRPr="005E23C3">
          <w:rPr>
            <w:rStyle w:val="Hyperlink"/>
          </w:rPr>
          <w:t>6.2.6</w:t>
        </w:r>
        <w:r w:rsidR="00BD3141">
          <w:rPr>
            <w:rFonts w:asciiTheme="minorHAnsi" w:eastAsiaTheme="minorEastAsia" w:hAnsiTheme="minorHAnsi" w:cstheme="minorBidi"/>
            <w:sz w:val="24"/>
            <w:szCs w:val="24"/>
          </w:rPr>
          <w:tab/>
        </w:r>
        <w:r w:rsidR="00BD3141" w:rsidRPr="005E23C3">
          <w:rPr>
            <w:rStyle w:val="Hyperlink"/>
          </w:rPr>
          <w:t>Create the EMS deployment script</w:t>
        </w:r>
        <w:r w:rsidR="00BD3141">
          <w:rPr>
            <w:webHidden/>
          </w:rPr>
          <w:tab/>
        </w:r>
        <w:r w:rsidR="00BD3141">
          <w:rPr>
            <w:webHidden/>
          </w:rPr>
          <w:fldChar w:fldCharType="begin"/>
        </w:r>
        <w:r w:rsidR="00BD3141">
          <w:rPr>
            <w:webHidden/>
          </w:rPr>
          <w:instrText xml:space="preserve"> PAGEREF _Toc482786128 \h </w:instrText>
        </w:r>
        <w:r w:rsidR="00BD3141">
          <w:rPr>
            <w:webHidden/>
          </w:rPr>
        </w:r>
        <w:r w:rsidR="00BD3141">
          <w:rPr>
            <w:webHidden/>
          </w:rPr>
          <w:fldChar w:fldCharType="separate"/>
        </w:r>
        <w:r w:rsidR="00BD3141">
          <w:rPr>
            <w:webHidden/>
          </w:rPr>
          <w:t>70</w:t>
        </w:r>
        <w:r w:rsidR="00BD3141">
          <w:rPr>
            <w:webHidden/>
          </w:rPr>
          <w:fldChar w:fldCharType="end"/>
        </w:r>
      </w:hyperlink>
    </w:p>
    <w:p w14:paraId="36746A1C" w14:textId="77777777" w:rsidR="00BD3141" w:rsidRDefault="0081479B">
      <w:pPr>
        <w:pStyle w:val="TOC3"/>
        <w:rPr>
          <w:rFonts w:asciiTheme="minorHAnsi" w:eastAsiaTheme="minorEastAsia" w:hAnsiTheme="minorHAnsi" w:cstheme="minorBidi"/>
          <w:sz w:val="24"/>
          <w:szCs w:val="24"/>
        </w:rPr>
      </w:pPr>
      <w:hyperlink w:anchor="_Toc482786129" w:history="1">
        <w:r w:rsidR="00BD3141" w:rsidRPr="005E23C3">
          <w:rPr>
            <w:rStyle w:val="Hyperlink"/>
          </w:rPr>
          <w:t>6.2.7</w:t>
        </w:r>
        <w:r w:rsidR="00BD3141">
          <w:rPr>
            <w:rFonts w:asciiTheme="minorHAnsi" w:eastAsiaTheme="minorEastAsia" w:hAnsiTheme="minorHAnsi" w:cstheme="minorBidi"/>
            <w:sz w:val="24"/>
            <w:szCs w:val="24"/>
          </w:rPr>
          <w:tab/>
        </w:r>
        <w:r w:rsidR="00BD3141" w:rsidRPr="005E23C3">
          <w:rPr>
            <w:rStyle w:val="Hyperlink"/>
          </w:rPr>
          <w:t>Create the EMS undeployment scripts</w:t>
        </w:r>
        <w:r w:rsidR="00BD3141">
          <w:rPr>
            <w:webHidden/>
          </w:rPr>
          <w:tab/>
        </w:r>
        <w:r w:rsidR="00BD3141">
          <w:rPr>
            <w:webHidden/>
          </w:rPr>
          <w:fldChar w:fldCharType="begin"/>
        </w:r>
        <w:r w:rsidR="00BD3141">
          <w:rPr>
            <w:webHidden/>
          </w:rPr>
          <w:instrText xml:space="preserve"> PAGEREF _Toc482786129 \h </w:instrText>
        </w:r>
        <w:r w:rsidR="00BD3141">
          <w:rPr>
            <w:webHidden/>
          </w:rPr>
        </w:r>
        <w:r w:rsidR="00BD3141">
          <w:rPr>
            <w:webHidden/>
          </w:rPr>
          <w:fldChar w:fldCharType="separate"/>
        </w:r>
        <w:r w:rsidR="00BD3141">
          <w:rPr>
            <w:webHidden/>
          </w:rPr>
          <w:t>71</w:t>
        </w:r>
        <w:r w:rsidR="00BD3141">
          <w:rPr>
            <w:webHidden/>
          </w:rPr>
          <w:fldChar w:fldCharType="end"/>
        </w:r>
      </w:hyperlink>
    </w:p>
    <w:p w14:paraId="2B179043" w14:textId="77777777" w:rsidR="00BD3141" w:rsidRDefault="0081479B">
      <w:pPr>
        <w:pStyle w:val="TOC1"/>
        <w:rPr>
          <w:rFonts w:asciiTheme="minorHAnsi" w:eastAsiaTheme="minorEastAsia" w:hAnsiTheme="minorHAnsi" w:cstheme="minorBidi"/>
          <w:b w:val="0"/>
          <w:bCs w:val="0"/>
          <w:szCs w:val="24"/>
        </w:rPr>
      </w:pPr>
      <w:hyperlink w:anchor="_Toc482786130" w:history="1">
        <w:r w:rsidR="00BD3141" w:rsidRPr="005E23C3">
          <w:rPr>
            <w:rStyle w:val="Hyperlink"/>
          </w:rPr>
          <w:t>Appendix</w:t>
        </w:r>
        <w:r w:rsidR="00BD3141">
          <w:rPr>
            <w:webHidden/>
          </w:rPr>
          <w:tab/>
        </w:r>
        <w:r w:rsidR="00BD3141">
          <w:rPr>
            <w:webHidden/>
          </w:rPr>
          <w:fldChar w:fldCharType="begin"/>
        </w:r>
        <w:r w:rsidR="00BD3141">
          <w:rPr>
            <w:webHidden/>
          </w:rPr>
          <w:instrText xml:space="preserve"> PAGEREF _Toc482786130 \h </w:instrText>
        </w:r>
        <w:r w:rsidR="00BD3141">
          <w:rPr>
            <w:webHidden/>
          </w:rPr>
        </w:r>
        <w:r w:rsidR="00BD3141">
          <w:rPr>
            <w:webHidden/>
          </w:rPr>
          <w:fldChar w:fldCharType="separate"/>
        </w:r>
        <w:r w:rsidR="00BD3141">
          <w:rPr>
            <w:webHidden/>
          </w:rPr>
          <w:t>72</w:t>
        </w:r>
        <w:r w:rsidR="00BD3141">
          <w:rPr>
            <w:webHidden/>
          </w:rPr>
          <w:fldChar w:fldCharType="end"/>
        </w:r>
      </w:hyperlink>
    </w:p>
    <w:p w14:paraId="420616E2" w14:textId="77777777" w:rsidR="00BD3141" w:rsidRDefault="0081479B">
      <w:pPr>
        <w:pStyle w:val="TOC2"/>
        <w:rPr>
          <w:rFonts w:asciiTheme="minorHAnsi" w:eastAsiaTheme="minorEastAsia" w:hAnsiTheme="minorHAnsi" w:cstheme="minorBidi"/>
          <w:sz w:val="24"/>
        </w:rPr>
      </w:pPr>
      <w:hyperlink w:anchor="_Toc482786131" w:history="1">
        <w:r w:rsidR="00BD3141" w:rsidRPr="005E23C3">
          <w:rPr>
            <w:rStyle w:val="Hyperlink"/>
          </w:rPr>
          <w:t>6.3</w:t>
        </w:r>
        <w:r w:rsidR="00BD3141">
          <w:rPr>
            <w:rFonts w:asciiTheme="minorHAnsi" w:eastAsiaTheme="minorEastAsia" w:hAnsiTheme="minorHAnsi" w:cstheme="minorBidi"/>
            <w:sz w:val="24"/>
          </w:rPr>
          <w:tab/>
        </w:r>
        <w:r w:rsidR="00BD3141" w:rsidRPr="005E23C3">
          <w:rPr>
            <w:rStyle w:val="Hyperlink"/>
          </w:rPr>
          <w:t>How to Upgrade to Version 0.4.4</w:t>
        </w:r>
        <w:r w:rsidR="00BD3141">
          <w:rPr>
            <w:webHidden/>
          </w:rPr>
          <w:tab/>
        </w:r>
        <w:r w:rsidR="00BD3141">
          <w:rPr>
            <w:webHidden/>
          </w:rPr>
          <w:fldChar w:fldCharType="begin"/>
        </w:r>
        <w:r w:rsidR="00BD3141">
          <w:rPr>
            <w:webHidden/>
          </w:rPr>
          <w:instrText xml:space="preserve"> PAGEREF _Toc482786131 \h </w:instrText>
        </w:r>
        <w:r w:rsidR="00BD3141">
          <w:rPr>
            <w:webHidden/>
          </w:rPr>
        </w:r>
        <w:r w:rsidR="00BD3141">
          <w:rPr>
            <w:webHidden/>
          </w:rPr>
          <w:fldChar w:fldCharType="separate"/>
        </w:r>
        <w:r w:rsidR="00BD3141">
          <w:rPr>
            <w:webHidden/>
          </w:rPr>
          <w:t>72</w:t>
        </w:r>
        <w:r w:rsidR="00BD3141">
          <w:rPr>
            <w:webHidden/>
          </w:rPr>
          <w:fldChar w:fldCharType="end"/>
        </w:r>
      </w:hyperlink>
    </w:p>
    <w:p w14:paraId="7EA8ACF2" w14:textId="77777777" w:rsidR="00BD3141" w:rsidRDefault="0081479B">
      <w:pPr>
        <w:pStyle w:val="TOC3"/>
        <w:rPr>
          <w:rFonts w:asciiTheme="minorHAnsi" w:eastAsiaTheme="minorEastAsia" w:hAnsiTheme="minorHAnsi" w:cstheme="minorBidi"/>
          <w:sz w:val="24"/>
          <w:szCs w:val="24"/>
        </w:rPr>
      </w:pPr>
      <w:hyperlink w:anchor="_Toc482786132" w:history="1">
        <w:r w:rsidR="00BD3141" w:rsidRPr="005E23C3">
          <w:rPr>
            <w:rStyle w:val="Hyperlink"/>
          </w:rPr>
          <w:t>6.3.1</w:t>
        </w:r>
        <w:r w:rsidR="00BD3141">
          <w:rPr>
            <w:rFonts w:asciiTheme="minorHAnsi" w:eastAsiaTheme="minorEastAsia" w:hAnsiTheme="minorHAnsi" w:cstheme="minorBidi"/>
            <w:sz w:val="24"/>
            <w:szCs w:val="24"/>
          </w:rPr>
          <w:tab/>
        </w:r>
        <w:r w:rsidR="00BD3141" w:rsidRPr="005E23C3">
          <w:rPr>
            <w:rStyle w:val="Hyperlink"/>
          </w:rPr>
          <w:t>General</w:t>
        </w:r>
        <w:r w:rsidR="00BD3141">
          <w:rPr>
            <w:webHidden/>
          </w:rPr>
          <w:tab/>
        </w:r>
        <w:r w:rsidR="00BD3141">
          <w:rPr>
            <w:webHidden/>
          </w:rPr>
          <w:fldChar w:fldCharType="begin"/>
        </w:r>
        <w:r w:rsidR="00BD3141">
          <w:rPr>
            <w:webHidden/>
          </w:rPr>
          <w:instrText xml:space="preserve"> PAGEREF _Toc482786132 \h </w:instrText>
        </w:r>
        <w:r w:rsidR="00BD3141">
          <w:rPr>
            <w:webHidden/>
          </w:rPr>
        </w:r>
        <w:r w:rsidR="00BD3141">
          <w:rPr>
            <w:webHidden/>
          </w:rPr>
          <w:fldChar w:fldCharType="separate"/>
        </w:r>
        <w:r w:rsidR="00BD3141">
          <w:rPr>
            <w:webHidden/>
          </w:rPr>
          <w:t>72</w:t>
        </w:r>
        <w:r w:rsidR="00BD3141">
          <w:rPr>
            <w:webHidden/>
          </w:rPr>
          <w:fldChar w:fldCharType="end"/>
        </w:r>
      </w:hyperlink>
    </w:p>
    <w:p w14:paraId="27FFBFBE" w14:textId="77777777" w:rsidR="00BD3141" w:rsidRDefault="0081479B">
      <w:pPr>
        <w:pStyle w:val="TOC3"/>
        <w:rPr>
          <w:rFonts w:asciiTheme="minorHAnsi" w:eastAsiaTheme="minorEastAsia" w:hAnsiTheme="minorHAnsi" w:cstheme="minorBidi"/>
          <w:sz w:val="24"/>
          <w:szCs w:val="24"/>
        </w:rPr>
      </w:pPr>
      <w:hyperlink w:anchor="_Toc482786133" w:history="1">
        <w:r w:rsidR="00BD3141" w:rsidRPr="005E23C3">
          <w:rPr>
            <w:rStyle w:val="Hyperlink"/>
          </w:rPr>
          <w:t>6.3.2</w:t>
        </w:r>
        <w:r w:rsidR="00BD3141">
          <w:rPr>
            <w:rFonts w:asciiTheme="minorHAnsi" w:eastAsiaTheme="minorEastAsia" w:hAnsiTheme="minorHAnsi" w:cstheme="minorBidi"/>
            <w:sz w:val="24"/>
            <w:szCs w:val="24"/>
          </w:rPr>
          <w:tab/>
        </w:r>
        <w:r w:rsidR="00BD3141" w:rsidRPr="005E23C3">
          <w:rPr>
            <w:rStyle w:val="Hyperlink"/>
          </w:rPr>
          <w:t>Business Services</w:t>
        </w:r>
        <w:r w:rsidR="00BD3141">
          <w:rPr>
            <w:webHidden/>
          </w:rPr>
          <w:tab/>
        </w:r>
        <w:r w:rsidR="00BD3141">
          <w:rPr>
            <w:webHidden/>
          </w:rPr>
          <w:fldChar w:fldCharType="begin"/>
        </w:r>
        <w:r w:rsidR="00BD3141">
          <w:rPr>
            <w:webHidden/>
          </w:rPr>
          <w:instrText xml:space="preserve"> PAGEREF _Toc482786133 \h </w:instrText>
        </w:r>
        <w:r w:rsidR="00BD3141">
          <w:rPr>
            <w:webHidden/>
          </w:rPr>
        </w:r>
        <w:r w:rsidR="00BD3141">
          <w:rPr>
            <w:webHidden/>
          </w:rPr>
          <w:fldChar w:fldCharType="separate"/>
        </w:r>
        <w:r w:rsidR="00BD3141">
          <w:rPr>
            <w:webHidden/>
          </w:rPr>
          <w:t>72</w:t>
        </w:r>
        <w:r w:rsidR="00BD3141">
          <w:rPr>
            <w:webHidden/>
          </w:rPr>
          <w:fldChar w:fldCharType="end"/>
        </w:r>
      </w:hyperlink>
    </w:p>
    <w:p w14:paraId="196BB15F" w14:textId="77777777" w:rsidR="00BD3141" w:rsidRDefault="0081479B">
      <w:pPr>
        <w:pStyle w:val="TOC3"/>
        <w:rPr>
          <w:rFonts w:asciiTheme="minorHAnsi" w:eastAsiaTheme="minorEastAsia" w:hAnsiTheme="minorHAnsi" w:cstheme="minorBidi"/>
          <w:sz w:val="24"/>
          <w:szCs w:val="24"/>
        </w:rPr>
      </w:pPr>
      <w:hyperlink w:anchor="_Toc482786134" w:history="1">
        <w:r w:rsidR="00BD3141" w:rsidRPr="005E23C3">
          <w:rPr>
            <w:rStyle w:val="Hyperlink"/>
          </w:rPr>
          <w:t>6.3.3</w:t>
        </w:r>
        <w:r w:rsidR="00BD3141">
          <w:rPr>
            <w:rFonts w:asciiTheme="minorHAnsi" w:eastAsiaTheme="minorEastAsia" w:hAnsiTheme="minorHAnsi" w:cstheme="minorBidi"/>
            <w:sz w:val="24"/>
            <w:szCs w:val="24"/>
          </w:rPr>
          <w:tab/>
        </w:r>
        <w:r w:rsidR="00BD3141" w:rsidRPr="005E23C3">
          <w:rPr>
            <w:rStyle w:val="Hyperlink"/>
          </w:rPr>
          <w:t>Technical Services</w:t>
        </w:r>
        <w:r w:rsidR="00BD3141">
          <w:rPr>
            <w:webHidden/>
          </w:rPr>
          <w:tab/>
        </w:r>
        <w:r w:rsidR="00BD3141">
          <w:rPr>
            <w:webHidden/>
          </w:rPr>
          <w:fldChar w:fldCharType="begin"/>
        </w:r>
        <w:r w:rsidR="00BD3141">
          <w:rPr>
            <w:webHidden/>
          </w:rPr>
          <w:instrText xml:space="preserve"> PAGEREF _Toc482786134 \h </w:instrText>
        </w:r>
        <w:r w:rsidR="00BD3141">
          <w:rPr>
            <w:webHidden/>
          </w:rPr>
        </w:r>
        <w:r w:rsidR="00BD3141">
          <w:rPr>
            <w:webHidden/>
          </w:rPr>
          <w:fldChar w:fldCharType="separate"/>
        </w:r>
        <w:r w:rsidR="00BD3141">
          <w:rPr>
            <w:webHidden/>
          </w:rPr>
          <w:t>73</w:t>
        </w:r>
        <w:r w:rsidR="00BD3141">
          <w:rPr>
            <w:webHidden/>
          </w:rPr>
          <w:fldChar w:fldCharType="end"/>
        </w:r>
      </w:hyperlink>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CE3C4AA" w14:textId="77777777" w:rsidR="007F790B" w:rsidRDefault="003B78E1">
      <w:pPr>
        <w:pStyle w:val="TableofFigures"/>
        <w:rPr>
          <w:rFonts w:asciiTheme="minorHAnsi" w:eastAsiaTheme="minorEastAsia" w:hAnsiTheme="minorHAnsi" w:cstheme="minorBidi"/>
          <w:sz w:val="24"/>
          <w:szCs w:val="24"/>
        </w:rPr>
      </w:pPr>
      <w:r>
        <w:fldChar w:fldCharType="begin"/>
      </w:r>
      <w:r>
        <w:instrText xml:space="preserve"> TOC \h \z \c "Figure" </w:instrText>
      </w:r>
      <w:r>
        <w:fldChar w:fldCharType="separate"/>
      </w:r>
      <w:hyperlink w:anchor="_Toc482786135" w:history="1">
        <w:r w:rsidR="007F790B" w:rsidRPr="00DF6A11">
          <w:rPr>
            <w:rStyle w:val="Hyperlink"/>
          </w:rPr>
          <w:t>Figure 1: Throw_ValidationFault sample</w:t>
        </w:r>
        <w:r w:rsidR="007F790B">
          <w:rPr>
            <w:webHidden/>
          </w:rPr>
          <w:tab/>
        </w:r>
        <w:r w:rsidR="007F790B">
          <w:rPr>
            <w:webHidden/>
          </w:rPr>
          <w:fldChar w:fldCharType="begin"/>
        </w:r>
        <w:r w:rsidR="007F790B">
          <w:rPr>
            <w:webHidden/>
          </w:rPr>
          <w:instrText xml:space="preserve"> PAGEREF _Toc482786135 \h </w:instrText>
        </w:r>
        <w:r w:rsidR="007F790B">
          <w:rPr>
            <w:webHidden/>
          </w:rPr>
        </w:r>
        <w:r w:rsidR="007F790B">
          <w:rPr>
            <w:webHidden/>
          </w:rPr>
          <w:fldChar w:fldCharType="separate"/>
        </w:r>
        <w:r w:rsidR="007F790B">
          <w:rPr>
            <w:webHidden/>
          </w:rPr>
          <w:t>29</w:t>
        </w:r>
        <w:r w:rsidR="007F790B">
          <w:rPr>
            <w:webHidden/>
          </w:rPr>
          <w:fldChar w:fldCharType="end"/>
        </w:r>
      </w:hyperlink>
    </w:p>
    <w:p w14:paraId="68FC7D8E" w14:textId="77777777" w:rsidR="007F790B" w:rsidRDefault="0081479B">
      <w:pPr>
        <w:pStyle w:val="TableofFigures"/>
        <w:rPr>
          <w:rFonts w:asciiTheme="minorHAnsi" w:eastAsiaTheme="minorEastAsia" w:hAnsiTheme="minorHAnsi" w:cstheme="minorBidi"/>
          <w:sz w:val="24"/>
          <w:szCs w:val="24"/>
        </w:rPr>
      </w:pPr>
      <w:hyperlink w:anchor="_Toc482786136" w:history="1">
        <w:r w:rsidR="007F790B" w:rsidRPr="00DF6A11">
          <w:rPr>
            <w:rStyle w:val="Hyperlink"/>
          </w:rPr>
          <w:t>Figure 2: TS Service Provider Shared Module: Module Name</w:t>
        </w:r>
        <w:r w:rsidR="007F790B">
          <w:rPr>
            <w:webHidden/>
          </w:rPr>
          <w:tab/>
        </w:r>
        <w:r w:rsidR="007F790B">
          <w:rPr>
            <w:webHidden/>
          </w:rPr>
          <w:fldChar w:fldCharType="begin"/>
        </w:r>
        <w:r w:rsidR="007F790B">
          <w:rPr>
            <w:webHidden/>
          </w:rPr>
          <w:instrText xml:space="preserve"> PAGEREF _Toc482786136 \h </w:instrText>
        </w:r>
        <w:r w:rsidR="007F790B">
          <w:rPr>
            <w:webHidden/>
          </w:rPr>
        </w:r>
        <w:r w:rsidR="007F790B">
          <w:rPr>
            <w:webHidden/>
          </w:rPr>
          <w:fldChar w:fldCharType="separate"/>
        </w:r>
        <w:r w:rsidR="007F790B">
          <w:rPr>
            <w:webHidden/>
          </w:rPr>
          <w:t>37</w:t>
        </w:r>
        <w:r w:rsidR="007F790B">
          <w:rPr>
            <w:webHidden/>
          </w:rPr>
          <w:fldChar w:fldCharType="end"/>
        </w:r>
      </w:hyperlink>
    </w:p>
    <w:p w14:paraId="39699B96" w14:textId="77777777" w:rsidR="007F790B" w:rsidRDefault="0081479B">
      <w:pPr>
        <w:pStyle w:val="TableofFigures"/>
        <w:rPr>
          <w:rFonts w:asciiTheme="minorHAnsi" w:eastAsiaTheme="minorEastAsia" w:hAnsiTheme="minorHAnsi" w:cstheme="minorBidi"/>
          <w:sz w:val="24"/>
          <w:szCs w:val="24"/>
        </w:rPr>
      </w:pPr>
      <w:hyperlink w:anchor="_Toc482786137" w:history="1">
        <w:r w:rsidR="007F790B" w:rsidRPr="00DF6A11">
          <w:rPr>
            <w:rStyle w:val="Hyperlink"/>
          </w:rPr>
          <w:t>Figure 3: TS Service Provider Shared Module: Module Properties</w:t>
        </w:r>
        <w:r w:rsidR="007F790B">
          <w:rPr>
            <w:webHidden/>
          </w:rPr>
          <w:tab/>
        </w:r>
        <w:r w:rsidR="007F790B">
          <w:rPr>
            <w:webHidden/>
          </w:rPr>
          <w:fldChar w:fldCharType="begin"/>
        </w:r>
        <w:r w:rsidR="007F790B">
          <w:rPr>
            <w:webHidden/>
          </w:rPr>
          <w:instrText xml:space="preserve"> PAGEREF _Toc482786137 \h </w:instrText>
        </w:r>
        <w:r w:rsidR="007F790B">
          <w:rPr>
            <w:webHidden/>
          </w:rPr>
        </w:r>
        <w:r w:rsidR="007F790B">
          <w:rPr>
            <w:webHidden/>
          </w:rPr>
          <w:fldChar w:fldCharType="separate"/>
        </w:r>
        <w:r w:rsidR="007F790B">
          <w:rPr>
            <w:webHidden/>
          </w:rPr>
          <w:t>38</w:t>
        </w:r>
        <w:r w:rsidR="007F790B">
          <w:rPr>
            <w:webHidden/>
          </w:rPr>
          <w:fldChar w:fldCharType="end"/>
        </w:r>
      </w:hyperlink>
    </w:p>
    <w:p w14:paraId="23828BA8" w14:textId="77777777" w:rsidR="007F790B" w:rsidRDefault="0081479B">
      <w:pPr>
        <w:pStyle w:val="TableofFigures"/>
        <w:rPr>
          <w:rFonts w:asciiTheme="minorHAnsi" w:eastAsiaTheme="minorEastAsia" w:hAnsiTheme="minorHAnsi" w:cstheme="minorBidi"/>
          <w:sz w:val="24"/>
          <w:szCs w:val="24"/>
        </w:rPr>
      </w:pPr>
      <w:hyperlink w:anchor="_Toc482786138" w:history="1">
        <w:r w:rsidR="007F790B" w:rsidRPr="00DF6A11">
          <w:rPr>
            <w:rStyle w:val="Hyperlink"/>
          </w:rPr>
          <w:t>Figure 4: TS Service Provider Shared Module: Resource Properties</w:t>
        </w:r>
        <w:r w:rsidR="007F790B">
          <w:rPr>
            <w:webHidden/>
          </w:rPr>
          <w:tab/>
        </w:r>
        <w:r w:rsidR="007F790B">
          <w:rPr>
            <w:webHidden/>
          </w:rPr>
          <w:fldChar w:fldCharType="begin"/>
        </w:r>
        <w:r w:rsidR="007F790B">
          <w:rPr>
            <w:webHidden/>
          </w:rPr>
          <w:instrText xml:space="preserve"> PAGEREF _Toc482786138 \h </w:instrText>
        </w:r>
        <w:r w:rsidR="007F790B">
          <w:rPr>
            <w:webHidden/>
          </w:rPr>
        </w:r>
        <w:r w:rsidR="007F790B">
          <w:rPr>
            <w:webHidden/>
          </w:rPr>
          <w:fldChar w:fldCharType="separate"/>
        </w:r>
        <w:r w:rsidR="007F790B">
          <w:rPr>
            <w:webHidden/>
          </w:rPr>
          <w:t>39</w:t>
        </w:r>
        <w:r w:rsidR="007F790B">
          <w:rPr>
            <w:webHidden/>
          </w:rPr>
          <w:fldChar w:fldCharType="end"/>
        </w:r>
      </w:hyperlink>
    </w:p>
    <w:p w14:paraId="62346E6A" w14:textId="77777777" w:rsidR="007F790B" w:rsidRDefault="0081479B">
      <w:pPr>
        <w:pStyle w:val="TableofFigures"/>
        <w:rPr>
          <w:rFonts w:asciiTheme="minorHAnsi" w:eastAsiaTheme="minorEastAsia" w:hAnsiTheme="minorHAnsi" w:cstheme="minorBidi"/>
          <w:sz w:val="24"/>
          <w:szCs w:val="24"/>
        </w:rPr>
      </w:pPr>
      <w:hyperlink w:anchor="_Toc482786139" w:history="1">
        <w:r w:rsidR="007F790B" w:rsidRPr="00DF6A11">
          <w:rPr>
            <w:rStyle w:val="Hyperlink"/>
          </w:rPr>
          <w:t>Figure 5: TS Service Provider Shared Module: Process Name</w:t>
        </w:r>
        <w:r w:rsidR="007F790B">
          <w:rPr>
            <w:webHidden/>
          </w:rPr>
          <w:tab/>
        </w:r>
        <w:r w:rsidR="007F790B">
          <w:rPr>
            <w:webHidden/>
          </w:rPr>
          <w:fldChar w:fldCharType="begin"/>
        </w:r>
        <w:r w:rsidR="007F790B">
          <w:rPr>
            <w:webHidden/>
          </w:rPr>
          <w:instrText xml:space="preserve"> PAGEREF _Toc482786139 \h </w:instrText>
        </w:r>
        <w:r w:rsidR="007F790B">
          <w:rPr>
            <w:webHidden/>
          </w:rPr>
        </w:r>
        <w:r w:rsidR="007F790B">
          <w:rPr>
            <w:webHidden/>
          </w:rPr>
          <w:fldChar w:fldCharType="separate"/>
        </w:r>
        <w:r w:rsidR="007F790B">
          <w:rPr>
            <w:webHidden/>
          </w:rPr>
          <w:t>40</w:t>
        </w:r>
        <w:r w:rsidR="007F790B">
          <w:rPr>
            <w:webHidden/>
          </w:rPr>
          <w:fldChar w:fldCharType="end"/>
        </w:r>
      </w:hyperlink>
    </w:p>
    <w:p w14:paraId="107CD62A" w14:textId="77777777" w:rsidR="007F790B" w:rsidRDefault="0081479B">
      <w:pPr>
        <w:pStyle w:val="TableofFigures"/>
        <w:rPr>
          <w:rFonts w:asciiTheme="minorHAnsi" w:eastAsiaTheme="minorEastAsia" w:hAnsiTheme="minorHAnsi" w:cstheme="minorBidi"/>
          <w:sz w:val="24"/>
          <w:szCs w:val="24"/>
        </w:rPr>
      </w:pPr>
      <w:hyperlink w:anchor="_Toc482786140" w:history="1">
        <w:r w:rsidR="007F790B" w:rsidRPr="00DF6A11">
          <w:rPr>
            <w:rStyle w:val="Hyperlink"/>
          </w:rPr>
          <w:t>Figure 6: TS Service Provider Shared Module: Implement Service Operation</w:t>
        </w:r>
        <w:r w:rsidR="007F790B">
          <w:rPr>
            <w:webHidden/>
          </w:rPr>
          <w:tab/>
        </w:r>
        <w:r w:rsidR="007F790B">
          <w:rPr>
            <w:webHidden/>
          </w:rPr>
          <w:fldChar w:fldCharType="begin"/>
        </w:r>
        <w:r w:rsidR="007F790B">
          <w:rPr>
            <w:webHidden/>
          </w:rPr>
          <w:instrText xml:space="preserve"> PAGEREF _Toc482786140 \h </w:instrText>
        </w:r>
        <w:r w:rsidR="007F790B">
          <w:rPr>
            <w:webHidden/>
          </w:rPr>
        </w:r>
        <w:r w:rsidR="007F790B">
          <w:rPr>
            <w:webHidden/>
          </w:rPr>
          <w:fldChar w:fldCharType="separate"/>
        </w:r>
        <w:r w:rsidR="007F790B">
          <w:rPr>
            <w:webHidden/>
          </w:rPr>
          <w:t>41</w:t>
        </w:r>
        <w:r w:rsidR="007F790B">
          <w:rPr>
            <w:webHidden/>
          </w:rPr>
          <w:fldChar w:fldCharType="end"/>
        </w:r>
      </w:hyperlink>
    </w:p>
    <w:p w14:paraId="2030D430" w14:textId="77777777" w:rsidR="007F790B" w:rsidRDefault="0081479B">
      <w:pPr>
        <w:pStyle w:val="TableofFigures"/>
        <w:rPr>
          <w:rFonts w:asciiTheme="minorHAnsi" w:eastAsiaTheme="minorEastAsia" w:hAnsiTheme="minorHAnsi" w:cstheme="minorBidi"/>
          <w:sz w:val="24"/>
          <w:szCs w:val="24"/>
        </w:rPr>
      </w:pPr>
      <w:hyperlink w:anchor="_Toc482786141" w:history="1">
        <w:r w:rsidR="007F790B" w:rsidRPr="00DF6A11">
          <w:rPr>
            <w:rStyle w:val="Hyperlink"/>
          </w:rPr>
          <w:t>Figure 7: TS Service Provider Shared Module: Change input transition</w:t>
        </w:r>
        <w:r w:rsidR="007F790B">
          <w:rPr>
            <w:webHidden/>
          </w:rPr>
          <w:tab/>
        </w:r>
        <w:r w:rsidR="007F790B">
          <w:rPr>
            <w:webHidden/>
          </w:rPr>
          <w:fldChar w:fldCharType="begin"/>
        </w:r>
        <w:r w:rsidR="007F790B">
          <w:rPr>
            <w:webHidden/>
          </w:rPr>
          <w:instrText xml:space="preserve"> PAGEREF _Toc482786141 \h </w:instrText>
        </w:r>
        <w:r w:rsidR="007F790B">
          <w:rPr>
            <w:webHidden/>
          </w:rPr>
        </w:r>
        <w:r w:rsidR="007F790B">
          <w:rPr>
            <w:webHidden/>
          </w:rPr>
          <w:fldChar w:fldCharType="separate"/>
        </w:r>
        <w:r w:rsidR="007F790B">
          <w:rPr>
            <w:webHidden/>
          </w:rPr>
          <w:t>42</w:t>
        </w:r>
        <w:r w:rsidR="007F790B">
          <w:rPr>
            <w:webHidden/>
          </w:rPr>
          <w:fldChar w:fldCharType="end"/>
        </w:r>
      </w:hyperlink>
    </w:p>
    <w:p w14:paraId="0C49017E" w14:textId="77777777" w:rsidR="007F790B" w:rsidRDefault="0081479B">
      <w:pPr>
        <w:pStyle w:val="TableofFigures"/>
        <w:rPr>
          <w:rFonts w:asciiTheme="minorHAnsi" w:eastAsiaTheme="minorEastAsia" w:hAnsiTheme="minorHAnsi" w:cstheme="minorBidi"/>
          <w:sz w:val="24"/>
          <w:szCs w:val="24"/>
        </w:rPr>
      </w:pPr>
      <w:hyperlink w:anchor="_Toc482786142" w:history="1">
        <w:r w:rsidR="007F790B" w:rsidRPr="00DF6A11">
          <w:rPr>
            <w:rStyle w:val="Hyperlink"/>
          </w:rPr>
          <w:t>Figure 8: TS Service Provider Shared Module: Reply Transition</w:t>
        </w:r>
        <w:r w:rsidR="007F790B">
          <w:rPr>
            <w:webHidden/>
          </w:rPr>
          <w:tab/>
        </w:r>
        <w:r w:rsidR="007F790B">
          <w:rPr>
            <w:webHidden/>
          </w:rPr>
          <w:fldChar w:fldCharType="begin"/>
        </w:r>
        <w:r w:rsidR="007F790B">
          <w:rPr>
            <w:webHidden/>
          </w:rPr>
          <w:instrText xml:space="preserve"> PAGEREF _Toc482786142 \h </w:instrText>
        </w:r>
        <w:r w:rsidR="007F790B">
          <w:rPr>
            <w:webHidden/>
          </w:rPr>
        </w:r>
        <w:r w:rsidR="007F790B">
          <w:rPr>
            <w:webHidden/>
          </w:rPr>
          <w:fldChar w:fldCharType="separate"/>
        </w:r>
        <w:r w:rsidR="007F790B">
          <w:rPr>
            <w:webHidden/>
          </w:rPr>
          <w:t>43</w:t>
        </w:r>
        <w:r w:rsidR="007F790B">
          <w:rPr>
            <w:webHidden/>
          </w:rPr>
          <w:fldChar w:fldCharType="end"/>
        </w:r>
      </w:hyperlink>
    </w:p>
    <w:p w14:paraId="67CB0042" w14:textId="77777777" w:rsidR="007F790B" w:rsidRDefault="0081479B">
      <w:pPr>
        <w:pStyle w:val="TableofFigures"/>
        <w:rPr>
          <w:rFonts w:asciiTheme="minorHAnsi" w:eastAsiaTheme="minorEastAsia" w:hAnsiTheme="minorHAnsi" w:cstheme="minorBidi"/>
          <w:sz w:val="24"/>
          <w:szCs w:val="24"/>
        </w:rPr>
      </w:pPr>
      <w:hyperlink w:anchor="_Toc482786143" w:history="1">
        <w:r w:rsidR="007F790B" w:rsidRPr="00DF6A11">
          <w:rPr>
            <w:rStyle w:val="Hyperlink"/>
          </w:rPr>
          <w:t>Figure 9: TS Service Provider Shared Module: AssignRH mapping</w:t>
        </w:r>
        <w:r w:rsidR="007F790B">
          <w:rPr>
            <w:webHidden/>
          </w:rPr>
          <w:tab/>
        </w:r>
        <w:r w:rsidR="007F790B">
          <w:rPr>
            <w:webHidden/>
          </w:rPr>
          <w:fldChar w:fldCharType="begin"/>
        </w:r>
        <w:r w:rsidR="007F790B">
          <w:rPr>
            <w:webHidden/>
          </w:rPr>
          <w:instrText xml:space="preserve"> PAGEREF _Toc482786143 \h </w:instrText>
        </w:r>
        <w:r w:rsidR="007F790B">
          <w:rPr>
            <w:webHidden/>
          </w:rPr>
        </w:r>
        <w:r w:rsidR="007F790B">
          <w:rPr>
            <w:webHidden/>
          </w:rPr>
          <w:fldChar w:fldCharType="separate"/>
        </w:r>
        <w:r w:rsidR="007F790B">
          <w:rPr>
            <w:webHidden/>
          </w:rPr>
          <w:t>44</w:t>
        </w:r>
        <w:r w:rsidR="007F790B">
          <w:rPr>
            <w:webHidden/>
          </w:rPr>
          <w:fldChar w:fldCharType="end"/>
        </w:r>
      </w:hyperlink>
    </w:p>
    <w:p w14:paraId="71D5DABC" w14:textId="77777777" w:rsidR="007F790B" w:rsidRDefault="0081479B">
      <w:pPr>
        <w:pStyle w:val="TableofFigures"/>
        <w:rPr>
          <w:rFonts w:asciiTheme="minorHAnsi" w:eastAsiaTheme="minorEastAsia" w:hAnsiTheme="minorHAnsi" w:cstheme="minorBidi"/>
          <w:sz w:val="24"/>
          <w:szCs w:val="24"/>
        </w:rPr>
      </w:pPr>
      <w:hyperlink w:anchor="_Toc482786144" w:history="1">
        <w:r w:rsidR="007F790B" w:rsidRPr="00DF6A11">
          <w:rPr>
            <w:rStyle w:val="Hyperlink"/>
          </w:rPr>
          <w:t>Figure 10: TS Service Provider Shared Module: Reply_Fault mapping</w:t>
        </w:r>
        <w:r w:rsidR="007F790B">
          <w:rPr>
            <w:webHidden/>
          </w:rPr>
          <w:tab/>
        </w:r>
        <w:r w:rsidR="007F790B">
          <w:rPr>
            <w:webHidden/>
          </w:rPr>
          <w:fldChar w:fldCharType="begin"/>
        </w:r>
        <w:r w:rsidR="007F790B">
          <w:rPr>
            <w:webHidden/>
          </w:rPr>
          <w:instrText xml:space="preserve"> PAGEREF _Toc482786144 \h </w:instrText>
        </w:r>
        <w:r w:rsidR="007F790B">
          <w:rPr>
            <w:webHidden/>
          </w:rPr>
        </w:r>
        <w:r w:rsidR="007F790B">
          <w:rPr>
            <w:webHidden/>
          </w:rPr>
          <w:fldChar w:fldCharType="separate"/>
        </w:r>
        <w:r w:rsidR="007F790B">
          <w:rPr>
            <w:webHidden/>
          </w:rPr>
          <w:t>45</w:t>
        </w:r>
        <w:r w:rsidR="007F790B">
          <w:rPr>
            <w:webHidden/>
          </w:rPr>
          <w:fldChar w:fldCharType="end"/>
        </w:r>
      </w:hyperlink>
    </w:p>
    <w:p w14:paraId="34355AAE" w14:textId="77777777" w:rsidR="007F790B" w:rsidRDefault="0081479B">
      <w:pPr>
        <w:pStyle w:val="TableofFigures"/>
        <w:rPr>
          <w:rFonts w:asciiTheme="minorHAnsi" w:eastAsiaTheme="minorEastAsia" w:hAnsiTheme="minorHAnsi" w:cstheme="minorBidi"/>
          <w:sz w:val="24"/>
          <w:szCs w:val="24"/>
        </w:rPr>
      </w:pPr>
      <w:hyperlink w:anchor="_Toc482786145" w:history="1">
        <w:r w:rsidR="007F790B" w:rsidRPr="00DF6A11">
          <w:rPr>
            <w:rStyle w:val="Hyperlink"/>
          </w:rPr>
          <w:t>Figure 11: TS Service Provider Shared Module: Reply_TimeoutFault mapping</w:t>
        </w:r>
        <w:r w:rsidR="007F790B">
          <w:rPr>
            <w:webHidden/>
          </w:rPr>
          <w:tab/>
        </w:r>
        <w:r w:rsidR="007F790B">
          <w:rPr>
            <w:webHidden/>
          </w:rPr>
          <w:fldChar w:fldCharType="begin"/>
        </w:r>
        <w:r w:rsidR="007F790B">
          <w:rPr>
            <w:webHidden/>
          </w:rPr>
          <w:instrText xml:space="preserve"> PAGEREF _Toc482786145 \h </w:instrText>
        </w:r>
        <w:r w:rsidR="007F790B">
          <w:rPr>
            <w:webHidden/>
          </w:rPr>
        </w:r>
        <w:r w:rsidR="007F790B">
          <w:rPr>
            <w:webHidden/>
          </w:rPr>
          <w:fldChar w:fldCharType="separate"/>
        </w:r>
        <w:r w:rsidR="007F790B">
          <w:rPr>
            <w:webHidden/>
          </w:rPr>
          <w:t>46</w:t>
        </w:r>
        <w:r w:rsidR="007F790B">
          <w:rPr>
            <w:webHidden/>
          </w:rPr>
          <w:fldChar w:fldCharType="end"/>
        </w:r>
      </w:hyperlink>
    </w:p>
    <w:p w14:paraId="7DE48CC4" w14:textId="4B605981" w:rsidR="007F790B" w:rsidRDefault="0081479B">
      <w:pPr>
        <w:pStyle w:val="TableofFigures"/>
        <w:rPr>
          <w:rFonts w:asciiTheme="minorHAnsi" w:eastAsiaTheme="minorEastAsia" w:hAnsiTheme="minorHAnsi" w:cstheme="minorBidi"/>
          <w:sz w:val="24"/>
          <w:szCs w:val="24"/>
        </w:rPr>
      </w:pPr>
      <w:hyperlink w:anchor="_Toc482786146" w:history="1">
        <w:r w:rsidR="007F790B" w:rsidRPr="00DF6A11">
          <w:rPr>
            <w:rStyle w:val="Hyperlink"/>
          </w:rPr>
          <w:t>Figure 12: TS Service Provider Shared Module: Reply_</w:t>
        </w:r>
        <w:r w:rsidR="008A542E">
          <w:rPr>
            <w:rStyle w:val="Hyperlink"/>
          </w:rPr>
          <w:t>BusinessFault</w:t>
        </w:r>
        <w:r w:rsidR="007F790B" w:rsidRPr="00DF6A11">
          <w:rPr>
            <w:rStyle w:val="Hyperlink"/>
          </w:rPr>
          <w:t xml:space="preserve"> mapping</w:t>
        </w:r>
        <w:r w:rsidR="007F790B">
          <w:rPr>
            <w:webHidden/>
          </w:rPr>
          <w:tab/>
        </w:r>
        <w:r w:rsidR="007F790B">
          <w:rPr>
            <w:webHidden/>
          </w:rPr>
          <w:fldChar w:fldCharType="begin"/>
        </w:r>
        <w:r w:rsidR="007F790B">
          <w:rPr>
            <w:webHidden/>
          </w:rPr>
          <w:instrText xml:space="preserve"> PAGEREF _Toc482786146 \h </w:instrText>
        </w:r>
        <w:r w:rsidR="007F790B">
          <w:rPr>
            <w:webHidden/>
          </w:rPr>
        </w:r>
        <w:r w:rsidR="007F790B">
          <w:rPr>
            <w:webHidden/>
          </w:rPr>
          <w:fldChar w:fldCharType="separate"/>
        </w:r>
        <w:r w:rsidR="007F790B">
          <w:rPr>
            <w:webHidden/>
          </w:rPr>
          <w:t>47</w:t>
        </w:r>
        <w:r w:rsidR="007F790B">
          <w:rPr>
            <w:webHidden/>
          </w:rPr>
          <w:fldChar w:fldCharType="end"/>
        </w:r>
      </w:hyperlink>
    </w:p>
    <w:p w14:paraId="43F926F3" w14:textId="77777777" w:rsidR="007F790B" w:rsidRDefault="0081479B">
      <w:pPr>
        <w:pStyle w:val="TableofFigures"/>
        <w:rPr>
          <w:rFonts w:asciiTheme="minorHAnsi" w:eastAsiaTheme="minorEastAsia" w:hAnsiTheme="minorHAnsi" w:cstheme="minorBidi"/>
          <w:sz w:val="24"/>
          <w:szCs w:val="24"/>
        </w:rPr>
      </w:pPr>
      <w:hyperlink w:anchor="_Toc482786147" w:history="1">
        <w:r w:rsidR="007F790B" w:rsidRPr="00DF6A11">
          <w:rPr>
            <w:rStyle w:val="Hyperlink"/>
          </w:rPr>
          <w:t>Figure 13: TS Service Provider Shared Module: Reply_ValidationFault mapping</w:t>
        </w:r>
        <w:r w:rsidR="007F790B">
          <w:rPr>
            <w:webHidden/>
          </w:rPr>
          <w:tab/>
        </w:r>
        <w:r w:rsidR="007F790B">
          <w:rPr>
            <w:webHidden/>
          </w:rPr>
          <w:fldChar w:fldCharType="begin"/>
        </w:r>
        <w:r w:rsidR="007F790B">
          <w:rPr>
            <w:webHidden/>
          </w:rPr>
          <w:instrText xml:space="preserve"> PAGEREF _Toc482786147 \h </w:instrText>
        </w:r>
        <w:r w:rsidR="007F790B">
          <w:rPr>
            <w:webHidden/>
          </w:rPr>
        </w:r>
        <w:r w:rsidR="007F790B">
          <w:rPr>
            <w:webHidden/>
          </w:rPr>
          <w:fldChar w:fldCharType="separate"/>
        </w:r>
        <w:r w:rsidR="007F790B">
          <w:rPr>
            <w:webHidden/>
          </w:rPr>
          <w:t>48</w:t>
        </w:r>
        <w:r w:rsidR="007F790B">
          <w:rPr>
            <w:webHidden/>
          </w:rPr>
          <w:fldChar w:fldCharType="end"/>
        </w:r>
      </w:hyperlink>
    </w:p>
    <w:p w14:paraId="485819E9" w14:textId="77777777" w:rsidR="007F790B" w:rsidRDefault="0081479B">
      <w:pPr>
        <w:pStyle w:val="TableofFigures"/>
        <w:rPr>
          <w:rFonts w:asciiTheme="minorHAnsi" w:eastAsiaTheme="minorEastAsia" w:hAnsiTheme="minorHAnsi" w:cstheme="minorBidi"/>
          <w:sz w:val="24"/>
          <w:szCs w:val="24"/>
        </w:rPr>
      </w:pPr>
      <w:hyperlink w:anchor="_Toc482786148" w:history="1">
        <w:r w:rsidR="007F790B" w:rsidRPr="00DF6A11">
          <w:rPr>
            <w:rStyle w:val="Hyperlink"/>
          </w:rPr>
          <w:t>Figure 14: TS Service Provider Shared Module: Reply_AuthenticationFault mapping</w:t>
        </w:r>
        <w:r w:rsidR="007F790B">
          <w:rPr>
            <w:webHidden/>
          </w:rPr>
          <w:tab/>
        </w:r>
        <w:r w:rsidR="007F790B">
          <w:rPr>
            <w:webHidden/>
          </w:rPr>
          <w:fldChar w:fldCharType="begin"/>
        </w:r>
        <w:r w:rsidR="007F790B">
          <w:rPr>
            <w:webHidden/>
          </w:rPr>
          <w:instrText xml:space="preserve"> PAGEREF _Toc482786148 \h </w:instrText>
        </w:r>
        <w:r w:rsidR="007F790B">
          <w:rPr>
            <w:webHidden/>
          </w:rPr>
        </w:r>
        <w:r w:rsidR="007F790B">
          <w:rPr>
            <w:webHidden/>
          </w:rPr>
          <w:fldChar w:fldCharType="separate"/>
        </w:r>
        <w:r w:rsidR="007F790B">
          <w:rPr>
            <w:webHidden/>
          </w:rPr>
          <w:t>49</w:t>
        </w:r>
        <w:r w:rsidR="007F790B">
          <w:rPr>
            <w:webHidden/>
          </w:rPr>
          <w:fldChar w:fldCharType="end"/>
        </w:r>
      </w:hyperlink>
    </w:p>
    <w:p w14:paraId="76E6CD1E" w14:textId="77777777" w:rsidR="007F790B" w:rsidRDefault="0081479B">
      <w:pPr>
        <w:pStyle w:val="TableofFigures"/>
        <w:rPr>
          <w:rFonts w:asciiTheme="minorHAnsi" w:eastAsiaTheme="minorEastAsia" w:hAnsiTheme="minorHAnsi" w:cstheme="minorBidi"/>
          <w:sz w:val="24"/>
          <w:szCs w:val="24"/>
        </w:rPr>
      </w:pPr>
      <w:hyperlink w:anchor="_Toc482786149" w:history="1">
        <w:r w:rsidR="007F790B" w:rsidRPr="00DF6A11">
          <w:rPr>
            <w:rStyle w:val="Hyperlink"/>
          </w:rPr>
          <w:t>Figure 15: TS Service Provider Shared Module: Throw_TimeoutFault mapping</w:t>
        </w:r>
        <w:r w:rsidR="007F790B">
          <w:rPr>
            <w:webHidden/>
          </w:rPr>
          <w:tab/>
        </w:r>
        <w:r w:rsidR="007F790B">
          <w:rPr>
            <w:webHidden/>
          </w:rPr>
          <w:fldChar w:fldCharType="begin"/>
        </w:r>
        <w:r w:rsidR="007F790B">
          <w:rPr>
            <w:webHidden/>
          </w:rPr>
          <w:instrText xml:space="preserve"> PAGEREF _Toc482786149 \h </w:instrText>
        </w:r>
        <w:r w:rsidR="007F790B">
          <w:rPr>
            <w:webHidden/>
          </w:rPr>
        </w:r>
        <w:r w:rsidR="007F790B">
          <w:rPr>
            <w:webHidden/>
          </w:rPr>
          <w:fldChar w:fldCharType="separate"/>
        </w:r>
        <w:r w:rsidR="007F790B">
          <w:rPr>
            <w:webHidden/>
          </w:rPr>
          <w:t>56</w:t>
        </w:r>
        <w:r w:rsidR="007F790B">
          <w:rPr>
            <w:webHidden/>
          </w:rPr>
          <w:fldChar w:fldCharType="end"/>
        </w:r>
      </w:hyperlink>
    </w:p>
    <w:p w14:paraId="0F57F110" w14:textId="77777777" w:rsidR="007F790B" w:rsidRDefault="0081479B">
      <w:pPr>
        <w:pStyle w:val="TableofFigures"/>
        <w:rPr>
          <w:rFonts w:asciiTheme="minorHAnsi" w:eastAsiaTheme="minorEastAsia" w:hAnsiTheme="minorHAnsi" w:cstheme="minorBidi"/>
          <w:sz w:val="24"/>
          <w:szCs w:val="24"/>
        </w:rPr>
      </w:pPr>
      <w:hyperlink w:anchor="_Toc482786150" w:history="1">
        <w:r w:rsidR="007F790B" w:rsidRPr="00DF6A11">
          <w:rPr>
            <w:rStyle w:val="Hyperlink"/>
          </w:rPr>
          <w:t>Figure 16: TS Service Provider Shared Module: Throw_TimeoutFault configuration</w:t>
        </w:r>
        <w:r w:rsidR="007F790B">
          <w:rPr>
            <w:webHidden/>
          </w:rPr>
          <w:tab/>
        </w:r>
        <w:r w:rsidR="007F790B">
          <w:rPr>
            <w:webHidden/>
          </w:rPr>
          <w:fldChar w:fldCharType="begin"/>
        </w:r>
        <w:r w:rsidR="007F790B">
          <w:rPr>
            <w:webHidden/>
          </w:rPr>
          <w:instrText xml:space="preserve"> PAGEREF _Toc482786150 \h </w:instrText>
        </w:r>
        <w:r w:rsidR="007F790B">
          <w:rPr>
            <w:webHidden/>
          </w:rPr>
        </w:r>
        <w:r w:rsidR="007F790B">
          <w:rPr>
            <w:webHidden/>
          </w:rPr>
          <w:fldChar w:fldCharType="separate"/>
        </w:r>
        <w:r w:rsidR="007F790B">
          <w:rPr>
            <w:webHidden/>
          </w:rPr>
          <w:t>57</w:t>
        </w:r>
        <w:r w:rsidR="007F790B">
          <w:rPr>
            <w:webHidden/>
          </w:rPr>
          <w:fldChar w:fldCharType="end"/>
        </w:r>
      </w:hyperlink>
    </w:p>
    <w:p w14:paraId="3BC79B59" w14:textId="77777777" w:rsidR="007F790B" w:rsidRDefault="0081479B">
      <w:pPr>
        <w:pStyle w:val="TableofFigures"/>
        <w:rPr>
          <w:rFonts w:asciiTheme="minorHAnsi" w:eastAsiaTheme="minorEastAsia" w:hAnsiTheme="minorHAnsi" w:cstheme="minorBidi"/>
          <w:sz w:val="24"/>
          <w:szCs w:val="24"/>
        </w:rPr>
      </w:pPr>
      <w:hyperlink w:anchor="_Toc482786151" w:history="1">
        <w:r w:rsidR="007F790B" w:rsidRPr="00DF6A11">
          <w:rPr>
            <w:rStyle w:val="Hyperlink"/>
          </w:rPr>
          <w:t>Figure 17: Create the SOAP over JMS Interface: Module Components</w:t>
        </w:r>
        <w:r w:rsidR="007F790B">
          <w:rPr>
            <w:webHidden/>
          </w:rPr>
          <w:tab/>
        </w:r>
        <w:r w:rsidR="007F790B">
          <w:rPr>
            <w:webHidden/>
          </w:rPr>
          <w:fldChar w:fldCharType="begin"/>
        </w:r>
        <w:r w:rsidR="007F790B">
          <w:rPr>
            <w:webHidden/>
          </w:rPr>
          <w:instrText xml:space="preserve"> PAGEREF _Toc482786151 \h </w:instrText>
        </w:r>
        <w:r w:rsidR="007F790B">
          <w:rPr>
            <w:webHidden/>
          </w:rPr>
        </w:r>
        <w:r w:rsidR="007F790B">
          <w:rPr>
            <w:webHidden/>
          </w:rPr>
          <w:fldChar w:fldCharType="separate"/>
        </w:r>
        <w:r w:rsidR="007F790B">
          <w:rPr>
            <w:webHidden/>
          </w:rPr>
          <w:t>65</w:t>
        </w:r>
        <w:r w:rsidR="007F790B">
          <w:rPr>
            <w:webHidden/>
          </w:rPr>
          <w:fldChar w:fldCharType="end"/>
        </w:r>
      </w:hyperlink>
    </w:p>
    <w:p w14:paraId="739F896F" w14:textId="77777777" w:rsidR="007F790B" w:rsidRDefault="0081479B">
      <w:pPr>
        <w:pStyle w:val="TableofFigures"/>
        <w:rPr>
          <w:rFonts w:asciiTheme="minorHAnsi" w:eastAsiaTheme="minorEastAsia" w:hAnsiTheme="minorHAnsi" w:cstheme="minorBidi"/>
          <w:sz w:val="24"/>
          <w:szCs w:val="24"/>
        </w:rPr>
      </w:pPr>
      <w:hyperlink w:anchor="_Toc482786152" w:history="1">
        <w:r w:rsidR="007F790B" w:rsidRPr="00DF6A11">
          <w:rPr>
            <w:rStyle w:val="Hyperlink"/>
          </w:rPr>
          <w:t>Figure 18: Create the SOAP over JMS Interface: Service Settings</w:t>
        </w:r>
        <w:r w:rsidR="007F790B">
          <w:rPr>
            <w:webHidden/>
          </w:rPr>
          <w:tab/>
        </w:r>
        <w:r w:rsidR="007F790B">
          <w:rPr>
            <w:webHidden/>
          </w:rPr>
          <w:fldChar w:fldCharType="begin"/>
        </w:r>
        <w:r w:rsidR="007F790B">
          <w:rPr>
            <w:webHidden/>
          </w:rPr>
          <w:instrText xml:space="preserve"> PAGEREF _Toc482786152 \h </w:instrText>
        </w:r>
        <w:r w:rsidR="007F790B">
          <w:rPr>
            <w:webHidden/>
          </w:rPr>
        </w:r>
        <w:r w:rsidR="007F790B">
          <w:rPr>
            <w:webHidden/>
          </w:rPr>
          <w:fldChar w:fldCharType="separate"/>
        </w:r>
        <w:r w:rsidR="007F790B">
          <w:rPr>
            <w:webHidden/>
          </w:rPr>
          <w:t>66</w:t>
        </w:r>
        <w:r w:rsidR="007F790B">
          <w:rPr>
            <w:webHidden/>
          </w:rPr>
          <w:fldChar w:fldCharType="end"/>
        </w:r>
      </w:hyperlink>
    </w:p>
    <w:p w14:paraId="4A685AF0" w14:textId="77777777" w:rsidR="007F790B" w:rsidRDefault="0081479B">
      <w:pPr>
        <w:pStyle w:val="TableofFigures"/>
        <w:rPr>
          <w:rFonts w:asciiTheme="minorHAnsi" w:eastAsiaTheme="minorEastAsia" w:hAnsiTheme="minorHAnsi" w:cstheme="minorBidi"/>
          <w:sz w:val="24"/>
          <w:szCs w:val="24"/>
        </w:rPr>
      </w:pPr>
      <w:hyperlink w:anchor="_Toc482786153" w:history="1">
        <w:r w:rsidR="007F790B" w:rsidRPr="00DF6A11">
          <w:rPr>
            <w:rStyle w:val="Hyperlink"/>
          </w:rPr>
          <w:t>Figure 19: Create the SOAP over JMS Interface: New SOAP Binding</w:t>
        </w:r>
        <w:r w:rsidR="007F790B">
          <w:rPr>
            <w:webHidden/>
          </w:rPr>
          <w:tab/>
        </w:r>
        <w:r w:rsidR="007F790B">
          <w:rPr>
            <w:webHidden/>
          </w:rPr>
          <w:fldChar w:fldCharType="begin"/>
        </w:r>
        <w:r w:rsidR="007F790B">
          <w:rPr>
            <w:webHidden/>
          </w:rPr>
          <w:instrText xml:space="preserve"> PAGEREF _Toc482786153 \h </w:instrText>
        </w:r>
        <w:r w:rsidR="007F790B">
          <w:rPr>
            <w:webHidden/>
          </w:rPr>
        </w:r>
        <w:r w:rsidR="007F790B">
          <w:rPr>
            <w:webHidden/>
          </w:rPr>
          <w:fldChar w:fldCharType="separate"/>
        </w:r>
        <w:r w:rsidR="007F790B">
          <w:rPr>
            <w:webHidden/>
          </w:rPr>
          <w:t>66</w:t>
        </w:r>
        <w:r w:rsidR="007F790B">
          <w:rPr>
            <w:webHidden/>
          </w:rPr>
          <w:fldChar w:fldCharType="end"/>
        </w:r>
      </w:hyperlink>
    </w:p>
    <w:p w14:paraId="20758D85" w14:textId="77777777" w:rsidR="007F790B" w:rsidRDefault="0081479B">
      <w:pPr>
        <w:pStyle w:val="TableofFigures"/>
        <w:rPr>
          <w:rFonts w:asciiTheme="minorHAnsi" w:eastAsiaTheme="minorEastAsia" w:hAnsiTheme="minorHAnsi" w:cstheme="minorBidi"/>
          <w:sz w:val="24"/>
          <w:szCs w:val="24"/>
        </w:rPr>
      </w:pPr>
      <w:hyperlink w:anchor="_Toc482786154" w:history="1">
        <w:r w:rsidR="007F790B" w:rsidRPr="00DF6A11">
          <w:rPr>
            <w:rStyle w:val="Hyperlink"/>
          </w:rPr>
          <w:t>Figure 20: Create the SOAP over JMS Interface: New SOAP Binding</w:t>
        </w:r>
        <w:r w:rsidR="007F790B">
          <w:rPr>
            <w:webHidden/>
          </w:rPr>
          <w:tab/>
        </w:r>
        <w:r w:rsidR="007F790B">
          <w:rPr>
            <w:webHidden/>
          </w:rPr>
          <w:fldChar w:fldCharType="begin"/>
        </w:r>
        <w:r w:rsidR="007F790B">
          <w:rPr>
            <w:webHidden/>
          </w:rPr>
          <w:instrText xml:space="preserve"> PAGEREF _Toc482786154 \h </w:instrText>
        </w:r>
        <w:r w:rsidR="007F790B">
          <w:rPr>
            <w:webHidden/>
          </w:rPr>
        </w:r>
        <w:r w:rsidR="007F790B">
          <w:rPr>
            <w:webHidden/>
          </w:rPr>
          <w:fldChar w:fldCharType="separate"/>
        </w:r>
        <w:r w:rsidR="007F790B">
          <w:rPr>
            <w:webHidden/>
          </w:rPr>
          <w:t>67</w:t>
        </w:r>
        <w:r w:rsidR="007F790B">
          <w:rPr>
            <w:webHidden/>
          </w:rPr>
          <w:fldChar w:fldCharType="end"/>
        </w:r>
      </w:hyperlink>
    </w:p>
    <w:p w14:paraId="58C2E31C" w14:textId="77777777" w:rsidR="007F790B" w:rsidRDefault="0081479B">
      <w:pPr>
        <w:pStyle w:val="TableofFigures"/>
        <w:rPr>
          <w:rFonts w:asciiTheme="minorHAnsi" w:eastAsiaTheme="minorEastAsia" w:hAnsiTheme="minorHAnsi" w:cstheme="minorBidi"/>
          <w:sz w:val="24"/>
          <w:szCs w:val="24"/>
        </w:rPr>
      </w:pPr>
      <w:hyperlink w:anchor="_Toc482786155" w:history="1">
        <w:r w:rsidR="007F790B" w:rsidRPr="00DF6A11">
          <w:rPr>
            <w:rStyle w:val="Hyperlink"/>
          </w:rPr>
          <w:t>Figure 21: Create the SOAP over JMS Interface: Transport Type</w:t>
        </w:r>
        <w:r w:rsidR="007F790B">
          <w:rPr>
            <w:webHidden/>
          </w:rPr>
          <w:tab/>
        </w:r>
        <w:r w:rsidR="007F790B">
          <w:rPr>
            <w:webHidden/>
          </w:rPr>
          <w:fldChar w:fldCharType="begin"/>
        </w:r>
        <w:r w:rsidR="007F790B">
          <w:rPr>
            <w:webHidden/>
          </w:rPr>
          <w:instrText xml:space="preserve"> PAGEREF _Toc482786155 \h </w:instrText>
        </w:r>
        <w:r w:rsidR="007F790B">
          <w:rPr>
            <w:webHidden/>
          </w:rPr>
        </w:r>
        <w:r w:rsidR="007F790B">
          <w:rPr>
            <w:webHidden/>
          </w:rPr>
          <w:fldChar w:fldCharType="separate"/>
        </w:r>
        <w:r w:rsidR="007F790B">
          <w:rPr>
            <w:webHidden/>
          </w:rPr>
          <w:t>68</w:t>
        </w:r>
        <w:r w:rsidR="007F790B">
          <w:rPr>
            <w:webHidden/>
          </w:rPr>
          <w:fldChar w:fldCharType="end"/>
        </w:r>
      </w:hyperlink>
    </w:p>
    <w:p w14:paraId="478F8110" w14:textId="77777777" w:rsidR="007F790B" w:rsidRDefault="0081479B">
      <w:pPr>
        <w:pStyle w:val="TableofFigures"/>
        <w:rPr>
          <w:rFonts w:asciiTheme="minorHAnsi" w:eastAsiaTheme="minorEastAsia" w:hAnsiTheme="minorHAnsi" w:cstheme="minorBidi"/>
          <w:sz w:val="24"/>
          <w:szCs w:val="24"/>
        </w:rPr>
      </w:pPr>
      <w:hyperlink w:anchor="_Toc482786156" w:history="1">
        <w:r w:rsidR="007F790B" w:rsidRPr="00DF6A11">
          <w:rPr>
            <w:rStyle w:val="Hyperlink"/>
          </w:rPr>
          <w:t>Figure 22: Create the SOAP over JMS Interface: JMS Settings</w:t>
        </w:r>
        <w:r w:rsidR="007F790B">
          <w:rPr>
            <w:webHidden/>
          </w:rPr>
          <w:tab/>
        </w:r>
        <w:r w:rsidR="007F790B">
          <w:rPr>
            <w:webHidden/>
          </w:rPr>
          <w:fldChar w:fldCharType="begin"/>
        </w:r>
        <w:r w:rsidR="007F790B">
          <w:rPr>
            <w:webHidden/>
          </w:rPr>
          <w:instrText xml:space="preserve"> PAGEREF _Toc482786156 \h </w:instrText>
        </w:r>
        <w:r w:rsidR="007F790B">
          <w:rPr>
            <w:webHidden/>
          </w:rPr>
        </w:r>
        <w:r w:rsidR="007F790B">
          <w:rPr>
            <w:webHidden/>
          </w:rPr>
          <w:fldChar w:fldCharType="separate"/>
        </w:r>
        <w:r w:rsidR="007F790B">
          <w:rPr>
            <w:webHidden/>
          </w:rPr>
          <w:t>68</w:t>
        </w:r>
        <w:r w:rsidR="007F790B">
          <w:rPr>
            <w:webHidden/>
          </w:rPr>
          <w:fldChar w:fldCharType="end"/>
        </w:r>
      </w:hyperlink>
    </w:p>
    <w:p w14:paraId="67571F1F" w14:textId="77777777" w:rsidR="007F790B" w:rsidRDefault="0081479B">
      <w:pPr>
        <w:pStyle w:val="TableofFigures"/>
        <w:rPr>
          <w:rFonts w:asciiTheme="minorHAnsi" w:eastAsiaTheme="minorEastAsia" w:hAnsiTheme="minorHAnsi" w:cstheme="minorBidi"/>
          <w:sz w:val="24"/>
          <w:szCs w:val="24"/>
        </w:rPr>
      </w:pPr>
      <w:hyperlink w:anchor="_Toc482786157" w:history="1">
        <w:r w:rsidR="007F790B" w:rsidRPr="00DF6A11">
          <w:rPr>
            <w:rStyle w:val="Hyperlink"/>
          </w:rPr>
          <w:t>Figure 23: Create the SOAP over JMS Interface: Queue Name as Property</w:t>
        </w:r>
        <w:r w:rsidR="007F790B">
          <w:rPr>
            <w:webHidden/>
          </w:rPr>
          <w:tab/>
        </w:r>
        <w:r w:rsidR="007F790B">
          <w:rPr>
            <w:webHidden/>
          </w:rPr>
          <w:fldChar w:fldCharType="begin"/>
        </w:r>
        <w:r w:rsidR="007F790B">
          <w:rPr>
            <w:webHidden/>
          </w:rPr>
          <w:instrText xml:space="preserve"> PAGEREF _Toc482786157 \h </w:instrText>
        </w:r>
        <w:r w:rsidR="007F790B">
          <w:rPr>
            <w:webHidden/>
          </w:rPr>
        </w:r>
        <w:r w:rsidR="007F790B">
          <w:rPr>
            <w:webHidden/>
          </w:rPr>
          <w:fldChar w:fldCharType="separate"/>
        </w:r>
        <w:r w:rsidR="007F790B">
          <w:rPr>
            <w:webHidden/>
          </w:rPr>
          <w:t>69</w:t>
        </w:r>
        <w:r w:rsidR="007F790B">
          <w:rPr>
            <w:webHidden/>
          </w:rPr>
          <w:fldChar w:fldCharType="end"/>
        </w:r>
      </w:hyperlink>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543D17D3" w14:textId="77777777" w:rsidR="00F06C36" w:rsidRDefault="003B78E1">
      <w:pPr>
        <w:pStyle w:val="TableofFigures"/>
        <w:rPr>
          <w:rFonts w:asciiTheme="minorHAnsi" w:eastAsiaTheme="minorEastAsia" w:hAnsiTheme="minorHAnsi" w:cstheme="minorBidi"/>
          <w:szCs w:val="22"/>
          <w:lang w:val="en-GB" w:eastAsia="en-GB"/>
        </w:rPr>
      </w:pPr>
      <w:r>
        <w:fldChar w:fldCharType="begin"/>
      </w:r>
      <w:r>
        <w:instrText xml:space="preserve"> TOC \h \z \c "Table" </w:instrText>
      </w:r>
      <w:r>
        <w:fldChar w:fldCharType="separate"/>
      </w:r>
      <w:hyperlink w:anchor="_Toc446429920" w:history="1">
        <w:r w:rsidR="00F06C36" w:rsidRPr="0039770C">
          <w:rPr>
            <w:rStyle w:val="Hyperlink"/>
          </w:rPr>
          <w:t>Table 1: Acronyms</w:t>
        </w:r>
        <w:r w:rsidR="00F06C36">
          <w:rPr>
            <w:webHidden/>
          </w:rPr>
          <w:tab/>
        </w:r>
        <w:r w:rsidR="00F06C36">
          <w:rPr>
            <w:webHidden/>
          </w:rPr>
          <w:fldChar w:fldCharType="begin"/>
        </w:r>
        <w:r w:rsidR="00F06C36">
          <w:rPr>
            <w:webHidden/>
          </w:rPr>
          <w:instrText xml:space="preserve"> PAGEREF _Toc446429920 \h </w:instrText>
        </w:r>
        <w:r w:rsidR="00F06C36">
          <w:rPr>
            <w:webHidden/>
          </w:rPr>
        </w:r>
        <w:r w:rsidR="00F06C36">
          <w:rPr>
            <w:webHidden/>
          </w:rPr>
          <w:fldChar w:fldCharType="separate"/>
        </w:r>
        <w:r w:rsidR="00F06C36">
          <w:rPr>
            <w:webHidden/>
          </w:rPr>
          <w:t>9</w:t>
        </w:r>
        <w:r w:rsidR="00F06C36">
          <w:rPr>
            <w:webHidden/>
          </w:rPr>
          <w:fldChar w:fldCharType="end"/>
        </w:r>
      </w:hyperlink>
    </w:p>
    <w:p w14:paraId="46C7E327" w14:textId="77777777" w:rsidR="00F06C36" w:rsidRDefault="0081479B">
      <w:pPr>
        <w:pStyle w:val="TableofFigures"/>
        <w:rPr>
          <w:rFonts w:asciiTheme="minorHAnsi" w:eastAsiaTheme="minorEastAsia" w:hAnsiTheme="minorHAnsi" w:cstheme="minorBidi"/>
          <w:szCs w:val="22"/>
          <w:lang w:val="en-GB" w:eastAsia="en-GB"/>
        </w:rPr>
      </w:pPr>
      <w:hyperlink w:anchor="_Toc446429921" w:history="1">
        <w:r w:rsidR="00F06C36" w:rsidRPr="0039770C">
          <w:rPr>
            <w:rStyle w:val="Hyperlink"/>
          </w:rPr>
          <w:t>Table 2: Issues</w:t>
        </w:r>
        <w:r w:rsidR="00F06C36">
          <w:rPr>
            <w:webHidden/>
          </w:rPr>
          <w:tab/>
        </w:r>
        <w:r w:rsidR="00F06C36">
          <w:rPr>
            <w:webHidden/>
          </w:rPr>
          <w:fldChar w:fldCharType="begin"/>
        </w:r>
        <w:r w:rsidR="00F06C36">
          <w:rPr>
            <w:webHidden/>
          </w:rPr>
          <w:instrText xml:space="preserve"> PAGEREF _Toc446429921 \h </w:instrText>
        </w:r>
        <w:r w:rsidR="00F06C36">
          <w:rPr>
            <w:webHidden/>
          </w:rPr>
        </w:r>
        <w:r w:rsidR="00F06C36">
          <w:rPr>
            <w:webHidden/>
          </w:rPr>
          <w:fldChar w:fldCharType="separate"/>
        </w:r>
        <w:r w:rsidR="00F06C36">
          <w:rPr>
            <w:webHidden/>
          </w:rPr>
          <w:t>10</w:t>
        </w:r>
        <w:r w:rsidR="00F06C36">
          <w:rPr>
            <w:webHidden/>
          </w:rPr>
          <w:fldChar w:fldCharType="end"/>
        </w:r>
      </w:hyperlink>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2" w:name="_Toc34816620"/>
      <w:bookmarkStart w:id="23" w:name="_Toc482786066"/>
      <w:r>
        <w:t>Document Control</w:t>
      </w:r>
      <w:bookmarkEnd w:id="22"/>
      <w:bookmarkEnd w:id="23"/>
    </w:p>
    <w:p w14:paraId="3F764797" w14:textId="77777777" w:rsidR="003B78E1" w:rsidRDefault="003B78E1">
      <w:pPr>
        <w:pStyle w:val="Heading2Numbered"/>
      </w:pPr>
      <w:bookmarkStart w:id="24" w:name="_Toc34816621"/>
      <w:bookmarkStart w:id="25" w:name="_Toc482786067"/>
      <w:bookmarkStart w:id="26" w:name="_Toc403191544"/>
      <w:bookmarkStart w:id="27" w:name="_Toc403199454"/>
      <w:bookmarkStart w:id="28" w:name="_Toc403211135"/>
      <w:bookmarkStart w:id="29" w:name="_Toc403370615"/>
      <w:bookmarkStart w:id="30" w:name="_Toc403378812"/>
      <w:r>
        <w:t>Versioning Information</w:t>
      </w:r>
      <w:bookmarkEnd w:id="24"/>
      <w:bookmarkEnd w:id="25"/>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Ayel</w:t>
            </w:r>
          </w:p>
        </w:tc>
        <w:tc>
          <w:tcPr>
            <w:tcW w:w="2209" w:type="dxa"/>
            <w:shd w:val="clear" w:color="000000" w:fill="FFFFFF"/>
          </w:tcPr>
          <w:p w14:paraId="6D78B6FA" w14:textId="77777777" w:rsidR="003B78E1" w:rsidRDefault="005A7F3D">
            <w:pPr>
              <w:pStyle w:val="BodyText"/>
              <w:spacing w:before="40" w:after="40" w:line="240" w:lineRule="auto"/>
            </w:pPr>
            <w:r>
              <w:t>Julian Cranfield</w:t>
            </w:r>
          </w:p>
        </w:tc>
      </w:tr>
    </w:tbl>
    <w:p w14:paraId="55D01D53" w14:textId="77777777" w:rsidR="003B78E1" w:rsidRDefault="003B78E1">
      <w:pPr>
        <w:pStyle w:val="Heading2Numbered"/>
      </w:pPr>
      <w:bookmarkStart w:id="31" w:name="_Toc34816622"/>
      <w:bookmarkStart w:id="32" w:name="_Toc482786068"/>
      <w:r>
        <w:t>Distribution Information</w:t>
      </w:r>
      <w:bookmarkEnd w:id="31"/>
      <w:bookmarkEnd w:id="32"/>
    </w:p>
    <w:p w14:paraId="2C01CC2D" w14:textId="702AC7D3" w:rsidR="003B78E1" w:rsidRDefault="0081479B">
      <w:pPr>
        <w:pStyle w:val="Heading3Numbered"/>
      </w:pPr>
      <w:fldSimple w:instr=" DOCPROPERTY &quot;Client&quot; \* MERGEFORMAT ">
        <w:bookmarkStart w:id="33" w:name="_Toc482786069"/>
        <w:r w:rsidR="003C078D">
          <w:t>CO-OP</w:t>
        </w:r>
        <w:r w:rsidR="005A7F3D">
          <w:t xml:space="preserve"> Bank</w:t>
        </w:r>
        <w:bookmarkEnd w:id="33"/>
        <w:r w:rsidR="002F491D">
          <w:t xml:space="preserve"> </w:t>
        </w:r>
      </w:fldSimple>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4" w:name="_Toc482786070"/>
      <w:bookmarkEnd w:id="26"/>
      <w:bookmarkEnd w:id="27"/>
      <w:bookmarkEnd w:id="28"/>
      <w:bookmarkEnd w:id="29"/>
      <w:bookmarkEnd w:id="30"/>
      <w:r>
        <w:t>TIBCO</w:t>
      </w:r>
      <w:bookmarkEnd w:id="34"/>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5" w:name="_Toc34816623"/>
      <w:bookmarkStart w:id="36" w:name="_Toc482786071"/>
      <w:r>
        <w:t>Reference Documents</w:t>
      </w:r>
      <w:bookmarkEnd w:id="35"/>
      <w:bookmarkEnd w:id="36"/>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7" w:name="_Toc32664128"/>
      <w:bookmarkStart w:id="38" w:name="_Toc34816624"/>
      <w:r>
        <w:br w:type="page"/>
      </w:r>
      <w:bookmarkStart w:id="39" w:name="_Toc482786072"/>
      <w:r>
        <w:t>Document Acceptance</w:t>
      </w:r>
      <w:bookmarkEnd w:id="37"/>
      <w:bookmarkEnd w:id="38"/>
      <w:bookmarkEnd w:id="39"/>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fldSimple w:instr=" DOCPROPERTY &quot;Client&quot; \* MERGEFORMAT ">
              <w:r w:rsidR="002F491D">
                <w:t xml:space="preserve">The Automobile Association </w:t>
              </w:r>
            </w:fldSimple>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Signature of authorised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Name of authorised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40" w:name="_Toc482786073"/>
      <w:r>
        <w:t>Introduction</w:t>
      </w:r>
      <w:bookmarkEnd w:id="40"/>
    </w:p>
    <w:p w14:paraId="4DFA639B" w14:textId="37897D34" w:rsidR="00A97024" w:rsidRDefault="007F790B" w:rsidP="00264856">
      <w:pPr>
        <w:pStyle w:val="BodyText"/>
      </w:pPr>
      <w:r>
        <w:t xml:space="preserve">To enable the standardisation of services within </w:t>
      </w:r>
      <w:r w:rsidR="003C078D">
        <w:t>CO-OP</w:t>
      </w:r>
      <w:r>
        <w:t xml:space="preserve"> Bank using TIBCO BusinessWorks 6, a few templates have been created as starting points for the creation of services.</w:t>
      </w:r>
    </w:p>
    <w:p w14:paraId="7615A736" w14:textId="3473B52A" w:rsidR="007F790B" w:rsidRDefault="007F790B" w:rsidP="00264856">
      <w:pPr>
        <w:pStyle w:val="BodyText"/>
      </w:pPr>
      <w:r>
        <w:t>These templates do not dictate who the service should operate or the orchestration of the activities within the service process, however, they do position audit, exception handing within the process orchestration in a standardised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1" w:name="_Toc482786074"/>
      <w:r>
        <w:t>Scope</w:t>
      </w:r>
      <w:bookmarkEnd w:id="41"/>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2" w:name="_Toc482786075"/>
      <w:r>
        <w:t>Purpose</w:t>
      </w:r>
      <w:bookmarkEnd w:id="42"/>
    </w:p>
    <w:p w14:paraId="72EE8F15" w14:textId="031B1290" w:rsidR="00EB59F1" w:rsidRDefault="006F06CE" w:rsidP="00EB59F1">
      <w:pPr>
        <w:pStyle w:val="BodyText"/>
      </w:pPr>
      <w:r>
        <w:t>The templates and the use of the templates as laid out in this document ensure the standardization of TIBCO BusinessWorks development for services.</w:t>
      </w:r>
    </w:p>
    <w:p w14:paraId="44F407F9" w14:textId="77777777" w:rsidR="00EB59F1" w:rsidRDefault="00EB59F1" w:rsidP="00415873">
      <w:pPr>
        <w:pStyle w:val="Heading2Numbered"/>
      </w:pPr>
      <w:bookmarkStart w:id="43" w:name="_Toc482786076"/>
      <w:r>
        <w:t>Audience</w:t>
      </w:r>
      <w:bookmarkEnd w:id="43"/>
    </w:p>
    <w:p w14:paraId="60E2B24C" w14:textId="071AE3C2" w:rsidR="00EB59F1" w:rsidRDefault="006F06CE" w:rsidP="00EB59F1">
      <w:pPr>
        <w:pStyle w:val="BodyText"/>
      </w:pPr>
      <w:r>
        <w:t>All developers of services using TIBCO BusinessWorks should adhere to the practices in this document.</w:t>
      </w:r>
    </w:p>
    <w:p w14:paraId="73DEFB74" w14:textId="77777777" w:rsidR="00EB59F1" w:rsidRDefault="00EB59F1" w:rsidP="00415873">
      <w:pPr>
        <w:pStyle w:val="Heading2Numbered"/>
      </w:pPr>
      <w:bookmarkStart w:id="44" w:name="_Toc482786077"/>
      <w:r>
        <w:t>Acronyms</w:t>
      </w:r>
      <w:bookmarkEnd w:id="44"/>
    </w:p>
    <w:p w14:paraId="4C6175EB" w14:textId="77777777" w:rsidR="009547AE" w:rsidRDefault="009547AE" w:rsidP="009547AE">
      <w:pPr>
        <w:pStyle w:val="Caption"/>
        <w:keepNext/>
      </w:pPr>
      <w:bookmarkStart w:id="45" w:name="_Toc446429920"/>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5"/>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TIBCO BusinessWorks</w:t>
            </w:r>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Data format: Javascript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77777777" w:rsidR="00264856" w:rsidRDefault="00264856" w:rsidP="00264856">
            <w:pPr>
              <w:pStyle w:val="BodyText"/>
            </w:pPr>
            <w:r>
              <w:t>SVN</w:t>
            </w:r>
          </w:p>
        </w:tc>
        <w:tc>
          <w:tcPr>
            <w:tcW w:w="8117" w:type="dxa"/>
          </w:tcPr>
          <w:p w14:paraId="44F24FA6" w14:textId="77777777" w:rsidR="00264856" w:rsidRDefault="00264856" w:rsidP="00264856">
            <w:pPr>
              <w:pStyle w:val="BodyText"/>
            </w:pPr>
            <w:r>
              <w:t>Apache Subversion 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6" w:name="_Toc482786078"/>
      <w:r>
        <w:t>Issues</w:t>
      </w:r>
      <w:bookmarkEnd w:id="46"/>
    </w:p>
    <w:p w14:paraId="53CCF9D2" w14:textId="77777777" w:rsidR="00881AE8" w:rsidRDefault="00881AE8" w:rsidP="00881AE8">
      <w:pPr>
        <w:pStyle w:val="Caption"/>
        <w:keepNext/>
      </w:pPr>
      <w:bookmarkStart w:id="47" w:name="_Toc446429921"/>
      <w:r>
        <w:t xml:space="preserve">Table </w:t>
      </w:r>
      <w:r>
        <w:fldChar w:fldCharType="begin"/>
      </w:r>
      <w:r>
        <w:instrText xml:space="preserve"> SEQ Table \* ARABIC </w:instrText>
      </w:r>
      <w:r>
        <w:fldChar w:fldCharType="separate"/>
      </w:r>
      <w:r w:rsidR="0042114F">
        <w:rPr>
          <w:noProof/>
        </w:rPr>
        <w:t>2</w:t>
      </w:r>
      <w:r>
        <w:fldChar w:fldCharType="end"/>
      </w:r>
      <w:r>
        <w:t>: Issues</w:t>
      </w:r>
      <w:bookmarkEnd w:id="47"/>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8" w:name="_Toc482786079"/>
      <w:r>
        <w:t>Risks</w:t>
      </w:r>
      <w:bookmarkEnd w:id="48"/>
    </w:p>
    <w:p w14:paraId="6A0B38D4" w14:textId="77777777" w:rsidR="00881AE8" w:rsidRDefault="00881AE8" w:rsidP="00EB59F1">
      <w:pPr>
        <w:pStyle w:val="BodyText"/>
      </w:pPr>
      <w:r>
        <w:t>TBC</w:t>
      </w:r>
    </w:p>
    <w:p w14:paraId="4B8FFEDF" w14:textId="77777777" w:rsidR="00CC1783" w:rsidRDefault="009A0302" w:rsidP="00415873">
      <w:pPr>
        <w:pStyle w:val="Heading1Numbered"/>
      </w:pPr>
      <w:bookmarkStart w:id="49" w:name="_Toc482786080"/>
      <w:r>
        <w:t xml:space="preserve">Create a </w:t>
      </w:r>
      <w:r w:rsidR="00B0600E">
        <w:t>B</w:t>
      </w:r>
      <w:r w:rsidR="007A1053">
        <w:t>usiness</w:t>
      </w:r>
      <w:r w:rsidR="00B0600E">
        <w:t xml:space="preserve"> </w:t>
      </w:r>
      <w:r>
        <w:t>Service Provider as an Application</w:t>
      </w:r>
      <w:bookmarkEnd w:id="49"/>
    </w:p>
    <w:p w14:paraId="6E319364" w14:textId="77777777" w:rsidR="00C97267" w:rsidRDefault="00C97267" w:rsidP="00C97267">
      <w:pPr>
        <w:pStyle w:val="BodyText"/>
      </w:pPr>
      <w:r>
        <w:t>This chapter explains how to create a new Business service exposed on SOAP over HTTP.</w:t>
      </w:r>
    </w:p>
    <w:p w14:paraId="7EF0501F" w14:textId="77777777" w:rsidR="00CD6D8E" w:rsidRDefault="00CD6D8E" w:rsidP="009A0302">
      <w:pPr>
        <w:pStyle w:val="Heading2Numbered"/>
      </w:pPr>
      <w:bookmarkStart w:id="50" w:name="_Toc482786081"/>
      <w:r>
        <w:t>Template Overview</w:t>
      </w:r>
      <w:bookmarkEnd w:id="50"/>
    </w:p>
    <w:p w14:paraId="643EAB92" w14:textId="08E3DE46" w:rsidR="00CD6D8E" w:rsidRDefault="00867CB3" w:rsidP="00B55195">
      <w:pPr>
        <w:pStyle w:val="BodyText"/>
      </w:pPr>
      <w:r>
        <w:t xml:space="preserve">The template module </w:t>
      </w:r>
      <w:r w:rsidR="00CD6D8E">
        <w:t>APP_BSSer</w:t>
      </w:r>
      <w:r>
        <w:t xml:space="preserve">viceTemplate.module </w:t>
      </w:r>
      <w:r w:rsidR="00CD6D8E">
        <w:t>allows you to create a new application for a Business service. It contains the following objects:</w:t>
      </w:r>
    </w:p>
    <w:p w14:paraId="5348F90C" w14:textId="77777777" w:rsidR="00CD6D8E" w:rsidRDefault="00CD6D8E" w:rsidP="00B55195">
      <w:pPr>
        <w:pStyle w:val="BodyText"/>
        <w:numPr>
          <w:ilvl w:val="0"/>
          <w:numId w:val="157"/>
        </w:numPr>
      </w:pPr>
      <w:r>
        <w:t>Processes:</w:t>
      </w:r>
    </w:p>
    <w:p w14:paraId="3187289D" w14:textId="77777777" w:rsidR="00CD6D8E" w:rsidRDefault="00CD6D8E" w:rsidP="00B55195">
      <w:pPr>
        <w:pStyle w:val="BodyText"/>
        <w:numPr>
          <w:ilvl w:val="1"/>
          <w:numId w:val="157"/>
        </w:numPr>
      </w:pPr>
      <w:r w:rsidRPr="00B55195">
        <w:rPr>
          <w:b/>
        </w:rPr>
        <w:t>BSService</w:t>
      </w:r>
      <w:r>
        <w:t>: the service implementation.</w:t>
      </w:r>
    </w:p>
    <w:p w14:paraId="292DCE0D" w14:textId="77777777" w:rsidR="00CD6D8E" w:rsidRDefault="00CD6D8E" w:rsidP="00B55195">
      <w:pPr>
        <w:pStyle w:val="BodyText"/>
        <w:numPr>
          <w:ilvl w:val="1"/>
          <w:numId w:val="157"/>
        </w:numPr>
      </w:pPr>
      <w:r w:rsidRPr="00B55195">
        <w:rPr>
          <w:b/>
        </w:rPr>
        <w:t>Activator</w:t>
      </w:r>
      <w:r>
        <w:t xml:space="preserve">: the </w:t>
      </w:r>
      <w:r w:rsidR="00B55195">
        <w:t>process executed when the application starts up inside an appnode. This can be used to trace configuration settings (such as back-end URLs) or call other Activator required in dependent modules.</w:t>
      </w:r>
    </w:p>
    <w:p w14:paraId="55E99F62" w14:textId="77777777" w:rsidR="00B55195" w:rsidRDefault="00B55195" w:rsidP="00B55195">
      <w:pPr>
        <w:pStyle w:val="BodyText"/>
        <w:numPr>
          <w:ilvl w:val="0"/>
          <w:numId w:val="157"/>
        </w:numPr>
      </w:pPr>
      <w:r>
        <w:t>WSDLs:</w:t>
      </w:r>
    </w:p>
    <w:p w14:paraId="7E945F9E" w14:textId="77777777" w:rsidR="00B55195" w:rsidRDefault="00B55195" w:rsidP="00B55195">
      <w:pPr>
        <w:pStyle w:val="BodyText"/>
        <w:numPr>
          <w:ilvl w:val="1"/>
          <w:numId w:val="157"/>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B55195">
      <w:pPr>
        <w:pStyle w:val="BodyText"/>
        <w:numPr>
          <w:ilvl w:val="0"/>
          <w:numId w:val="157"/>
        </w:numPr>
      </w:pPr>
      <w:r>
        <w:t>Resources:</w:t>
      </w:r>
    </w:p>
    <w:p w14:paraId="386CE2C2" w14:textId="77777777" w:rsidR="00B55195" w:rsidRDefault="00B55195" w:rsidP="00B55195">
      <w:pPr>
        <w:pStyle w:val="BodyText"/>
        <w:numPr>
          <w:ilvl w:val="1"/>
          <w:numId w:val="157"/>
        </w:numPr>
      </w:pPr>
      <w:r w:rsidRPr="00B55195">
        <w:rPr>
          <w:b/>
        </w:rPr>
        <w:t>Server-BW01</w:t>
      </w:r>
      <w:r>
        <w:t>: the HTTP server where the Business service will be exposed.</w:t>
      </w:r>
    </w:p>
    <w:p w14:paraId="4443F575"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E2C6031"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B55195">
      <w:pPr>
        <w:pStyle w:val="BodyText"/>
        <w:numPr>
          <w:ilvl w:val="0"/>
          <w:numId w:val="156"/>
        </w:numPr>
      </w:pPr>
      <w:r>
        <w:t>The JNDI and JMS connections used by the System Error Handler and System Audit are separated from JNDIClient-ESB01 and JMSClient-ESB01. They are contained in the LIB_TSUTIL_SystemErrorHandler_Client and LIB_TSUTIL_SystemAudit_Client modules.</w:t>
      </w:r>
    </w:p>
    <w:p w14:paraId="71AAC3CD" w14:textId="77777777" w:rsidR="007415A2" w:rsidRDefault="007415A2" w:rsidP="009A0302">
      <w:pPr>
        <w:pStyle w:val="Heading2Numbered"/>
      </w:pPr>
      <w:bookmarkStart w:id="51" w:name="_Toc482786082"/>
      <w:r>
        <w:t>Pre</w:t>
      </w:r>
      <w:r w:rsidR="00B0600E">
        <w:t>-Requisites</w:t>
      </w:r>
      <w:bookmarkEnd w:id="51"/>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2" w:name="_Toc482786083"/>
      <w:r>
        <w:t>Create the Application Module</w:t>
      </w:r>
      <w:bookmarkEnd w:id="52"/>
    </w:p>
    <w:p w14:paraId="4E892726" w14:textId="77777777" w:rsidR="009A0302" w:rsidRDefault="009A0302" w:rsidP="009A0302">
      <w:pPr>
        <w:pStyle w:val="BodyText"/>
      </w:pPr>
      <w:r>
        <w:t>With Windows Explorer:</w:t>
      </w:r>
    </w:p>
    <w:p w14:paraId="7EAFCA45" w14:textId="1DE0A1B2" w:rsidR="009A0302" w:rsidRDefault="009A0302" w:rsidP="00136979">
      <w:pPr>
        <w:pStyle w:val="BodyText"/>
        <w:numPr>
          <w:ilvl w:val="0"/>
          <w:numId w:val="81"/>
        </w:numPr>
      </w:pPr>
      <w:r>
        <w:t xml:space="preserve">Copy the Service Application Module template folder </w:t>
      </w:r>
      <w:r w:rsidR="00576A5D">
        <w:t>APP_BSServiceTemplate.module</w:t>
      </w:r>
      <w:r w:rsidR="00DB1A4E">
        <w:t xml:space="preserve"> </w:t>
      </w:r>
      <w:r>
        <w:t xml:space="preserve">into the folder </w:t>
      </w:r>
      <w:r w:rsidR="00136979">
        <w:rPr>
          <w:b/>
        </w:rPr>
        <w:t>&lt;SVN&gt;</w:t>
      </w:r>
      <w:r w:rsidRPr="00136979">
        <w:rPr>
          <w:b/>
        </w:rPr>
        <w:t xml:space="preserve"> / </w:t>
      </w:r>
      <w:r w:rsidR="00872B7B">
        <w:rPr>
          <w:b/>
        </w:rPr>
        <w:t xml:space="preserve">trunk / </w:t>
      </w:r>
      <w:r w:rsidRPr="00136979">
        <w:rPr>
          <w:b/>
        </w:rPr>
        <w:t>BW / BusinessServices</w:t>
      </w:r>
      <w:r>
        <w:t>.</w:t>
      </w:r>
    </w:p>
    <w:p w14:paraId="38EFC7BB" w14:textId="77777777" w:rsidR="009A0302" w:rsidRDefault="009A0302" w:rsidP="009A0302">
      <w:pPr>
        <w:pStyle w:val="BodyText"/>
        <w:numPr>
          <w:ilvl w:val="0"/>
          <w:numId w:val="81"/>
        </w:numPr>
      </w:pPr>
      <w:r>
        <w:t>Rename the copied folder into “APP_</w:t>
      </w:r>
      <w:r w:rsidR="00576A5D">
        <w:t>BS</w:t>
      </w:r>
      <w:r>
        <w:t>&lt;Area&gt;_&lt;ServiceName&gt;”.</w:t>
      </w:r>
    </w:p>
    <w:p w14:paraId="61CE24C7" w14:textId="77777777" w:rsidR="00420131" w:rsidRDefault="00420131" w:rsidP="009A0302">
      <w:pPr>
        <w:pStyle w:val="BodyText"/>
        <w:numPr>
          <w:ilvl w:val="0"/>
          <w:numId w:val="81"/>
        </w:numPr>
      </w:pPr>
      <w:r>
        <w:t>With a text editor, open the project file into the copied folder and change the project name at the top from APP_ServiceTemplate.module into APP</w:t>
      </w:r>
      <w:r w:rsidR="00576A5D">
        <w:t>_BS</w:t>
      </w:r>
      <w:r>
        <w:t>&lt;Area&gt;_&lt;ServiceName&gt;.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r>
        <w:t>&lt;?xml version="1.0" encoding="UTF-8"?&gt;</w:t>
      </w:r>
    </w:p>
    <w:p w14:paraId="51F7B13F" w14:textId="77777777" w:rsidR="00420131" w:rsidRDefault="00420131" w:rsidP="00420131">
      <w:pPr>
        <w:pStyle w:val="Code"/>
      </w:pPr>
      <w:r>
        <w:t>&lt;projectDescription&gt;</w:t>
      </w:r>
    </w:p>
    <w:p w14:paraId="265796D4" w14:textId="77777777" w:rsidR="00420131" w:rsidRDefault="00420131" w:rsidP="00420131">
      <w:pPr>
        <w:pStyle w:val="Code"/>
      </w:pPr>
      <w:r>
        <w:tab/>
        <w:t>&lt;name&gt;APP_BSGEN_ServiceA&lt;/name&gt;</w:t>
      </w:r>
    </w:p>
    <w:p w14:paraId="09420DCC" w14:textId="77777777" w:rsidR="00420131" w:rsidRDefault="00420131" w:rsidP="00420131">
      <w:pPr>
        <w:pStyle w:val="Code"/>
      </w:pPr>
      <w:r>
        <w:tab/>
        <w:t>&lt;comment&gt;&lt;/comment&gt;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11C71796" w:rsidR="009A0302" w:rsidRDefault="009A0302" w:rsidP="009A0302">
      <w:pPr>
        <w:pStyle w:val="BodyText"/>
      </w:pPr>
      <w:r>
        <w:t>With TIBCO Busines</w:t>
      </w:r>
      <w:r w:rsidR="00DB1A4E">
        <w:t>s</w:t>
      </w:r>
      <w:r>
        <w:t>Studio</w:t>
      </w:r>
    </w:p>
    <w:p w14:paraId="2580E153" w14:textId="77777777" w:rsidR="009A0302" w:rsidRDefault="009A0302" w:rsidP="00576A5D">
      <w:pPr>
        <w:pStyle w:val="BodyText"/>
        <w:numPr>
          <w:ilvl w:val="0"/>
          <w:numId w:val="81"/>
        </w:numPr>
      </w:pPr>
      <w:r>
        <w:t>Start TIBCO BusinessStudio</w:t>
      </w:r>
    </w:p>
    <w:p w14:paraId="5C50F78E" w14:textId="77777777" w:rsidR="009A0302" w:rsidRDefault="009A0302" w:rsidP="00576A5D">
      <w:pPr>
        <w:pStyle w:val="BodyText"/>
        <w:numPr>
          <w:ilvl w:val="0"/>
          <w:numId w:val="81"/>
        </w:numPr>
      </w:pPr>
      <w:r>
        <w:t>In your workspace, import the following modules:</w:t>
      </w:r>
    </w:p>
    <w:p w14:paraId="2935EA97" w14:textId="4611B946" w:rsidR="009A0302" w:rsidRDefault="009A0302" w:rsidP="003C7E77">
      <w:pPr>
        <w:pStyle w:val="BodyText"/>
        <w:numPr>
          <w:ilvl w:val="1"/>
          <w:numId w:val="82"/>
        </w:numPr>
      </w:pPr>
      <w:r>
        <w:t>LIB_XML (from &lt;SVN&gt; / trunk / XML</w:t>
      </w:r>
      <w:r w:rsidR="00872B7B">
        <w:t>)</w:t>
      </w:r>
    </w:p>
    <w:p w14:paraId="14755AD4" w14:textId="77777777" w:rsidR="009A0302" w:rsidRDefault="009A0302" w:rsidP="003C7E77">
      <w:pPr>
        <w:pStyle w:val="BodyText"/>
        <w:numPr>
          <w:ilvl w:val="1"/>
          <w:numId w:val="82"/>
        </w:numPr>
      </w:pPr>
      <w:r>
        <w:t>LIB_TSUTIL_SystemAudit_Client (from &lt;SVN&gt; / trunk / BW / TechnicalServices)</w:t>
      </w:r>
    </w:p>
    <w:p w14:paraId="752A44CA" w14:textId="77777777" w:rsidR="009A0302" w:rsidRDefault="009A0302" w:rsidP="003C7E77">
      <w:pPr>
        <w:pStyle w:val="BodyText"/>
        <w:numPr>
          <w:ilvl w:val="1"/>
          <w:numId w:val="82"/>
        </w:numPr>
      </w:pPr>
      <w:r>
        <w:t>LIB_TSUTIL_SystemErrorHandler_Client (from &lt;SVN&gt; / trunk / BW / TechnicalServices)</w:t>
      </w:r>
    </w:p>
    <w:p w14:paraId="719DE80D" w14:textId="77777777" w:rsidR="009A0302" w:rsidRDefault="009A0302" w:rsidP="003C7E77">
      <w:pPr>
        <w:pStyle w:val="BodyText"/>
        <w:numPr>
          <w:ilvl w:val="1"/>
          <w:numId w:val="82"/>
        </w:numPr>
      </w:pPr>
      <w:r>
        <w:t>APP_&lt;TYPE&gt;&lt;Area&gt;_&lt;ServiceName&gt; (from &lt;SVN&gt; / trunk / BW / BusinessServices)</w:t>
      </w:r>
    </w:p>
    <w:p w14:paraId="51DC1F80" w14:textId="77777777" w:rsidR="009A0302" w:rsidRDefault="009A0302" w:rsidP="00044787">
      <w:pPr>
        <w:pStyle w:val="BodyText"/>
      </w:pPr>
      <w:r>
        <w:t>All subsequent changes are done on the APP_&lt;TYPE&gt;&lt;Area&gt;_&lt;ServiceName&gt;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576A5D">
      <w:pPr>
        <w:pStyle w:val="BodyText"/>
        <w:numPr>
          <w:ilvl w:val="0"/>
          <w:numId w:val="81"/>
        </w:numPr>
      </w:pPr>
      <w:r>
        <w:t>Go to the module overview.</w:t>
      </w:r>
    </w:p>
    <w:p w14:paraId="620649E8" w14:textId="77777777" w:rsidR="000E6AE8" w:rsidRDefault="000E6AE8" w:rsidP="00576A5D">
      <w:pPr>
        <w:pStyle w:val="BodyText"/>
        <w:numPr>
          <w:ilvl w:val="0"/>
          <w:numId w:val="81"/>
        </w:numPr>
      </w:pPr>
      <w:r>
        <w:t>Change the name into “APP_</w:t>
      </w:r>
      <w:r w:rsidR="00576A5D">
        <w:t>BS</w:t>
      </w:r>
      <w:r>
        <w:t>&lt;Area&gt;_&lt;ServiceName&gt; Module”</w:t>
      </w:r>
      <w:r w:rsidR="00D40A58">
        <w:t>:</w:t>
      </w:r>
    </w:p>
    <w:p w14:paraId="264E2C57" w14:textId="4DEDE0CF" w:rsidR="00D40A58" w:rsidRDefault="00A7400B" w:rsidP="00D40A58">
      <w:pPr>
        <w:pStyle w:val="BodyText"/>
      </w:pPr>
      <w:r>
        <w:rPr>
          <w:noProof/>
        </w:rPr>
        <w:drawing>
          <wp:inline distT="0" distB="0" distL="0" distR="0" wp14:anchorId="0DE6E0C0" wp14:editId="1C85A3E9">
            <wp:extent cx="6050280" cy="3298825"/>
            <wp:effectExtent l="0" t="0" r="0" b="3175"/>
            <wp:docPr id="17" name="Picture 17" descr="Macintosh HD:Users:lhollyer:Desktop:Screen Shot 2018-02-20 at 11.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0 at 11.25.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0280" cy="3298825"/>
                    </a:xfrm>
                    <a:prstGeom prst="rect">
                      <a:avLst/>
                    </a:prstGeom>
                    <a:noFill/>
                    <a:ln>
                      <a:noFill/>
                    </a:ln>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3" w:name="_Toc482786084"/>
      <w:r>
        <w:t>Change the Module Properties</w:t>
      </w:r>
      <w:bookmarkEnd w:id="53"/>
    </w:p>
    <w:p w14:paraId="1D5BAC26" w14:textId="77777777" w:rsidR="000E6AE8" w:rsidRDefault="000E6AE8" w:rsidP="00D40A58">
      <w:pPr>
        <w:pStyle w:val="BodyText"/>
        <w:numPr>
          <w:ilvl w:val="0"/>
          <w:numId w:val="83"/>
        </w:numPr>
      </w:pPr>
      <w:r>
        <w:t>Go to the module properties.</w:t>
      </w:r>
    </w:p>
    <w:p w14:paraId="60E7EE64" w14:textId="4D210326" w:rsidR="000E6AE8" w:rsidRDefault="000E6AE8" w:rsidP="00D40A58">
      <w:pPr>
        <w:pStyle w:val="BodyText"/>
        <w:numPr>
          <w:ilvl w:val="0"/>
          <w:numId w:val="83"/>
        </w:numPr>
      </w:pPr>
      <w:r>
        <w:t>Select the group “services.bs.</w:t>
      </w:r>
      <w:r w:rsidR="00867CB3">
        <w:t>backend</w:t>
      </w:r>
      <w:r>
        <w:t>.</w:t>
      </w:r>
      <w:r w:rsidR="00867CB3">
        <w:t>servicename</w:t>
      </w:r>
      <w:r>
        <w:t>”. In the properties pane, use the light-bulb icon to rename the group into “services.&lt;type&gt;&lt;area&gt;.&lt;servicename&gt;”</w:t>
      </w:r>
      <w:r w:rsidR="00D40A58">
        <w:t>:</w:t>
      </w:r>
    </w:p>
    <w:p w14:paraId="3CB16232" w14:textId="09A9D0CA" w:rsidR="00D40A58" w:rsidRDefault="00D56BF1" w:rsidP="00D40A58">
      <w:pPr>
        <w:pStyle w:val="BodyText"/>
      </w:pPr>
      <w:r>
        <w:rPr>
          <w:noProof/>
        </w:rPr>
        <w:drawing>
          <wp:inline distT="0" distB="0" distL="0" distR="0" wp14:anchorId="036FCC1D" wp14:editId="0354BE6D">
            <wp:extent cx="5603905" cy="4809590"/>
            <wp:effectExtent l="0" t="0" r="9525" b="0"/>
            <wp:docPr id="18" name="Picture 18" descr="Macintosh HD:Users:lhollyer:Desktop:Screen Shot 2018-02-20 at 15.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0 at 15.35.37.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24292"/>
                    <a:stretch/>
                  </pic:blipFill>
                  <pic:spPr bwMode="auto">
                    <a:xfrm>
                      <a:off x="0" y="0"/>
                      <a:ext cx="5604261" cy="4809896"/>
                    </a:xfrm>
                    <a:prstGeom prst="rect">
                      <a:avLst/>
                    </a:prstGeom>
                    <a:noFill/>
                    <a:ln>
                      <a:noFill/>
                    </a:ln>
                    <a:extLst>
                      <a:ext uri="{53640926-AAD7-44d8-BBD7-CCE9431645EC}">
                        <a14:shadowObscured xmlns:a14="http://schemas.microsoft.com/office/drawing/2010/main"/>
                      </a:ext>
                    </a:extLst>
                  </pic:spPr>
                </pic:pic>
              </a:graphicData>
            </a:graphic>
          </wp:inline>
        </w:drawing>
      </w:r>
    </w:p>
    <w:p w14:paraId="7C10F945" w14:textId="35480BFD" w:rsidR="000E6AE8" w:rsidRDefault="000E6AE8" w:rsidP="00D40A58">
      <w:pPr>
        <w:pStyle w:val="BodyText"/>
        <w:numPr>
          <w:ilvl w:val="0"/>
          <w:numId w:val="83"/>
        </w:numPr>
      </w:pPr>
      <w:r>
        <w:t>In this group, use the same technique to rename the group “</w:t>
      </w:r>
      <w:r w:rsidR="00D56BF1">
        <w:t>OPERATION</w:t>
      </w:r>
      <w:r>
        <w:t>” into “&lt;ServiceName&gt;”.</w:t>
      </w:r>
    </w:p>
    <w:p w14:paraId="3237B57E" w14:textId="231A28F5" w:rsidR="000E6AE8" w:rsidRDefault="000E6AE8" w:rsidP="00D40A58">
      <w:pPr>
        <w:pStyle w:val="BodyText"/>
        <w:numPr>
          <w:ilvl w:val="0"/>
          <w:numId w:val="83"/>
        </w:numPr>
      </w:pPr>
      <w:r>
        <w:t>Select the group “resources / services.bs.</w:t>
      </w:r>
      <w:r w:rsidR="00F6747F">
        <w:t>backend</w:t>
      </w:r>
      <w:r>
        <w:t>.</w:t>
      </w:r>
      <w:r w:rsidR="00F6747F">
        <w:t>servicename</w:t>
      </w:r>
      <w:r>
        <w:t>”. In the properties pane, use the light-bulb icon to rename the group into “services.&lt;type&gt;&lt;area&gt;.&lt;servicename&gt;”</w:t>
      </w:r>
      <w:r w:rsidR="00D40A58">
        <w:t>:</w:t>
      </w:r>
    </w:p>
    <w:p w14:paraId="1E3A6C21" w14:textId="2A7A76FB" w:rsidR="00D40A58" w:rsidRDefault="00D56BF1" w:rsidP="00D40A58">
      <w:pPr>
        <w:pStyle w:val="BodyText"/>
      </w:pPr>
      <w:r>
        <w:rPr>
          <w:noProof/>
        </w:rPr>
        <w:drawing>
          <wp:inline distT="0" distB="0" distL="0" distR="0" wp14:anchorId="1E6EA8D4" wp14:editId="239F1F24">
            <wp:extent cx="6050280" cy="4896485"/>
            <wp:effectExtent l="0" t="0" r="0" b="5715"/>
            <wp:docPr id="32" name="Picture 32" descr="Macintosh HD:Users:lhollyer:Desktop:Screen Shot 2018-02-20 at 15.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0 at 15.3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80" cy="4896485"/>
                    </a:xfrm>
                    <a:prstGeom prst="rect">
                      <a:avLst/>
                    </a:prstGeom>
                    <a:noFill/>
                    <a:ln>
                      <a:noFill/>
                    </a:ln>
                  </pic:spPr>
                </pic:pic>
              </a:graphicData>
            </a:graphic>
          </wp:inline>
        </w:drawing>
      </w:r>
    </w:p>
    <w:p w14:paraId="42530129" w14:textId="77777777" w:rsidR="000E6AE8" w:rsidRDefault="000E6AE8" w:rsidP="00D40A58">
      <w:pPr>
        <w:pStyle w:val="BodyText"/>
        <w:numPr>
          <w:ilvl w:val="0"/>
          <w:numId w:val="83"/>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4" w:name="_Toc482786085"/>
      <w:r>
        <w:t xml:space="preserve">Rename </w:t>
      </w:r>
      <w:r w:rsidR="00CD6D8E">
        <w:t xml:space="preserve">the </w:t>
      </w:r>
      <w:r>
        <w:t>Resources</w:t>
      </w:r>
      <w:bookmarkEnd w:id="54"/>
    </w:p>
    <w:p w14:paraId="5A7E660F" w14:textId="77777777" w:rsidR="000E6AE8" w:rsidRDefault="000E6AE8" w:rsidP="000575EB">
      <w:pPr>
        <w:pStyle w:val="BodyText"/>
        <w:numPr>
          <w:ilvl w:val="0"/>
          <w:numId w:val="86"/>
        </w:numPr>
      </w:pPr>
      <w:r>
        <w:t>Open the HTTP Server resource. In the properties pane, use the light-bulb icon to change the name into “services.&lt;type&gt;&lt;area&gt;.&lt;servicename&gt;.Server-BW01” (only the package name should change).</w:t>
      </w:r>
    </w:p>
    <w:p w14:paraId="3E1E20B2" w14:textId="77777777" w:rsidR="00420131" w:rsidRDefault="00420131" w:rsidP="000575EB">
      <w:pPr>
        <w:pStyle w:val="BodyText"/>
        <w:numPr>
          <w:ilvl w:val="0"/>
          <w:numId w:val="86"/>
        </w:numPr>
      </w:pPr>
      <w:r>
        <w:t>Do the same for the JNDIClient-ESB01 resource.</w:t>
      </w:r>
    </w:p>
    <w:p w14:paraId="24D91EF0" w14:textId="77777777" w:rsidR="00420131" w:rsidRDefault="00420131" w:rsidP="000575EB">
      <w:pPr>
        <w:pStyle w:val="BodyText"/>
        <w:numPr>
          <w:ilvl w:val="0"/>
          <w:numId w:val="86"/>
        </w:numPr>
      </w:pPr>
      <w:r>
        <w:t>Do the same for the JMSClient-ESB01 resource.</w:t>
      </w:r>
    </w:p>
    <w:p w14:paraId="3884A199" w14:textId="77777777" w:rsidR="003C7E77" w:rsidRDefault="000575EB" w:rsidP="00D40A58">
      <w:pPr>
        <w:pStyle w:val="Heading3Numbered"/>
      </w:pPr>
      <w:bookmarkStart w:id="55" w:name="_Toc482786086"/>
      <w:r>
        <w:t xml:space="preserve">Create </w:t>
      </w:r>
      <w:r w:rsidR="00CD6D8E">
        <w:t xml:space="preserve">the </w:t>
      </w:r>
      <w:r>
        <w:t>Process Packages</w:t>
      </w:r>
      <w:bookmarkEnd w:id="55"/>
    </w:p>
    <w:p w14:paraId="53383E33" w14:textId="77777777" w:rsidR="000E6AE8" w:rsidRDefault="000575EB" w:rsidP="00D40A58">
      <w:pPr>
        <w:pStyle w:val="BodyText"/>
        <w:numPr>
          <w:ilvl w:val="0"/>
          <w:numId w:val="84"/>
        </w:numPr>
      </w:pPr>
      <w:r>
        <w:t>Create the process package</w:t>
      </w:r>
      <w:r w:rsidR="000E6AE8">
        <w:t xml:space="preserve"> “services.&lt;type&gt;.&lt;area&gt;.&lt;servicename&gt;”.</w:t>
      </w:r>
    </w:p>
    <w:p w14:paraId="2FB71FA4" w14:textId="77777777" w:rsidR="000575EB" w:rsidRDefault="000575EB" w:rsidP="00D40A58">
      <w:pPr>
        <w:pStyle w:val="BodyText"/>
        <w:numPr>
          <w:ilvl w:val="0"/>
          <w:numId w:val="84"/>
        </w:numPr>
      </w:pPr>
      <w:r>
        <w:t>Move the BSService process into it.</w:t>
      </w:r>
    </w:p>
    <w:p w14:paraId="1F45ACBF" w14:textId="77777777" w:rsidR="000E6AE8" w:rsidRDefault="000575EB" w:rsidP="00D40A58">
      <w:pPr>
        <w:pStyle w:val="BodyText"/>
        <w:numPr>
          <w:ilvl w:val="0"/>
          <w:numId w:val="84"/>
        </w:numPr>
      </w:pPr>
      <w:r>
        <w:t>Create the process package</w:t>
      </w:r>
      <w:r w:rsidR="000E6AE8">
        <w:t xml:space="preserve"> “services.&lt;type&gt;.&lt;area&gt;.&lt;servicename&gt;.sub”.</w:t>
      </w:r>
    </w:p>
    <w:p w14:paraId="4F00F0E1" w14:textId="77777777" w:rsidR="000575EB" w:rsidRDefault="000575EB" w:rsidP="00D40A58">
      <w:pPr>
        <w:pStyle w:val="BodyText"/>
        <w:numPr>
          <w:ilvl w:val="0"/>
          <w:numId w:val="84"/>
        </w:numPr>
      </w:pPr>
      <w:r>
        <w:t>Move the Activator process into it.</w:t>
      </w:r>
    </w:p>
    <w:p w14:paraId="7225CB3E" w14:textId="37437753" w:rsidR="000575EB" w:rsidRDefault="000575EB" w:rsidP="00D40A58">
      <w:pPr>
        <w:pStyle w:val="BodyText"/>
        <w:numPr>
          <w:ilvl w:val="0"/>
          <w:numId w:val="84"/>
        </w:numPr>
      </w:pPr>
      <w:r>
        <w:t>Delete the remaining …</w:t>
      </w:r>
      <w:r w:rsidR="00AB238A">
        <w:t>ServiceName</w:t>
      </w:r>
      <w:r>
        <w:t>… process packages.</w:t>
      </w:r>
    </w:p>
    <w:p w14:paraId="2EF2EBC1" w14:textId="77777777" w:rsidR="00D40A58" w:rsidRDefault="00D40A58">
      <w:pPr>
        <w:rPr>
          <w:rFonts w:ascii="Arial" w:hAnsi="Arial" w:cs="Arial"/>
          <w:b/>
          <w:color w:val="000000"/>
          <w:sz w:val="20"/>
          <w:szCs w:val="26"/>
        </w:rPr>
      </w:pPr>
      <w:r>
        <w:br w:type="page"/>
      </w:r>
    </w:p>
    <w:p w14:paraId="384B2A0C" w14:textId="77777777" w:rsidR="003C7E77" w:rsidRDefault="00D40A58" w:rsidP="00D40A58">
      <w:pPr>
        <w:pStyle w:val="Heading3Numbered"/>
      </w:pPr>
      <w:bookmarkStart w:id="56" w:name="_Toc482786087"/>
      <w:r>
        <w:t xml:space="preserve">Change </w:t>
      </w:r>
      <w:r w:rsidR="00CD6D8E">
        <w:t xml:space="preserve">the </w:t>
      </w:r>
      <w:r>
        <w:t>Service Process</w:t>
      </w:r>
      <w:bookmarkEnd w:id="56"/>
    </w:p>
    <w:p w14:paraId="3698ED85" w14:textId="77777777" w:rsidR="000E6AE8" w:rsidRDefault="000E6AE8" w:rsidP="00D40A58">
      <w:pPr>
        <w:pStyle w:val="BodyText"/>
        <w:numPr>
          <w:ilvl w:val="0"/>
          <w:numId w:val="85"/>
        </w:numPr>
      </w:pPr>
      <w:r>
        <w:t>Open the process “services.&lt;type&gt;.&lt;area&gt;.&lt;servicename&gt; / BSService”.</w:t>
      </w:r>
    </w:p>
    <w:p w14:paraId="23DCD505" w14:textId="77777777" w:rsidR="000E6AE8" w:rsidRDefault="000E6AE8" w:rsidP="00D40A58">
      <w:pPr>
        <w:pStyle w:val="BodyText"/>
        <w:numPr>
          <w:ilvl w:val="0"/>
          <w:numId w:val="85"/>
        </w:numPr>
      </w:pPr>
      <w:r>
        <w:t>In the properties, use the light-bulb icon to rename it into “&lt;ServiceName&gt;”</w:t>
      </w:r>
      <w:r w:rsidR="00166FBA">
        <w:t>:</w:t>
      </w:r>
    </w:p>
    <w:p w14:paraId="69E4E227" w14:textId="4ABF0B03" w:rsidR="00166FBA" w:rsidRDefault="0032431B" w:rsidP="00166FBA">
      <w:pPr>
        <w:pStyle w:val="BodyText"/>
      </w:pPr>
      <w:r>
        <w:rPr>
          <w:noProof/>
        </w:rPr>
        <w:drawing>
          <wp:inline distT="0" distB="0" distL="0" distR="0" wp14:anchorId="089D854B" wp14:editId="1F98FA17">
            <wp:extent cx="6042025" cy="4939665"/>
            <wp:effectExtent l="0" t="0" r="3175" b="0"/>
            <wp:docPr id="33" name="Picture 33" descr="Macintosh HD:Users:lhollyer:Desktop:Screen Shot 2018-02-20 at 16.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0 at 16.29.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025" cy="4939665"/>
                    </a:xfrm>
                    <a:prstGeom prst="rect">
                      <a:avLst/>
                    </a:prstGeom>
                    <a:noFill/>
                    <a:ln>
                      <a:noFill/>
                    </a:ln>
                  </pic:spPr>
                </pic:pic>
              </a:graphicData>
            </a:graphic>
          </wp:inline>
        </w:drawing>
      </w:r>
    </w:p>
    <w:p w14:paraId="0CC4DAFF" w14:textId="77777777" w:rsidR="003C7E77" w:rsidRDefault="003C7E77" w:rsidP="003C7E77">
      <w:pPr>
        <w:pStyle w:val="BodyText"/>
        <w:ind w:left="720"/>
      </w:pPr>
    </w:p>
    <w:p w14:paraId="2D962B06" w14:textId="77777777" w:rsidR="0033459E" w:rsidRDefault="000E6AE8" w:rsidP="00924EE9">
      <w:pPr>
        <w:pStyle w:val="BodyText"/>
        <w:numPr>
          <w:ilvl w:val="0"/>
          <w:numId w:val="85"/>
        </w:numPr>
      </w:pPr>
      <w:r>
        <w:t>Import t</w:t>
      </w:r>
      <w:r w:rsidR="00AB238A">
        <w:t>he XSD and WSDL into the module.</w:t>
      </w:r>
      <w:r w:rsidR="0083206E">
        <w:t xml:space="preserve"> </w:t>
      </w:r>
    </w:p>
    <w:p w14:paraId="0563E3C9" w14:textId="74FD4DDB" w:rsidR="0033459E" w:rsidRDefault="0083206E" w:rsidP="0033459E">
      <w:pPr>
        <w:pStyle w:val="BodyText"/>
        <w:numPr>
          <w:ilvl w:val="1"/>
          <w:numId w:val="85"/>
        </w:numPr>
      </w:pPr>
      <w:r>
        <w:t xml:space="preserve">Follow the </w:t>
      </w:r>
      <w:r w:rsidRPr="0005789C">
        <w:rPr>
          <w:b/>
        </w:rPr>
        <w:t>ServiceName.xsd</w:t>
      </w:r>
      <w:r>
        <w:t xml:space="preserve"> example in </w:t>
      </w:r>
      <w:r>
        <w:rPr>
          <w:b/>
        </w:rPr>
        <w:t>Schemas / CommonServices / … / ServiceName</w:t>
      </w:r>
      <w:r w:rsidR="009E1E6C">
        <w:rPr>
          <w:b/>
        </w:rPr>
        <w:t xml:space="preserve"> </w:t>
      </w:r>
      <w:r w:rsidR="009E1E6C">
        <w:t xml:space="preserve">and make sure the targetNamespace and tns match up in the file directory, and the simple and complex types </w:t>
      </w:r>
      <w:r w:rsidR="00411CF6">
        <w:t>are renamed.</w:t>
      </w:r>
    </w:p>
    <w:p w14:paraId="0A65AEAC" w14:textId="77777777" w:rsidR="00165A11" w:rsidRDefault="0005789C" w:rsidP="00626DB6">
      <w:pPr>
        <w:pStyle w:val="BodyText"/>
        <w:numPr>
          <w:ilvl w:val="1"/>
          <w:numId w:val="85"/>
        </w:numPr>
      </w:pPr>
      <w:r>
        <w:t xml:space="preserve">Ensure </w:t>
      </w:r>
      <w:r>
        <w:rPr>
          <w:b/>
        </w:rPr>
        <w:t xml:space="preserve">ServiceName.wsdl </w:t>
      </w:r>
      <w:r>
        <w:t xml:space="preserve">located in </w:t>
      </w:r>
      <w:r>
        <w:rPr>
          <w:b/>
        </w:rPr>
        <w:t xml:space="preserve">Service Descriptors / CommonServices / </w:t>
      </w:r>
      <w:r w:rsidR="005E7DF9">
        <w:rPr>
          <w:b/>
        </w:rPr>
        <w:t>… / ServiceName</w:t>
      </w:r>
      <w:r w:rsidR="005E7DF9">
        <w:t xml:space="preserve"> </w:t>
      </w:r>
      <w:r w:rsidR="00626DB6">
        <w:t xml:space="preserve">has message names and inputs/outputs matching up with </w:t>
      </w:r>
      <w:r w:rsidR="00626DB6">
        <w:rPr>
          <w:b/>
        </w:rPr>
        <w:t>ServiceName.xsd</w:t>
      </w:r>
      <w:r w:rsidR="00626DB6">
        <w:t>.</w:t>
      </w:r>
    </w:p>
    <w:p w14:paraId="0D76EE95" w14:textId="373FBEB7" w:rsidR="00166FBA" w:rsidRPr="0081479B" w:rsidRDefault="00165A11" w:rsidP="00165A11">
      <w:pPr>
        <w:pStyle w:val="BodyText"/>
        <w:ind w:left="1440"/>
      </w:pPr>
      <w:r w:rsidRPr="0081479B">
        <w:t xml:space="preserve">In case they do not match up, change the imports in the source code in </w:t>
      </w:r>
      <w:r w:rsidRPr="0081479B">
        <w:rPr>
          <w:b/>
        </w:rPr>
        <w:t>ServiceName.wsdl</w:t>
      </w:r>
      <w:r w:rsidRPr="0081479B">
        <w:t xml:space="preserve"> to match the file structure.</w:t>
      </w:r>
      <w:r w:rsidR="00E464E8" w:rsidRPr="0081479B">
        <w:t xml:space="preserve"> </w:t>
      </w:r>
      <w:r w:rsidR="00166FBA" w:rsidRPr="0081479B">
        <w:br w:type="page"/>
      </w:r>
    </w:p>
    <w:p w14:paraId="26AB7045" w14:textId="3C604619" w:rsidR="000E6AE8" w:rsidRDefault="000E6AE8" w:rsidP="00D40A58">
      <w:pPr>
        <w:pStyle w:val="BodyText"/>
        <w:numPr>
          <w:ilvl w:val="0"/>
          <w:numId w:val="85"/>
        </w:numPr>
      </w:pPr>
      <w:r>
        <w:t>Drag and drop the abstract WSDL into the process so the service op</w:t>
      </w:r>
      <w:r w:rsidR="00166FBA">
        <w:t>eration is implemented:</w:t>
      </w:r>
    </w:p>
    <w:p w14:paraId="19FECC01" w14:textId="68896218" w:rsidR="00166FBA" w:rsidRDefault="0077139D" w:rsidP="00166FBA">
      <w:pPr>
        <w:pStyle w:val="BodyText"/>
        <w:ind w:left="360"/>
      </w:pPr>
      <w:r>
        <w:rPr>
          <w:noProof/>
        </w:rPr>
        <w:drawing>
          <wp:inline distT="0" distB="0" distL="0" distR="0" wp14:anchorId="301DF927" wp14:editId="5343BBD3">
            <wp:extent cx="6050280" cy="4127500"/>
            <wp:effectExtent l="0" t="0" r="0" b="12700"/>
            <wp:docPr id="43" name="Picture 43" descr="Macintosh HD:Users:lhollyer:Desktop:Screen Shot 2018-02-21 at 10.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1 at 10.46.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280" cy="4127500"/>
                    </a:xfrm>
                    <a:prstGeom prst="rect">
                      <a:avLst/>
                    </a:prstGeom>
                    <a:noFill/>
                    <a:ln>
                      <a:noFill/>
                    </a:ln>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D40A58">
      <w:pPr>
        <w:pStyle w:val="BodyText"/>
        <w:numPr>
          <w:ilvl w:val="0"/>
          <w:numId w:val="85"/>
        </w:numPr>
      </w:pPr>
      <w:r>
        <w:t>Create a transition between the &lt;Operation&gt;In task and “AssignStartTime” task</w:t>
      </w:r>
      <w:r w:rsidR="00166FBA">
        <w:t>:</w:t>
      </w:r>
    </w:p>
    <w:p w14:paraId="7D9C8C27" w14:textId="26F41D93" w:rsidR="00166FBA" w:rsidRDefault="0077139D" w:rsidP="00166FBA">
      <w:pPr>
        <w:pStyle w:val="BodyText"/>
      </w:pPr>
      <w:r>
        <w:rPr>
          <w:noProof/>
        </w:rPr>
        <w:drawing>
          <wp:inline distT="0" distB="0" distL="0" distR="0" wp14:anchorId="62ABCBDE" wp14:editId="6D1703A7">
            <wp:extent cx="6059170" cy="4127500"/>
            <wp:effectExtent l="0" t="0" r="11430" b="12700"/>
            <wp:docPr id="44" name="Picture 44" descr="Macintosh HD:Users:lhollyer:Desktop:Screen Shot 2018-02-21 at 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1 at 10.50.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9170" cy="4127500"/>
                    </a:xfrm>
                    <a:prstGeom prst="rect">
                      <a:avLst/>
                    </a:prstGeom>
                    <a:noFill/>
                    <a:ln>
                      <a:noFill/>
                    </a:ln>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D40A58">
      <w:pPr>
        <w:pStyle w:val="BodyText"/>
        <w:numPr>
          <w:ilvl w:val="0"/>
          <w:numId w:val="85"/>
        </w:numPr>
      </w:pPr>
      <w:r>
        <w:t>Re-arrange transitions so the &lt;Operation&gt;Out task is located between “AssignEndTime” and “SendAuditEvent”</w:t>
      </w:r>
      <w:r w:rsidR="00166FBA">
        <w:t xml:space="preserve"> tasks:</w:t>
      </w:r>
    </w:p>
    <w:p w14:paraId="712DA2D6" w14:textId="0F0E39EC" w:rsidR="00166FBA" w:rsidRDefault="00017BBE" w:rsidP="00166FBA">
      <w:pPr>
        <w:pStyle w:val="BodyText"/>
      </w:pPr>
      <w:r>
        <w:rPr>
          <w:noProof/>
        </w:rPr>
        <w:drawing>
          <wp:inline distT="0" distB="0" distL="0" distR="0" wp14:anchorId="09CB8B46" wp14:editId="06A1FA5B">
            <wp:extent cx="6050280" cy="4819650"/>
            <wp:effectExtent l="0" t="0" r="0" b="6350"/>
            <wp:docPr id="45" name="Picture 45" descr="Macintosh HD:Users:lhollyer:Desktop:Screen Shot 2018-02-22 at 14.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2 at 14.4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4819650"/>
                    </a:xfrm>
                    <a:prstGeom prst="rect">
                      <a:avLst/>
                    </a:prstGeom>
                    <a:noFill/>
                    <a:ln>
                      <a:noFill/>
                    </a:ln>
                  </pic:spPr>
                </pic:pic>
              </a:graphicData>
            </a:graphic>
          </wp:inline>
        </w:drawing>
      </w:r>
    </w:p>
    <w:p w14:paraId="7ECCCE7F" w14:textId="77777777" w:rsidR="00AF38C1" w:rsidRDefault="00AF38C1" w:rsidP="00AF38C1">
      <w:pPr>
        <w:pStyle w:val="BodyText"/>
        <w:numPr>
          <w:ilvl w:val="0"/>
          <w:numId w:val="85"/>
        </w:numPr>
      </w:pPr>
      <w:r>
        <w:t xml:space="preserve">Fix the condition in the transition named “InputError” in the catch-all block as following: </w:t>
      </w:r>
      <w:r w:rsidRPr="00061B2C">
        <w:t>$FaultDetails/ActivityName = "</w:t>
      </w:r>
      <w:r>
        <w:t>&lt;Operation&gt;</w:t>
      </w:r>
      <w:r w:rsidRPr="00061B2C">
        <w:t>In"</w:t>
      </w:r>
      <w:r>
        <w:t>.</w:t>
      </w:r>
    </w:p>
    <w:p w14:paraId="1703B802" w14:textId="071951FD" w:rsidR="000163D2" w:rsidRDefault="00D90DEE" w:rsidP="000163D2">
      <w:pPr>
        <w:pStyle w:val="BodyText"/>
        <w:ind w:left="720"/>
      </w:pPr>
      <w:r>
        <w:rPr>
          <w:noProof/>
        </w:rPr>
        <w:drawing>
          <wp:inline distT="0" distB="0" distL="0" distR="0" wp14:anchorId="6BC65053" wp14:editId="45E1EBA1">
            <wp:extent cx="6050280" cy="4802505"/>
            <wp:effectExtent l="0" t="0" r="0" b="0"/>
            <wp:docPr id="46" name="Picture 46" descr="Macintosh HD:Users:lhollyer:Desktop:Screen Shot 2018-02-22 at 14.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2 at 14.46.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4802505"/>
                    </a:xfrm>
                    <a:prstGeom prst="rect">
                      <a:avLst/>
                    </a:prstGeom>
                    <a:noFill/>
                    <a:ln>
                      <a:noFill/>
                    </a:ln>
                  </pic:spPr>
                </pic:pic>
              </a:graphicData>
            </a:graphic>
          </wp:inline>
        </w:drawing>
      </w:r>
    </w:p>
    <w:p w14:paraId="121AC790" w14:textId="77777777" w:rsidR="00166FBA" w:rsidRDefault="00166FBA" w:rsidP="00166FBA">
      <w:pPr>
        <w:pStyle w:val="BodyText"/>
        <w:numPr>
          <w:ilvl w:val="0"/>
          <w:numId w:val="85"/>
        </w:numPr>
      </w:pPr>
      <w:r>
        <w:t>Go the Process Variables. Change the schema of the “Response” variable so it use</w:t>
      </w:r>
      <w:r w:rsidR="00A4072A">
        <w:t>s</w:t>
      </w:r>
      <w:r>
        <w:t xml:space="preserve"> the “&lt;Operation&gt;Response” element from the service XSD:</w:t>
      </w:r>
    </w:p>
    <w:p w14:paraId="7FA64001" w14:textId="658AB5B2" w:rsidR="00945737" w:rsidRPr="00832276" w:rsidRDefault="00832276" w:rsidP="00945737">
      <w:pPr>
        <w:pStyle w:val="BodyText"/>
        <w:ind w:left="720"/>
      </w:pPr>
      <w:r>
        <w:t>If the response header doesn’t change automatically, add a new element called “ResponseHeader” and select the schema to be “ResponseHeaderType”. The child elements should automatically be added.</w:t>
      </w:r>
    </w:p>
    <w:p w14:paraId="2866A8AB" w14:textId="7AD9F2CD" w:rsidR="00166FBA" w:rsidRDefault="00D30FA5" w:rsidP="00166FBA">
      <w:pPr>
        <w:pStyle w:val="BodyText"/>
      </w:pPr>
      <w:r>
        <w:rPr>
          <w:noProof/>
        </w:rPr>
        <w:drawing>
          <wp:inline distT="0" distB="0" distL="0" distR="0" wp14:anchorId="36F4B5A2" wp14:editId="42921FC7">
            <wp:extent cx="6050280" cy="6956425"/>
            <wp:effectExtent l="0" t="0" r="0" b="3175"/>
            <wp:docPr id="14" name="Picture 14" descr="Macintosh HD:Users:lhollyer:Desktop:Screen Shot 2018-02-26 at 09.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6 at 09.52.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0280" cy="6956425"/>
                    </a:xfrm>
                    <a:prstGeom prst="rect">
                      <a:avLst/>
                    </a:prstGeom>
                    <a:noFill/>
                    <a:ln>
                      <a:noFill/>
                    </a:ln>
                  </pic:spPr>
                </pic:pic>
              </a:graphicData>
            </a:graphic>
          </wp:inline>
        </w:drawing>
      </w:r>
    </w:p>
    <w:p w14:paraId="05617B4C" w14:textId="77777777" w:rsidR="00166FBA" w:rsidRDefault="00166FBA" w:rsidP="00166FBA">
      <w:pPr>
        <w:pStyle w:val="BodyText"/>
        <w:numPr>
          <w:ilvl w:val="0"/>
          <w:numId w:val="85"/>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7" w:name="_Toc482786088"/>
      <w:r>
        <w:t xml:space="preserve">Fix </w:t>
      </w:r>
      <w:r w:rsidR="00CD6D8E">
        <w:t xml:space="preserve">the </w:t>
      </w:r>
      <w:r>
        <w:t>Process Mappings</w:t>
      </w:r>
      <w:bookmarkEnd w:id="57"/>
    </w:p>
    <w:p w14:paraId="3C0E82C5" w14:textId="77777777" w:rsidR="00044787" w:rsidRDefault="00044787" w:rsidP="00044787">
      <w:pPr>
        <w:pStyle w:val="BodyText"/>
      </w:pPr>
    </w:p>
    <w:p w14:paraId="1CCE356A" w14:textId="77777777" w:rsidR="00044787" w:rsidRPr="00044787" w:rsidRDefault="00044787" w:rsidP="00044787">
      <w:pPr>
        <w:pStyle w:val="Heading4Numbered"/>
      </w:pPr>
      <w:r>
        <w:t>AssignRH</w:t>
      </w:r>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r w:rsidR="00A4072A">
        <w:t>AssignRH</w:t>
      </w:r>
      <w:r>
        <w:t>” as following:</w:t>
      </w:r>
    </w:p>
    <w:p w14:paraId="7E48E957" w14:textId="77777777" w:rsidR="00244790" w:rsidRDefault="00244790" w:rsidP="00044787">
      <w:pPr>
        <w:pStyle w:val="BodyText"/>
        <w:numPr>
          <w:ilvl w:val="0"/>
          <w:numId w:val="87"/>
        </w:numPr>
        <w:ind w:left="1080"/>
      </w:pPr>
      <w:r>
        <w:t>Change the formula for the “varRequest” variable into</w:t>
      </w:r>
    </w:p>
    <w:p w14:paraId="4E2CA597" w14:textId="77777777" w:rsidR="00166FBA" w:rsidRDefault="00166FBA" w:rsidP="00044787">
      <w:pPr>
        <w:pStyle w:val="Code"/>
        <w:ind w:left="1080"/>
      </w:pPr>
      <w:r>
        <w:rPr>
          <w:lang w:val="en-GB"/>
        </w:rPr>
        <w:t>$&lt;Operation&gt;In/parameters/</w:t>
      </w:r>
      <w:r w:rsidRPr="00A4072A">
        <w:rPr>
          <w:lang w:val="en-GB"/>
        </w:rPr>
        <w:t>tns9:&lt;Operation&gt;Request</w:t>
      </w:r>
    </w:p>
    <w:p w14:paraId="21D97CC8" w14:textId="77777777" w:rsidR="00044787" w:rsidRDefault="00044787" w:rsidP="00044787">
      <w:pPr>
        <w:pStyle w:val="BodyText"/>
        <w:ind w:left="1080"/>
      </w:pPr>
    </w:p>
    <w:p w14:paraId="2F94BFDA" w14:textId="77777777" w:rsidR="00244790" w:rsidRDefault="00244790" w:rsidP="00044787">
      <w:pPr>
        <w:pStyle w:val="BodyText"/>
        <w:numPr>
          <w:ilvl w:val="0"/>
          <w:numId w:val="87"/>
        </w:numPr>
        <w:ind w:left="1080"/>
      </w:pPr>
      <w:r>
        <w:t xml:space="preserve">Fix the mapping of the CorrelationId </w:t>
      </w:r>
      <w:r w:rsidR="00044787">
        <w:t xml:space="preserve">in the When statement, </w:t>
      </w:r>
      <w:r>
        <w:t>if necessary (use the fixing icon from Eclipse):</w:t>
      </w:r>
    </w:p>
    <w:p w14:paraId="7890D4B3" w14:textId="6812D6E0" w:rsidR="00244790" w:rsidRDefault="009E7906" w:rsidP="00044787">
      <w:pPr>
        <w:pStyle w:val="BodyText"/>
        <w:ind w:left="720"/>
      </w:pPr>
      <w:r>
        <w:rPr>
          <w:noProof/>
        </w:rPr>
        <w:drawing>
          <wp:inline distT="0" distB="0" distL="0" distR="0" wp14:anchorId="260AC3A8" wp14:editId="0EBC4795">
            <wp:extent cx="6047740" cy="1756410"/>
            <wp:effectExtent l="0" t="0" r="0" b="0"/>
            <wp:docPr id="39" name="Picture 39" descr="Macintosh HD:Users:lhollyer:Desktop:Screen Shot 2018-01-19 at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19 at 14.32.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740" cy="1756410"/>
                    </a:xfrm>
                    <a:prstGeom prst="rect">
                      <a:avLst/>
                    </a:prstGeom>
                    <a:noFill/>
                    <a:ln>
                      <a:noFill/>
                    </a:ln>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r>
        <w:t>AssignStartEvent</w:t>
      </w:r>
    </w:p>
    <w:p w14:paraId="3ECAF776" w14:textId="0DBFF14E" w:rsidR="008264EF" w:rsidRDefault="008264EF" w:rsidP="008264EF">
      <w:pPr>
        <w:pStyle w:val="BodyText"/>
      </w:pPr>
      <w:r>
        <w:t>This task prepare</w:t>
      </w:r>
      <w:r w:rsidR="002F5D78">
        <w:t>s</w:t>
      </w:r>
      <w:r>
        <w:t xml:space="preserve"> the Audit Event indicating this service has receive a request from a consumer. This event will be passed into the SendAuditEvent and SendAuditEvent_Error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“AssignStartEvent” as following:</w:t>
      </w:r>
      <w:r w:rsidR="00166FBA">
        <w:t xml:space="preserve"> </w:t>
      </w:r>
    </w:p>
    <w:p w14:paraId="4D79D92F" w14:textId="77777777" w:rsidR="008C4B63" w:rsidRDefault="00166FBA" w:rsidP="00044787">
      <w:pPr>
        <w:pStyle w:val="BodyText"/>
        <w:numPr>
          <w:ilvl w:val="0"/>
          <w:numId w:val="89"/>
        </w:numPr>
      </w:pPr>
      <w:r>
        <w:t>Payload content should be a copy of the &lt;Operation&gt;In/parameters/&lt;Operation&gt;Request XML element.</w:t>
      </w:r>
      <w:r w:rsidR="00244790">
        <w:t xml:space="preserve"> The “Payload” element must have a surrounding “If” statement which formula is “$log.audit.payload.enable = true()”:</w:t>
      </w:r>
    </w:p>
    <w:p w14:paraId="5C445946" w14:textId="568DBE09" w:rsidR="00166FBA" w:rsidRDefault="008C4B63" w:rsidP="00044787">
      <w:pPr>
        <w:pStyle w:val="BodyText"/>
        <w:numPr>
          <w:ilvl w:val="0"/>
          <w:numId w:val="89"/>
        </w:numPr>
      </w:pPr>
      <w:r>
        <w:rPr>
          <w:noProof/>
        </w:rPr>
        <w:drawing>
          <wp:inline distT="0" distB="0" distL="0" distR="0" wp14:anchorId="0BF46D1C" wp14:editId="1A29F055">
            <wp:extent cx="6050280" cy="5375275"/>
            <wp:effectExtent l="0" t="0" r="0" b="9525"/>
            <wp:docPr id="19" name="Picture 19" descr="Macintosh HD:Users:lhollyer:Desktop:Screen Shot 2018-02-26 at 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6 at 09.58.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280" cy="5375275"/>
                    </a:xfrm>
                    <a:prstGeom prst="rect">
                      <a:avLst/>
                    </a:prstGeom>
                    <a:noFill/>
                    <a:ln>
                      <a:noFill/>
                    </a:ln>
                  </pic:spPr>
                </pic:pic>
              </a:graphicData>
            </a:graphic>
          </wp:inline>
        </w:drawing>
      </w:r>
    </w:p>
    <w:p w14:paraId="4521B70F" w14:textId="306EC6A4" w:rsidR="00244790" w:rsidRDefault="00244790" w:rsidP="00AF38C1">
      <w:pPr>
        <w:pStyle w:val="BodyText"/>
        <w:jc w:val="center"/>
      </w:pPr>
    </w:p>
    <w:p w14:paraId="7EFEA050" w14:textId="4A1F5E3A" w:rsidR="00665E22" w:rsidRDefault="00665E22"/>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t>&lt;Operation&gt;Out</w:t>
      </w:r>
    </w:p>
    <w:p w14:paraId="12379E26" w14:textId="77777777" w:rsidR="00AE0EF3" w:rsidRDefault="00AE0EF3" w:rsidP="00AE0EF3">
      <w:pPr>
        <w:pStyle w:val="BodyText"/>
      </w:pPr>
      <w:r>
        <w:t>This task returns a response to the consumer in case of success.</w:t>
      </w:r>
    </w:p>
    <w:p w14:paraId="6D76BF69" w14:textId="77777777" w:rsidR="00AE0EF3" w:rsidRPr="00AE0EF3" w:rsidRDefault="00AE0EF3" w:rsidP="00AE0EF3">
      <w:pPr>
        <w:pStyle w:val="BodyText"/>
      </w:pPr>
      <w:r>
        <w:t>Fix the mapping as following:</w:t>
      </w:r>
    </w:p>
    <w:p w14:paraId="428D5000" w14:textId="0BAA8839" w:rsidR="004A4957" w:rsidRDefault="004A4957" w:rsidP="00AE0EF3">
      <w:pPr>
        <w:pStyle w:val="BodyText"/>
        <w:numPr>
          <w:ilvl w:val="0"/>
          <w:numId w:val="152"/>
        </w:numPr>
      </w:pPr>
      <w:r>
        <w:t>AssignResponse – map “out” and “ResponseHeader from $Response.</w:t>
      </w:r>
    </w:p>
    <w:p w14:paraId="7F9A015F" w14:textId="77777777" w:rsidR="003C7E77" w:rsidRDefault="00166FBA" w:rsidP="00AE0EF3">
      <w:pPr>
        <w:pStyle w:val="BodyText"/>
        <w:numPr>
          <w:ilvl w:val="0"/>
          <w:numId w:val="152"/>
        </w:numPr>
      </w:pPr>
      <w:r>
        <w:t>&lt;Operation&gt;Response/parameters/&lt;Operation&gt;Response should be a copy-of the $Response XML element:</w:t>
      </w:r>
    </w:p>
    <w:p w14:paraId="52339ECF" w14:textId="20452319" w:rsidR="00166FBA" w:rsidRDefault="00F221F8" w:rsidP="00166FBA">
      <w:pPr>
        <w:pStyle w:val="BodyText"/>
      </w:pPr>
      <w:r>
        <w:rPr>
          <w:noProof/>
        </w:rPr>
        <w:drawing>
          <wp:inline distT="0" distB="0" distL="0" distR="0" wp14:anchorId="35353A34" wp14:editId="786D9DA1">
            <wp:extent cx="6059170" cy="5461000"/>
            <wp:effectExtent l="0" t="0" r="11430" b="0"/>
            <wp:docPr id="20" name="Picture 20" descr="Macintosh HD:Users:lhollyer:Desktop:Screen Shot 2018-02-26 at 10.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6 at 10.22.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9170" cy="5461000"/>
                    </a:xfrm>
                    <a:prstGeom prst="rect">
                      <a:avLst/>
                    </a:prstGeom>
                    <a:noFill/>
                    <a:ln>
                      <a:noFill/>
                    </a:ln>
                  </pic:spPr>
                </pic:pic>
              </a:graphicData>
            </a:graphic>
          </wp:inline>
        </w:drawing>
      </w:r>
    </w:p>
    <w:p w14:paraId="2C6D7AB9" w14:textId="0DE30D57" w:rsidR="006B7C9B" w:rsidRDefault="006B7C9B" w:rsidP="004840FF">
      <w:pPr>
        <w:pStyle w:val="BodyText"/>
      </w:pPr>
    </w:p>
    <w:p w14:paraId="21604A6F" w14:textId="77777777" w:rsidR="00044787" w:rsidRDefault="00044787" w:rsidP="00044787">
      <w:pPr>
        <w:pStyle w:val="Heading4Numbered"/>
      </w:pPr>
      <w:bookmarkStart w:id="58" w:name="_Ref447728696"/>
      <w:r>
        <w:t>Reply_InputError</w:t>
      </w:r>
      <w:bookmarkEnd w:id="58"/>
    </w:p>
    <w:p w14:paraId="061458FF" w14:textId="77777777" w:rsidR="008264EF" w:rsidRDefault="008264EF" w:rsidP="008264EF">
      <w:pPr>
        <w:pStyle w:val="BodyText"/>
      </w:pPr>
      <w:r>
        <w:t>This tasks returns a ValidationFault SOAP fault to the consumer.</w:t>
      </w:r>
    </w:p>
    <w:p w14:paraId="7E89E9FD" w14:textId="5E83CCB9" w:rsidR="004840FF" w:rsidRPr="004840FF" w:rsidRDefault="004840FF" w:rsidP="004840FF">
      <w:pPr>
        <w:pStyle w:val="BodyText"/>
        <w:numPr>
          <w:ilvl w:val="0"/>
          <w:numId w:val="169"/>
        </w:numPr>
      </w:pPr>
      <w:r>
        <w:t xml:space="preserve">Change AssignRH_InputError/varRequest to: </w:t>
      </w:r>
      <w:r w:rsidRPr="004840FF">
        <w:t>$GetCustomerDetailsIn/parameters/tns1:GetCustomerDetailsRequest</w:t>
      </w:r>
    </w:p>
    <w:p w14:paraId="7FB2F364" w14:textId="77777777" w:rsidR="003C7E77" w:rsidRDefault="003C7E77" w:rsidP="008264EF">
      <w:pPr>
        <w:pStyle w:val="BodyText"/>
      </w:pPr>
      <w:r>
        <w:t>Fix the configurati</w:t>
      </w:r>
      <w:r w:rsidR="001D33E6">
        <w:t>on of the Reply_InputError task (select the service, operation and “ValidationFault”).</w:t>
      </w:r>
    </w:p>
    <w:p w14:paraId="0F30446F" w14:textId="7231FFB2" w:rsidR="00244790" w:rsidRDefault="00244790" w:rsidP="00044787">
      <w:pPr>
        <w:pStyle w:val="BodyText"/>
        <w:numPr>
          <w:ilvl w:val="0"/>
          <w:numId w:val="90"/>
        </w:numPr>
      </w:pPr>
      <w:r>
        <w:t xml:space="preserve">Fix the mapping of the Reply_InputError task so </w:t>
      </w:r>
      <w:r w:rsidR="0096378D">
        <w:t>Validation</w:t>
      </w:r>
      <w:r>
        <w:t xml:space="preserve">Fault element is a copy of the CreateExceptionEvent_InputError / Response / </w:t>
      </w:r>
      <w:r w:rsidR="0096378D">
        <w:t>Validation</w:t>
      </w:r>
      <w:r w:rsidR="003B0B97">
        <w:t>Fault element.</w:t>
      </w:r>
    </w:p>
    <w:p w14:paraId="0835EEC5" w14:textId="77777777" w:rsidR="003B0B97" w:rsidRDefault="003B0B97" w:rsidP="003B0B97">
      <w:pPr>
        <w:pStyle w:val="BodyText"/>
        <w:ind w:left="720"/>
      </w:pPr>
      <w:r>
        <w:t>If ValidationFault element doesn’t appear, check on the General tab the ‘Service’ is &lt;ServiceName&gt; and ‘Reply With’ is set to ‘ValidationFault’:</w:t>
      </w:r>
    </w:p>
    <w:p w14:paraId="2D5A09AD" w14:textId="1815A322" w:rsidR="003B0B97" w:rsidRDefault="003B0B97" w:rsidP="003B0B97">
      <w:pPr>
        <w:pStyle w:val="BodyText"/>
        <w:ind w:left="720"/>
      </w:pPr>
      <w:r>
        <w:rPr>
          <w:noProof/>
        </w:rPr>
        <w:drawing>
          <wp:inline distT="0" distB="0" distL="0" distR="0" wp14:anchorId="209985CF" wp14:editId="61DF3EEA">
            <wp:extent cx="6059170" cy="5443855"/>
            <wp:effectExtent l="0" t="0" r="11430" b="0"/>
            <wp:docPr id="23" name="Picture 23" descr="Macintosh HD:Users:lhollyer:Desktop:Screen Shot 2018-02-26 at 11.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6 at 11.38.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9170" cy="5443855"/>
                    </a:xfrm>
                    <a:prstGeom prst="rect">
                      <a:avLst/>
                    </a:prstGeom>
                    <a:noFill/>
                    <a:ln>
                      <a:noFill/>
                    </a:ln>
                  </pic:spPr>
                </pic:pic>
              </a:graphicData>
            </a:graphic>
          </wp:inline>
        </w:drawing>
      </w:r>
    </w:p>
    <w:p w14:paraId="405DBBA0" w14:textId="1513F17B" w:rsidR="00F0342C" w:rsidRDefault="00F0342C" w:rsidP="003B0B97">
      <w:pPr>
        <w:pStyle w:val="BodyText"/>
        <w:ind w:left="720"/>
      </w:pPr>
      <w:r>
        <w:rPr>
          <w:noProof/>
        </w:rPr>
        <w:drawing>
          <wp:inline distT="0" distB="0" distL="0" distR="0" wp14:anchorId="2DE4EDED" wp14:editId="5D25FAD0">
            <wp:extent cx="6050280" cy="5461000"/>
            <wp:effectExtent l="0" t="0" r="0" b="0"/>
            <wp:docPr id="29" name="Picture 29" descr="Macintosh HD:Users:lhollyer:Desktop:Screen Shot 2018-02-26 at 11.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6 at 11.42.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0280" cy="5461000"/>
                    </a:xfrm>
                    <a:prstGeom prst="rect">
                      <a:avLst/>
                    </a:prstGeom>
                    <a:noFill/>
                    <a:ln>
                      <a:noFill/>
                    </a:ln>
                  </pic:spPr>
                </pic:pic>
              </a:graphicData>
            </a:graphic>
          </wp:inline>
        </w:drawing>
      </w:r>
    </w:p>
    <w:p w14:paraId="49BE089A" w14:textId="0713151E" w:rsidR="00244790" w:rsidRDefault="00244790" w:rsidP="00244790">
      <w:pPr>
        <w:pStyle w:val="BodyText"/>
        <w:ind w:left="720"/>
        <w:jc w:val="center"/>
      </w:pPr>
    </w:p>
    <w:p w14:paraId="1A5CD137" w14:textId="021DD1BB" w:rsidR="00044787" w:rsidRDefault="00044787">
      <w:pPr>
        <w:rPr>
          <w:rFonts w:ascii="Arial" w:hAnsi="Arial" w:cs="Arial"/>
          <w:b/>
          <w:i/>
          <w:iCs/>
          <w:color w:val="000000"/>
          <w:sz w:val="20"/>
          <w:szCs w:val="292"/>
        </w:rPr>
      </w:pPr>
      <w:r>
        <w:br w:type="page"/>
      </w:r>
    </w:p>
    <w:p w14:paraId="75D2F994" w14:textId="77777777" w:rsidR="00044787" w:rsidRDefault="00044787" w:rsidP="00044787">
      <w:pPr>
        <w:pStyle w:val="Heading4Numbered"/>
      </w:pPr>
      <w:r>
        <w:t>Reply_Fault</w:t>
      </w:r>
    </w:p>
    <w:p w14:paraId="39BD915C" w14:textId="77777777" w:rsidR="00C97267" w:rsidRDefault="00C97267" w:rsidP="00C97267">
      <w:pPr>
        <w:pStyle w:val="BodyText"/>
      </w:pPr>
      <w:r>
        <w:t>This task returns the fault prepared by CreateExceptionEvent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Fix the configuration of the Reply_Fault task</w:t>
      </w:r>
      <w:r w:rsidR="00B20203">
        <w:t>:</w:t>
      </w:r>
    </w:p>
    <w:p w14:paraId="098D8ACC" w14:textId="77777777" w:rsidR="001D33E6" w:rsidRDefault="00B20203" w:rsidP="00B20203">
      <w:pPr>
        <w:pStyle w:val="BodyText"/>
        <w:numPr>
          <w:ilvl w:val="0"/>
          <w:numId w:val="97"/>
        </w:numPr>
      </w:pPr>
      <w:r>
        <w:t>S</w:t>
      </w:r>
      <w:r w:rsidR="001D33E6">
        <w:t>elect the service, operation and “Fault”.</w:t>
      </w:r>
    </w:p>
    <w:p w14:paraId="1F91E2D1" w14:textId="23797F8B" w:rsidR="00DB7038" w:rsidRDefault="00244790" w:rsidP="00DB7038">
      <w:pPr>
        <w:pStyle w:val="BodyText"/>
      </w:pPr>
      <w:r>
        <w:t>Fix the mapping of the Reply_Fault task so</w:t>
      </w:r>
      <w:r w:rsidR="00885F91">
        <w:t>.</w:t>
      </w:r>
    </w:p>
    <w:p w14:paraId="5C4A8995" w14:textId="207B6A3A" w:rsidR="00244790" w:rsidRDefault="00244790" w:rsidP="00DB7038">
      <w:pPr>
        <w:pStyle w:val="BodyText"/>
      </w:pPr>
      <w:r>
        <w:t>Fault element is a copy of the CreateExceptionEvent / Response / Fault element:</w:t>
      </w:r>
    </w:p>
    <w:p w14:paraId="06C71CB0" w14:textId="43C81F27" w:rsidR="003E3F10" w:rsidRPr="003E3F10" w:rsidRDefault="003E3F10" w:rsidP="00DB7038">
      <w:pPr>
        <w:pStyle w:val="BodyText"/>
        <w:rPr>
          <w:color w:val="FF0000"/>
        </w:rPr>
      </w:pPr>
      <w:r w:rsidRPr="0018104D">
        <w:rPr>
          <w:b/>
        </w:rPr>
        <w:t>N.B.</w:t>
      </w:r>
      <w:r>
        <w:t xml:space="preserve"> If there are no inputs listed, create a new reply activity and reconnect CreateExceptionEvent and SendExceptionEvent activities – make sure the</w:t>
      </w:r>
      <w:r w:rsidR="005864B6">
        <w:t xml:space="preserve"> line from CreateExceptionEvent’s condition is “Success with no matching condition”.</w:t>
      </w:r>
    </w:p>
    <w:p w14:paraId="686556D1" w14:textId="462E77C9" w:rsidR="00AF38C1" w:rsidRPr="00A47A61" w:rsidRDefault="00885F91" w:rsidP="00A47A61">
      <w:pPr>
        <w:pStyle w:val="BodyText"/>
        <w:ind w:left="720"/>
        <w:jc w:val="center"/>
      </w:pPr>
      <w:r>
        <w:rPr>
          <w:noProof/>
        </w:rPr>
        <w:drawing>
          <wp:inline distT="0" distB="0" distL="0" distR="0" wp14:anchorId="54B47340" wp14:editId="1AFEE42B">
            <wp:extent cx="5814493" cy="5230294"/>
            <wp:effectExtent l="0" t="0" r="2540" b="2540"/>
            <wp:docPr id="37" name="Picture 37" descr="Macintosh HD:Users:lhollyer:Desktop:Screen Shot 2018-02-26 at 12.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6 at 12.20.5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4493" cy="5230294"/>
                    </a:xfrm>
                    <a:prstGeom prst="rect">
                      <a:avLst/>
                    </a:prstGeom>
                    <a:noFill/>
                    <a:ln>
                      <a:noFill/>
                    </a:ln>
                  </pic:spPr>
                </pic:pic>
              </a:graphicData>
            </a:graphic>
          </wp:inline>
        </w:drawing>
      </w:r>
      <w:r w:rsidR="00AF38C1">
        <w:br w:type="page"/>
      </w:r>
    </w:p>
    <w:p w14:paraId="01BF4728" w14:textId="77777777" w:rsidR="00A47A61" w:rsidRDefault="00A47A61" w:rsidP="00A47A61">
      <w:pPr>
        <w:pStyle w:val="Heading4Numbered"/>
        <w:numPr>
          <w:ilvl w:val="0"/>
          <w:numId w:val="0"/>
        </w:numPr>
        <w:ind w:left="900"/>
      </w:pPr>
    </w:p>
    <w:p w14:paraId="12C08FE8" w14:textId="0788C8CF" w:rsidR="00244790" w:rsidRDefault="00044787" w:rsidP="00B20203">
      <w:pPr>
        <w:pStyle w:val="Heading4Numbered"/>
      </w:pPr>
      <w:r>
        <w:t>T</w:t>
      </w:r>
      <w:r w:rsidR="00313F6F">
        <w:t>echnical</w:t>
      </w:r>
      <w:r>
        <w:t>Fault</w:t>
      </w:r>
    </w:p>
    <w:p w14:paraId="005D740D" w14:textId="060FBE4C" w:rsidR="00C97267" w:rsidRPr="00EA3ADA" w:rsidRDefault="00C97267" w:rsidP="00C97267">
      <w:pPr>
        <w:pStyle w:val="BodyText"/>
        <w:rPr>
          <w:b/>
        </w:rPr>
      </w:pPr>
      <w:r w:rsidRPr="00EA3ADA">
        <w:rPr>
          <w:b/>
        </w:rPr>
        <w:t xml:space="preserve">This task returns the fault prepared by CreateExceptionEvent as Fault for the service, in case it contains an XML </w:t>
      </w:r>
      <w:r w:rsidR="00313F6F">
        <w:rPr>
          <w:b/>
        </w:rPr>
        <w:t>Technical</w:t>
      </w:r>
      <w:r w:rsidRPr="00EA3ADA">
        <w:rPr>
          <w:b/>
        </w:rPr>
        <w:t>Fault element.</w:t>
      </w:r>
    </w:p>
    <w:p w14:paraId="1C39D61D" w14:textId="77777777" w:rsidR="00C97267" w:rsidRDefault="00C97267" w:rsidP="00044787">
      <w:pPr>
        <w:pStyle w:val="BodyText"/>
        <w:ind w:left="360"/>
      </w:pPr>
    </w:p>
    <w:p w14:paraId="71D7E3A3" w14:textId="2663EB32" w:rsidR="00B20203" w:rsidRDefault="00044787" w:rsidP="00C97267">
      <w:pPr>
        <w:pStyle w:val="BodyText"/>
      </w:pPr>
      <w:r>
        <w:t xml:space="preserve">Fix the configuration of the </w:t>
      </w:r>
      <w:r w:rsidR="00D66F0B">
        <w:t>Technical</w:t>
      </w:r>
      <w:r>
        <w:t>Fault task</w:t>
      </w:r>
      <w:r w:rsidR="00B20203">
        <w:t>:</w:t>
      </w:r>
    </w:p>
    <w:p w14:paraId="0244C8EC" w14:textId="1B2E73E4" w:rsidR="00044787" w:rsidRDefault="00B20203" w:rsidP="00B20203">
      <w:pPr>
        <w:pStyle w:val="BodyText"/>
        <w:numPr>
          <w:ilvl w:val="0"/>
          <w:numId w:val="93"/>
        </w:numPr>
      </w:pPr>
      <w:r>
        <w:t>S</w:t>
      </w:r>
      <w:r w:rsidR="00044787">
        <w:t>elect the service, operation and “</w:t>
      </w:r>
      <w:r w:rsidR="00D66F0B">
        <w:t>Technical</w:t>
      </w:r>
      <w:r>
        <w:t>Fault”</w:t>
      </w:r>
      <w:r w:rsidR="00044787">
        <w:t>.</w:t>
      </w:r>
    </w:p>
    <w:p w14:paraId="23DCBE02" w14:textId="5ED17A40" w:rsidR="00B20203" w:rsidRDefault="00044787" w:rsidP="00C97267">
      <w:pPr>
        <w:pStyle w:val="BodyText"/>
      </w:pPr>
      <w:r>
        <w:t xml:space="preserve">Fix the mapping of the </w:t>
      </w:r>
      <w:r w:rsidR="00D66F0B">
        <w:t>Technical</w:t>
      </w:r>
      <w:r>
        <w:t>Fault task so</w:t>
      </w:r>
      <w:r w:rsidR="00B20203">
        <w:t>:</w:t>
      </w:r>
    </w:p>
    <w:p w14:paraId="66721603" w14:textId="279FA375" w:rsidR="00044787" w:rsidRDefault="00D66F0B" w:rsidP="00C306AA">
      <w:pPr>
        <w:pStyle w:val="BodyText"/>
        <w:numPr>
          <w:ilvl w:val="0"/>
          <w:numId w:val="93"/>
        </w:numPr>
      </w:pPr>
      <w:r>
        <w:t>Technical</w:t>
      </w:r>
      <w:r w:rsidR="00044787">
        <w:t xml:space="preserve">Fault element is a copy of the CreateExceptionEvent / Response / </w:t>
      </w:r>
      <w:r>
        <w:t>Technical</w:t>
      </w:r>
      <w:r w:rsidR="00B20203">
        <w:t>Fault element.</w:t>
      </w:r>
    </w:p>
    <w:p w14:paraId="41C36647" w14:textId="4F4D1C07" w:rsidR="00B20203" w:rsidRDefault="008A542E" w:rsidP="00B20203">
      <w:pPr>
        <w:pStyle w:val="Heading4Numbered"/>
      </w:pPr>
      <w:r>
        <w:t>BusinessFault</w:t>
      </w:r>
    </w:p>
    <w:p w14:paraId="00378EEF" w14:textId="17F2A3B4" w:rsidR="00C97267" w:rsidRDefault="00C97267" w:rsidP="00C97267">
      <w:pPr>
        <w:pStyle w:val="BodyText"/>
      </w:pPr>
      <w:r>
        <w:t xml:space="preserve">This task returns the fault prepared by CreateExceptionEvent as Fault for the service, in case it contains an XML </w:t>
      </w:r>
      <w:r w:rsidR="008A542E">
        <w:t>BusinessFault</w:t>
      </w:r>
      <w:r>
        <w:t xml:space="preserve"> element.</w:t>
      </w:r>
    </w:p>
    <w:p w14:paraId="6E7311D5" w14:textId="77777777" w:rsidR="00C97267" w:rsidRPr="00C97267" w:rsidRDefault="00C97267" w:rsidP="00C97267">
      <w:pPr>
        <w:pStyle w:val="BodyText"/>
      </w:pPr>
    </w:p>
    <w:p w14:paraId="4F7FFC42" w14:textId="69A5058F" w:rsidR="00B20203" w:rsidRDefault="00B20203" w:rsidP="008264EF">
      <w:pPr>
        <w:pStyle w:val="BodyText"/>
      </w:pPr>
      <w:r>
        <w:t xml:space="preserve">Fix the configuration of the </w:t>
      </w:r>
      <w:r w:rsidR="008A542E">
        <w:t>BusinessFault</w:t>
      </w:r>
      <w:r>
        <w:t xml:space="preserve"> task:</w:t>
      </w:r>
    </w:p>
    <w:p w14:paraId="7BFD5D25" w14:textId="77777777" w:rsidR="00B20203" w:rsidRDefault="00B20203" w:rsidP="00B20203">
      <w:pPr>
        <w:pStyle w:val="BodyText"/>
        <w:numPr>
          <w:ilvl w:val="0"/>
          <w:numId w:val="96"/>
        </w:numPr>
      </w:pPr>
      <w:r>
        <w:t>Select the service, operation and “BeckEndFault”.</w:t>
      </w:r>
    </w:p>
    <w:p w14:paraId="41EB473B" w14:textId="1289EB1B" w:rsidR="00B20203" w:rsidRDefault="00B20203" w:rsidP="008264EF">
      <w:pPr>
        <w:pStyle w:val="BodyText"/>
      </w:pPr>
      <w:r>
        <w:t xml:space="preserve">Fix the mapping of the </w:t>
      </w:r>
      <w:r w:rsidR="008A542E">
        <w:t>BusinessFault</w:t>
      </w:r>
      <w:r>
        <w:t xml:space="preserve"> task so:</w:t>
      </w:r>
    </w:p>
    <w:p w14:paraId="7A1886C2" w14:textId="5B56E800" w:rsidR="00B20203" w:rsidRDefault="008A542E" w:rsidP="00C306AA">
      <w:pPr>
        <w:pStyle w:val="BodyText"/>
        <w:numPr>
          <w:ilvl w:val="0"/>
          <w:numId w:val="96"/>
        </w:numPr>
      </w:pPr>
      <w:r>
        <w:t>BusinessFault</w:t>
      </w:r>
      <w:r w:rsidR="00B20203">
        <w:t xml:space="preserve"> element is a copy of the CreateExceptionEvent / Response / </w:t>
      </w:r>
      <w:r>
        <w:t>BusinessFault</w:t>
      </w:r>
      <w:r w:rsidR="00B20203">
        <w:t xml:space="preserve"> element.</w:t>
      </w:r>
    </w:p>
    <w:p w14:paraId="19F6C900" w14:textId="77777777" w:rsidR="00B20203" w:rsidRDefault="00B20203" w:rsidP="00B20203">
      <w:pPr>
        <w:pStyle w:val="Heading4Numbered"/>
      </w:pPr>
      <w:r>
        <w:t>ValidationFault</w:t>
      </w:r>
    </w:p>
    <w:p w14:paraId="2B89B6AE" w14:textId="77777777" w:rsidR="008264EF" w:rsidRDefault="008264EF" w:rsidP="008264EF">
      <w:pPr>
        <w:pStyle w:val="BodyText"/>
      </w:pPr>
      <w:r>
        <w:t>This task returns the fault prepared by CreateExceptionEvent as Fault for the service, in case it contains an XML ValidationFault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Fix the configuration of the ValidationFault task:</w:t>
      </w:r>
    </w:p>
    <w:p w14:paraId="3D63A11E" w14:textId="77777777" w:rsidR="00B20203" w:rsidRDefault="00B20203" w:rsidP="00B20203">
      <w:pPr>
        <w:pStyle w:val="BodyText"/>
        <w:numPr>
          <w:ilvl w:val="0"/>
          <w:numId w:val="95"/>
        </w:numPr>
      </w:pPr>
      <w:r>
        <w:t>Select the service, operation and “ValidationFault”.</w:t>
      </w:r>
    </w:p>
    <w:p w14:paraId="3228CF72" w14:textId="77777777" w:rsidR="00B20203" w:rsidRDefault="00B20203" w:rsidP="008264EF">
      <w:pPr>
        <w:pStyle w:val="BodyText"/>
      </w:pPr>
      <w:r>
        <w:t>Fix the mapping of the ValidationFault task so:</w:t>
      </w:r>
    </w:p>
    <w:p w14:paraId="62AB1032" w14:textId="77777777" w:rsidR="00B20203" w:rsidRDefault="00B20203" w:rsidP="00C306AA">
      <w:pPr>
        <w:pStyle w:val="BodyText"/>
        <w:numPr>
          <w:ilvl w:val="0"/>
          <w:numId w:val="95"/>
        </w:numPr>
      </w:pPr>
      <w:r>
        <w:t>ValidationFault element is a copy of the CreateExceptionEvent / Response / ValidationFault element.</w:t>
      </w:r>
    </w:p>
    <w:p w14:paraId="38B6D207" w14:textId="77777777" w:rsidR="00CD6D8E" w:rsidRPr="0042720D" w:rsidRDefault="00CD6D8E" w:rsidP="005A7F3D">
      <w:pPr>
        <w:pStyle w:val="Heading3Numbered"/>
        <w:rPr>
          <w:color w:val="auto"/>
        </w:rPr>
      </w:pPr>
      <w:bookmarkStart w:id="59" w:name="_Toc482786089"/>
      <w:r w:rsidRPr="0042720D">
        <w:rPr>
          <w:color w:val="auto"/>
        </w:rPr>
        <w:t>Create the SOAP Binding</w:t>
      </w:r>
      <w:bookmarkEnd w:id="59"/>
    </w:p>
    <w:p w14:paraId="7D2233F0" w14:textId="41CFA4E0" w:rsidR="0042720D" w:rsidRDefault="0042720D" w:rsidP="0042720D">
      <w:pPr>
        <w:pStyle w:val="BodyText"/>
        <w:numPr>
          <w:ilvl w:val="0"/>
          <w:numId w:val="94"/>
        </w:numPr>
      </w:pPr>
      <w:r>
        <w:t xml:space="preserve">Create the SOAP Binding by clicking on “Create Service” </w:t>
      </w:r>
    </w:p>
    <w:p w14:paraId="5F5D91DC" w14:textId="3453FECB" w:rsidR="00C20D7E" w:rsidRPr="0042720D" w:rsidRDefault="0042720D" w:rsidP="0042720D">
      <w:pPr>
        <w:pStyle w:val="BodyText"/>
        <w:numPr>
          <w:ilvl w:val="0"/>
          <w:numId w:val="94"/>
        </w:numPr>
      </w:pPr>
      <w:r>
        <w:t>Drop and drag the newly created operation into the process.</w:t>
      </w:r>
      <w:r w:rsidR="00C50665">
        <w:t xml:space="preserve"> </w:t>
      </w:r>
      <w:r w:rsidR="00C50665">
        <w:rPr>
          <w:color w:val="FF0000"/>
        </w:rPr>
        <w:t>HOW DO I INVOKE OPERATION?</w:t>
      </w:r>
    </w:p>
    <w:p w14:paraId="1EE1456C" w14:textId="74E12AAD" w:rsidR="00A7477C" w:rsidRPr="0092694E" w:rsidRDefault="001D33E6" w:rsidP="005A7F3D">
      <w:pPr>
        <w:pStyle w:val="Heading2Numbered"/>
      </w:pPr>
      <w:bookmarkStart w:id="60" w:name="_Toc482786090"/>
      <w:r>
        <w:t>Implement the Service</w:t>
      </w:r>
      <w:bookmarkEnd w:id="60"/>
    </w:p>
    <w:p w14:paraId="077754A5" w14:textId="77777777" w:rsidR="00CF449A" w:rsidRPr="00CF449A" w:rsidRDefault="00CF449A" w:rsidP="005A7F3D">
      <w:pPr>
        <w:pStyle w:val="Heading3Numbered"/>
      </w:pPr>
      <w:bookmarkStart w:id="61" w:name="_Toc482786092"/>
      <w:r>
        <w:t>Business Logic</w:t>
      </w:r>
      <w:bookmarkEnd w:id="61"/>
    </w:p>
    <w:p w14:paraId="07F6EC67" w14:textId="77777777" w:rsidR="001D33E6" w:rsidRDefault="001D33E6" w:rsidP="001D33E6">
      <w:pPr>
        <w:pStyle w:val="BodyText"/>
        <w:numPr>
          <w:ilvl w:val="0"/>
          <w:numId w:val="88"/>
        </w:numPr>
      </w:pPr>
      <w:r>
        <w:t>Implement the Service: put the logic task between the “AssignStartEvent” and “AssignResponse” tasks.</w:t>
      </w:r>
    </w:p>
    <w:p w14:paraId="26D7D036" w14:textId="77777777" w:rsidR="00CF449A" w:rsidRDefault="00CF449A" w:rsidP="00CF449A">
      <w:pPr>
        <w:pStyle w:val="Heading3Numbered"/>
      </w:pPr>
      <w:bookmarkStart w:id="62" w:name="_Toc482786093"/>
      <w:r>
        <w:t>AssignResponse</w:t>
      </w:r>
      <w:bookmarkEnd w:id="62"/>
    </w:p>
    <w:p w14:paraId="405B6236" w14:textId="77777777" w:rsidR="00CF449A" w:rsidRDefault="00CF449A" w:rsidP="00CF449A">
      <w:pPr>
        <w:pStyle w:val="BodyText"/>
        <w:numPr>
          <w:ilvl w:val="0"/>
          <w:numId w:val="153"/>
        </w:numPr>
      </w:pPr>
      <w:r>
        <w:t>The task AssignResponse maps the business logic data into the reply to be sent by the service.</w:t>
      </w:r>
    </w:p>
    <w:p w14:paraId="0CD38D1C" w14:textId="77777777" w:rsidR="00CF449A" w:rsidRDefault="00CF449A" w:rsidP="00CF449A">
      <w:pPr>
        <w:pStyle w:val="BodyText"/>
        <w:ind w:left="360"/>
      </w:pPr>
      <w:r>
        <w:t>You MUST map the ResponseHeader element as following:</w:t>
      </w:r>
    </w:p>
    <w:p w14:paraId="2AD91655" w14:textId="77777777" w:rsidR="00CF449A" w:rsidRDefault="00CF449A" w:rsidP="00CF449A">
      <w:pPr>
        <w:pStyle w:val="BodyText"/>
        <w:numPr>
          <w:ilvl w:val="1"/>
          <w:numId w:val="153"/>
        </w:numPr>
      </w:pPr>
      <w:r>
        <w:t>CorrelationId: $BWProcessHeaders / CorrelationId</w:t>
      </w:r>
    </w:p>
    <w:p w14:paraId="653A8654" w14:textId="4653FC4B" w:rsidR="00CF449A" w:rsidRDefault="00616EDB" w:rsidP="00CF449A">
      <w:pPr>
        <w:pStyle w:val="BodyText"/>
        <w:numPr>
          <w:ilvl w:val="1"/>
          <w:numId w:val="153"/>
        </w:numPr>
      </w:pPr>
      <w:r>
        <w:t>Message</w:t>
      </w:r>
      <w:r w:rsidR="00CF449A">
        <w:t xml:space="preserve">Id: $BWProcessHeaders / </w:t>
      </w:r>
      <w:r>
        <w:t>Message</w:t>
      </w:r>
      <w:r w:rsidR="00CF449A">
        <w:t>Id</w:t>
      </w:r>
    </w:p>
    <w:p w14:paraId="11404159" w14:textId="77777777" w:rsidR="00CF449A" w:rsidRDefault="00CF449A" w:rsidP="00CF449A">
      <w:pPr>
        <w:pStyle w:val="BodyText"/>
        <w:numPr>
          <w:ilvl w:val="1"/>
          <w:numId w:val="153"/>
        </w:numPr>
      </w:pPr>
      <w:r>
        <w:t>Version: $BWProcessHeaders / Response / Version</w:t>
      </w:r>
    </w:p>
    <w:p w14:paraId="6917BE55" w14:textId="77777777" w:rsidR="00CF449A" w:rsidRDefault="00CF449A" w:rsidP="00CF449A">
      <w:pPr>
        <w:pStyle w:val="BodyText"/>
        <w:numPr>
          <w:ilvl w:val="1"/>
          <w:numId w:val="153"/>
        </w:numPr>
      </w:pPr>
      <w:r>
        <w:t>ResponseDateTime: current-dateTime()</w:t>
      </w:r>
    </w:p>
    <w:p w14:paraId="1A2C9550" w14:textId="28F797C7" w:rsidR="00CF449A" w:rsidRPr="004C16A0" w:rsidRDefault="00CF449A" w:rsidP="00CF449A">
      <w:pPr>
        <w:pStyle w:val="BodyText"/>
        <w:numPr>
          <w:ilvl w:val="1"/>
          <w:numId w:val="153"/>
        </w:numPr>
        <w:rPr>
          <w:color w:val="FF0000"/>
        </w:rPr>
      </w:pPr>
      <w:r w:rsidRPr="00616EDB">
        <w:rPr>
          <w:color w:val="FF0000"/>
        </w:rPr>
        <w:t>Source: copy of $BWProcessHeaders / Response / Source</w:t>
      </w:r>
      <w:r w:rsidR="00616EDB">
        <w:rPr>
          <w:color w:val="FF0000"/>
        </w:rPr>
        <w:t xml:space="preserve"> --- </w:t>
      </w:r>
      <w:r w:rsidR="00C454C1">
        <w:rPr>
          <w:color w:val="FF0000"/>
        </w:rPr>
        <w:t>DOESN’T EXIST IN SCHEMA ANY MORE</w:t>
      </w:r>
    </w:p>
    <w:p w14:paraId="3B68F08F" w14:textId="77777777" w:rsidR="00CF449A" w:rsidRDefault="00CF449A" w:rsidP="005A7F3D">
      <w:pPr>
        <w:pStyle w:val="Heading3Numbered"/>
      </w:pPr>
      <w:bookmarkStart w:id="63" w:name="_Toc482786094"/>
      <w:r>
        <w:t>Error Handling</w:t>
      </w:r>
      <w:bookmarkEnd w:id="63"/>
    </w:p>
    <w:p w14:paraId="43E17744" w14:textId="77777777" w:rsidR="001D33E6" w:rsidRDefault="001D33E6" w:rsidP="005A7F3D">
      <w:pPr>
        <w:pStyle w:val="BodyText"/>
        <w:numPr>
          <w:ilvl w:val="0"/>
          <w:numId w:val="155"/>
        </w:numPr>
      </w:pPr>
      <w:r>
        <w:t>Depending on the design, some services may return a valid response in case of fault. In such case:</w:t>
      </w:r>
    </w:p>
    <w:p w14:paraId="3BA932F6" w14:textId="77777777" w:rsidR="001D33E6" w:rsidRDefault="001D33E6" w:rsidP="005A7F3D">
      <w:pPr>
        <w:pStyle w:val="BodyText"/>
        <w:numPr>
          <w:ilvl w:val="1"/>
          <w:numId w:val="155"/>
        </w:numPr>
      </w:pPr>
      <w:r>
        <w:t>edit the mapping AssignErrorResponse task</w:t>
      </w:r>
    </w:p>
    <w:p w14:paraId="6514D73D" w14:textId="77777777" w:rsidR="001D33E6" w:rsidRDefault="001D33E6" w:rsidP="005A7F3D">
      <w:pPr>
        <w:pStyle w:val="BodyText"/>
        <w:numPr>
          <w:ilvl w:val="1"/>
          <w:numId w:val="155"/>
        </w:numPr>
      </w:pPr>
      <w:r>
        <w:t>Change the configuration of the Reply_Fault task so it return a response and the mapping use the $Response process variable.</w:t>
      </w:r>
    </w:p>
    <w:p w14:paraId="6B923120" w14:textId="77777777" w:rsidR="00B20203" w:rsidRDefault="00B20203" w:rsidP="005A7F3D">
      <w:pPr>
        <w:pStyle w:val="BodyText"/>
        <w:numPr>
          <w:ilvl w:val="1"/>
          <w:numId w:val="155"/>
        </w:numPr>
      </w:pPr>
      <w:r>
        <w:t>You can do the same for other branches of fault if certain faults must return a valid reply and not a fault:</w:t>
      </w:r>
    </w:p>
    <w:p w14:paraId="62737D07" w14:textId="77777777" w:rsidR="00B20203" w:rsidRDefault="00B20203" w:rsidP="005A7F3D">
      <w:pPr>
        <w:pStyle w:val="BodyText"/>
        <w:numPr>
          <w:ilvl w:val="2"/>
          <w:numId w:val="155"/>
        </w:numPr>
      </w:pPr>
      <w:r>
        <w:t>Add an Assign task to assign values into the $Response variable.</w:t>
      </w:r>
    </w:p>
    <w:p w14:paraId="03905EAC" w14:textId="77777777" w:rsidR="00B20203" w:rsidRDefault="00B20203" w:rsidP="005A7F3D">
      <w:pPr>
        <w:pStyle w:val="BodyText"/>
        <w:numPr>
          <w:ilvl w:val="2"/>
          <w:numId w:val="155"/>
        </w:numPr>
      </w:pPr>
      <w:r>
        <w:t>Change the configuration and mapping of the XXXFault task so it return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Pr="00E22302" w:rsidRDefault="00CF449A" w:rsidP="00CF449A">
      <w:pPr>
        <w:pStyle w:val="Heading3Numbered"/>
        <w:rPr>
          <w:color w:val="auto"/>
        </w:rPr>
      </w:pPr>
      <w:bookmarkStart w:id="64" w:name="_Toc442887209"/>
      <w:bookmarkStart w:id="65" w:name="_Toc445991227"/>
      <w:bookmarkStart w:id="66" w:name="_Toc446429979"/>
      <w:bookmarkStart w:id="67" w:name="_Toc446429980"/>
      <w:bookmarkStart w:id="68" w:name="_Toc446429981"/>
      <w:bookmarkStart w:id="69" w:name="_Toc446429982"/>
      <w:bookmarkStart w:id="70" w:name="_Toc446429983"/>
      <w:bookmarkStart w:id="71" w:name="_Toc446429984"/>
      <w:bookmarkStart w:id="72" w:name="_Toc446429985"/>
      <w:bookmarkStart w:id="73" w:name="_Toc446429986"/>
      <w:bookmarkStart w:id="74" w:name="_Toc446429987"/>
      <w:bookmarkStart w:id="75" w:name="_Toc482786095"/>
      <w:bookmarkEnd w:id="64"/>
      <w:bookmarkEnd w:id="65"/>
      <w:bookmarkEnd w:id="66"/>
      <w:bookmarkEnd w:id="67"/>
      <w:bookmarkEnd w:id="68"/>
      <w:bookmarkEnd w:id="69"/>
      <w:bookmarkEnd w:id="70"/>
      <w:bookmarkEnd w:id="71"/>
      <w:bookmarkEnd w:id="72"/>
      <w:bookmarkEnd w:id="73"/>
      <w:bookmarkEnd w:id="74"/>
      <w:r w:rsidRPr="00E22302">
        <w:rPr>
          <w:color w:val="auto"/>
        </w:rPr>
        <w:t>Invoke another ESB service</w:t>
      </w:r>
      <w:bookmarkEnd w:id="75"/>
    </w:p>
    <w:p w14:paraId="4C9941E1" w14:textId="77777777" w:rsidR="00244790" w:rsidRPr="00E22302" w:rsidRDefault="00244790" w:rsidP="00CF449A">
      <w:pPr>
        <w:pStyle w:val="BodyText"/>
        <w:numPr>
          <w:ilvl w:val="0"/>
          <w:numId w:val="154"/>
        </w:numPr>
      </w:pPr>
      <w:r w:rsidRPr="00E22302">
        <w:t>If you invoke another ESB service (BS or TS), you MUST map the RequestHeader element as following:</w:t>
      </w:r>
    </w:p>
    <w:p w14:paraId="2E812AFB" w14:textId="77777777" w:rsidR="00244790" w:rsidRPr="00E22302" w:rsidRDefault="00244790" w:rsidP="00CF449A">
      <w:pPr>
        <w:pStyle w:val="BodyText"/>
        <w:numPr>
          <w:ilvl w:val="1"/>
          <w:numId w:val="154"/>
        </w:numPr>
      </w:pPr>
      <w:r w:rsidRPr="00E22302">
        <w:t>CorrelationId: $BWProcessHeaders / CorrelationId</w:t>
      </w:r>
    </w:p>
    <w:p w14:paraId="2C5ABBA6" w14:textId="2E49C1EB" w:rsidR="00244790" w:rsidRPr="00E22302" w:rsidRDefault="00F06940" w:rsidP="00CF449A">
      <w:pPr>
        <w:pStyle w:val="BodyText"/>
        <w:numPr>
          <w:ilvl w:val="1"/>
          <w:numId w:val="154"/>
        </w:numPr>
      </w:pPr>
      <w:r>
        <w:t>Message</w:t>
      </w:r>
      <w:r w:rsidR="00244790" w:rsidRPr="00E22302">
        <w:t xml:space="preserve">Id: $BWProcessHeaders / </w:t>
      </w:r>
      <w:r>
        <w:t>Message</w:t>
      </w:r>
      <w:r w:rsidR="00244790" w:rsidRPr="00E22302">
        <w:t>Id</w:t>
      </w:r>
    </w:p>
    <w:p w14:paraId="2FDD8854" w14:textId="77777777" w:rsidR="00244790" w:rsidRPr="00E22302" w:rsidRDefault="00244790" w:rsidP="00CF449A">
      <w:pPr>
        <w:pStyle w:val="BodyText"/>
        <w:numPr>
          <w:ilvl w:val="1"/>
          <w:numId w:val="154"/>
        </w:numPr>
      </w:pPr>
      <w:r w:rsidRPr="00E22302">
        <w:t>Version: The version of the invoked service, for example “1.0”.</w:t>
      </w:r>
    </w:p>
    <w:p w14:paraId="60C3BAC2" w14:textId="77777777" w:rsidR="00244790" w:rsidRPr="00E22302" w:rsidRDefault="00244790" w:rsidP="00CF449A">
      <w:pPr>
        <w:pStyle w:val="BodyText"/>
        <w:numPr>
          <w:ilvl w:val="1"/>
          <w:numId w:val="154"/>
        </w:numPr>
      </w:pPr>
      <w:r w:rsidRPr="00E22302">
        <w:t>RequestDateTime: current-dateTime()</w:t>
      </w:r>
    </w:p>
    <w:p w14:paraId="4FE07FD0" w14:textId="77777777" w:rsidR="00244790" w:rsidRPr="00095A53" w:rsidRDefault="00244790" w:rsidP="00CF449A">
      <w:pPr>
        <w:pStyle w:val="BodyText"/>
        <w:numPr>
          <w:ilvl w:val="1"/>
          <w:numId w:val="154"/>
        </w:numPr>
        <w:rPr>
          <w:color w:val="FF0000"/>
        </w:rPr>
      </w:pPr>
      <w:r w:rsidRPr="00095A53">
        <w:rPr>
          <w:color w:val="FF0000"/>
        </w:rPr>
        <w:t>Source: copy of $BWProcessHeaders / Invoke / Source</w:t>
      </w:r>
    </w:p>
    <w:p w14:paraId="72943882" w14:textId="77777777" w:rsidR="00244790" w:rsidRPr="00095A53" w:rsidRDefault="00244790" w:rsidP="00244790">
      <w:pPr>
        <w:pStyle w:val="BodyText"/>
        <w:ind w:left="1080"/>
        <w:rPr>
          <w:color w:val="FF0000"/>
        </w:rPr>
      </w:pPr>
      <w:r w:rsidRPr="00095A53">
        <w:rPr>
          <w:color w:val="FF0000"/>
        </w:rPr>
        <w:t>In this screenshot we invoke TSGEN_GetVehicleDetails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6" w:name="_Ref446418045"/>
      <w:bookmarkStart w:id="77" w:name="_Toc482786096"/>
      <w:r>
        <w:t>Validate the Request</w:t>
      </w:r>
      <w:bookmarkEnd w:id="76"/>
      <w:bookmarkEnd w:id="77"/>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5A7F3D">
      <w:pPr>
        <w:pStyle w:val="BodyText"/>
        <w:numPr>
          <w:ilvl w:val="0"/>
          <w:numId w:val="163"/>
        </w:numPr>
      </w:pPr>
      <w:r>
        <w:t>Add a Throw task to the process,</w:t>
      </w:r>
    </w:p>
    <w:p w14:paraId="7D9FC43A" w14:textId="77777777" w:rsidR="00A57837" w:rsidRDefault="00A57837" w:rsidP="005A7F3D">
      <w:pPr>
        <w:pStyle w:val="BodyText"/>
        <w:numPr>
          <w:ilvl w:val="0"/>
          <w:numId w:val="163"/>
        </w:numPr>
      </w:pPr>
      <w:r>
        <w:t>Rename the task into “Throw_ValidationFault”</w:t>
      </w:r>
    </w:p>
    <w:p w14:paraId="7537D3E3" w14:textId="77777777" w:rsidR="00A57837" w:rsidRDefault="00A57837" w:rsidP="005A7F3D">
      <w:pPr>
        <w:pStyle w:val="BodyText"/>
        <w:numPr>
          <w:ilvl w:val="0"/>
          <w:numId w:val="163"/>
        </w:numPr>
      </w:pPr>
      <w:r>
        <w:t>Create a transition from the “</w:t>
      </w:r>
      <w:r w:rsidR="00256270">
        <w:t>AssignStartEvent</w:t>
      </w:r>
      <w:r>
        <w:t>”</w:t>
      </w:r>
      <w:r w:rsidR="00256270">
        <w:t xml:space="preserve"> task</w:t>
      </w:r>
      <w:r>
        <w:t xml:space="preserve"> to the </w:t>
      </w:r>
      <w:r w:rsidR="00256270">
        <w:t xml:space="preserve">“Throw_ValidationFault” </w:t>
      </w:r>
      <w:r>
        <w:t>task.</w:t>
      </w:r>
    </w:p>
    <w:p w14:paraId="79C89E2D" w14:textId="77777777" w:rsidR="00A57837" w:rsidRDefault="00A57837" w:rsidP="005A7F3D">
      <w:pPr>
        <w:pStyle w:val="BodyText"/>
        <w:numPr>
          <w:ilvl w:val="0"/>
          <w:numId w:val="163"/>
        </w:numPr>
      </w:pPr>
      <w:r>
        <w:t>Change the transition condition type to “Success with Condition”.</w:t>
      </w:r>
    </w:p>
    <w:p w14:paraId="20692826" w14:textId="77777777" w:rsidR="00A57837" w:rsidRDefault="00A57837" w:rsidP="005A7F3D">
      <w:pPr>
        <w:pStyle w:val="BodyText"/>
        <w:numPr>
          <w:ilvl w:val="0"/>
          <w:numId w:val="163"/>
        </w:numPr>
      </w:pPr>
      <w:r>
        <w:t>In the “Expression” field, type the validation condition which will evaluate to “true” if the rule is broken.</w:t>
      </w:r>
    </w:p>
    <w:p w14:paraId="7D3600C2" w14:textId="77777777" w:rsidR="00A57837" w:rsidRDefault="00A57837" w:rsidP="005A7F3D">
      <w:pPr>
        <w:pStyle w:val="BodyText"/>
        <w:numPr>
          <w:ilvl w:val="0"/>
          <w:numId w:val="163"/>
        </w:numPr>
      </w:pPr>
      <w:r>
        <w:t>Change the condition type of the transition</w:t>
      </w:r>
      <w:r w:rsidR="00256270">
        <w:t xml:space="preserve"> between “AssignStartEvent</w:t>
      </w:r>
      <w:r>
        <w:t>” and “AssignStartEvent” into “Success with no matching condi</w:t>
      </w:r>
      <w:r w:rsidR="00256270">
        <w:t>tion”:</w:t>
      </w:r>
    </w:p>
    <w:p w14:paraId="1BC81335" w14:textId="0DC6B075" w:rsidR="00256270" w:rsidRDefault="00E33682" w:rsidP="005A7F3D">
      <w:pPr>
        <w:pStyle w:val="BodyText"/>
        <w:keepNext/>
        <w:jc w:val="center"/>
      </w:pPr>
      <w:r>
        <w:rPr>
          <w:noProof/>
        </w:rPr>
        <w:drawing>
          <wp:inline distT="0" distB="0" distL="0" distR="0" wp14:anchorId="2ECDFAC7" wp14:editId="1B0E4701">
            <wp:extent cx="6059170" cy="5699760"/>
            <wp:effectExtent l="0" t="0" r="11430" b="0"/>
            <wp:docPr id="38" name="Picture 38" descr="Macintosh HD:Users:lhollyer:Desktop:Screen Shot 2018-02-26 at 15.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hollyer:Desktop:Screen Shot 2018-02-26 at 15.09.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9170" cy="5699760"/>
                    </a:xfrm>
                    <a:prstGeom prst="rect">
                      <a:avLst/>
                    </a:prstGeom>
                    <a:noFill/>
                    <a:ln>
                      <a:noFill/>
                    </a:ln>
                  </pic:spPr>
                </pic:pic>
              </a:graphicData>
            </a:graphic>
          </wp:inline>
        </w:drawing>
      </w:r>
    </w:p>
    <w:p w14:paraId="65958E20" w14:textId="77777777" w:rsidR="00256270" w:rsidRDefault="00256270" w:rsidP="005A7F3D">
      <w:pPr>
        <w:pStyle w:val="Caption"/>
      </w:pPr>
      <w:bookmarkStart w:id="78" w:name="_Toc482786135"/>
      <w:r>
        <w:t xml:space="preserve">Figure </w:t>
      </w:r>
      <w:r>
        <w:fldChar w:fldCharType="begin"/>
      </w:r>
      <w:r>
        <w:instrText xml:space="preserve"> SEQ Figure \* ARABIC </w:instrText>
      </w:r>
      <w:r>
        <w:fldChar w:fldCharType="separate"/>
      </w:r>
      <w:r>
        <w:rPr>
          <w:noProof/>
        </w:rPr>
        <w:t>1</w:t>
      </w:r>
      <w:r>
        <w:fldChar w:fldCharType="end"/>
      </w:r>
      <w:r>
        <w:t>: Throw_ValidationFault sample</w:t>
      </w:r>
      <w:bookmarkEnd w:id="78"/>
    </w:p>
    <w:p w14:paraId="357A5278" w14:textId="77777777" w:rsidR="00A57837" w:rsidRDefault="00A57837" w:rsidP="005A7F3D">
      <w:pPr>
        <w:pStyle w:val="BodyText"/>
        <w:numPr>
          <w:ilvl w:val="0"/>
          <w:numId w:val="163"/>
        </w:numPr>
      </w:pPr>
      <w:r>
        <w:t>Change the task “Throw_ValidationFault” as following:</w:t>
      </w:r>
    </w:p>
    <w:p w14:paraId="30BA8E33" w14:textId="13CDE453" w:rsidR="00A57837" w:rsidRDefault="00A57837" w:rsidP="00A57837">
      <w:pPr>
        <w:pStyle w:val="BodyText"/>
        <w:numPr>
          <w:ilvl w:val="0"/>
          <w:numId w:val="128"/>
        </w:numPr>
      </w:pPr>
      <w:r>
        <w:t>In “Input Editor”, add the XML element “ThrowableValidationFault” from the “</w:t>
      </w:r>
      <w:r w:rsidR="00AE709D">
        <w:t xml:space="preserve">LIB_XML / </w:t>
      </w:r>
      <w:r>
        <w:t>Sc</w:t>
      </w:r>
      <w:r w:rsidR="00AE709D">
        <w:t xml:space="preserve">hemas / CommonServices / Data </w:t>
      </w:r>
      <w:r>
        <w:t xml:space="preserve">/ Internal / </w:t>
      </w:r>
      <w:r w:rsidR="00AE709D">
        <w:t xml:space="preserve">1.0 / </w:t>
      </w:r>
      <w:r>
        <w:t>Throwable” XSD.</w:t>
      </w:r>
    </w:p>
    <w:p w14:paraId="7FEE14BD" w14:textId="77777777" w:rsidR="00A57837" w:rsidRDefault="00A57837" w:rsidP="00A57837">
      <w:pPr>
        <w:pStyle w:val="BodyText"/>
        <w:numPr>
          <w:ilvl w:val="0"/>
          <w:numId w:val="128"/>
        </w:numPr>
      </w:pPr>
      <w:r>
        <w:t>Change the input mapping as following:</w:t>
      </w:r>
    </w:p>
    <w:p w14:paraId="6B9E8B2C" w14:textId="77777777" w:rsidR="00A57837" w:rsidRDefault="00CF6B96" w:rsidP="00A57837">
      <w:pPr>
        <w:pStyle w:val="BodyText"/>
        <w:numPr>
          <w:ilvl w:val="0"/>
          <w:numId w:val="128"/>
        </w:numPr>
      </w:pPr>
      <w:r>
        <w:t>ExceptionTimestamp: current-dateTime()</w:t>
      </w:r>
    </w:p>
    <w:p w14:paraId="3C4E0235" w14:textId="3EE3BF1C" w:rsidR="00CF6B96" w:rsidRDefault="00CF6B96" w:rsidP="00A57837">
      <w:pPr>
        <w:pStyle w:val="BodyText"/>
        <w:numPr>
          <w:ilvl w:val="0"/>
          <w:numId w:val="128"/>
        </w:numPr>
      </w:pPr>
      <w:r>
        <w:t>ExceptionDescription: a description of the issue, for example concat(“</w:t>
      </w:r>
      <w:r w:rsidR="00DC6CBF">
        <w:t>Customer</w:t>
      </w:r>
      <w:r>
        <w:t xml:space="preserve"> is incorrect: “, $xxx). When you mention an input element value is incorrect, always put its value in the error description (e.g. $xxx).</w:t>
      </w:r>
    </w:p>
    <w:p w14:paraId="17B78266" w14:textId="77777777" w:rsidR="00CF6B96" w:rsidRDefault="00CF6B96" w:rsidP="005A7F3D">
      <w:pPr>
        <w:pStyle w:val="BodyText"/>
        <w:ind w:left="720"/>
      </w:pPr>
      <w:r>
        <w:t>See the following example (to see it, unzip it into your trunk/BW/BusinessServices folder and import it into your Eclipse workspace, where you already have LIB_XML, LIB_SystemAudit_Client.2 and LIB_SystemErrorHandler_Client.2):</w:t>
      </w:r>
    </w:p>
    <w:p w14:paraId="7612400B" w14:textId="77777777" w:rsidR="00CF6B96" w:rsidRDefault="0081479B" w:rsidP="005A7F3D">
      <w:pPr>
        <w:pStyle w:val="BodyText"/>
        <w:ind w:left="720"/>
      </w:pPr>
      <w:r>
        <w:pict w14:anchorId="54EEEF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1pt">
            <v:imagedata r:id="rId26" o:title=""/>
          </v:shape>
        </w:pict>
      </w:r>
    </w:p>
    <w:p w14:paraId="352FE0A8" w14:textId="77777777" w:rsidR="00A57837" w:rsidRDefault="00CF6B96" w:rsidP="005A7F3D">
      <w:pPr>
        <w:pStyle w:val="BodyText"/>
      </w:pPr>
      <w:r>
        <w:t>For multiple rules:</w:t>
      </w:r>
    </w:p>
    <w:p w14:paraId="08CA4DD9" w14:textId="77777777" w:rsidR="00CF6B96" w:rsidRDefault="00CF6B96" w:rsidP="005A7F3D">
      <w:pPr>
        <w:pStyle w:val="BodyText"/>
        <w:numPr>
          <w:ilvl w:val="0"/>
          <w:numId w:val="164"/>
        </w:numPr>
      </w:pPr>
      <w:r>
        <w:t>The steps are the same, but you insert a mapping task that will make multiple verifications and output a list or error descriptions. The “Throw_ValidationFault” task will concatenate all of them into a single ExceptionDescription.</w:t>
      </w:r>
    </w:p>
    <w:p w14:paraId="541935E1" w14:textId="77777777" w:rsidR="00CF6B96" w:rsidRDefault="00CF6B96" w:rsidP="005A7F3D">
      <w:pPr>
        <w:pStyle w:val="BodyText"/>
        <w:numPr>
          <w:ilvl w:val="0"/>
          <w:numId w:val="164"/>
        </w:numPr>
      </w:pPr>
      <w:r>
        <w:t>See the following example (to see it, unzip it into your trunk/BW/BusinessServices folder and import it into your Eclipse workspace, where you already have LIB_XML, LIB_SystemAudit_Client.2 and LIB_SystemErrorHandler_Client.2):</w:t>
      </w:r>
    </w:p>
    <w:p w14:paraId="6634CD7B" w14:textId="77777777" w:rsidR="00CF6B96" w:rsidRPr="005A7F3D" w:rsidRDefault="0081479B" w:rsidP="005A7F3D">
      <w:pPr>
        <w:pStyle w:val="BodyText"/>
        <w:ind w:left="720"/>
      </w:pPr>
      <w:r>
        <w:pict w14:anchorId="6D585791">
          <v:shape id="_x0000_i1026" type="#_x0000_t75" style="width:77pt;height:51pt">
            <v:imagedata r:id="rId27" o:title=""/>
          </v:shape>
        </w:pict>
      </w:r>
    </w:p>
    <w:p w14:paraId="12BBD23C" w14:textId="77777777" w:rsidR="00C558A5" w:rsidRDefault="00C558A5" w:rsidP="002C5A58">
      <w:pPr>
        <w:pStyle w:val="Heading2Numbered"/>
      </w:pPr>
      <w:bookmarkStart w:id="79" w:name="_Toc482786097"/>
      <w:r>
        <w:t>Finalization</w:t>
      </w:r>
      <w:bookmarkEnd w:id="79"/>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2C5A58">
      <w:pPr>
        <w:pStyle w:val="BodyText"/>
        <w:numPr>
          <w:ilvl w:val="0"/>
          <w:numId w:val="151"/>
        </w:numPr>
      </w:pPr>
      <w:r>
        <w:t>Delete the resource JNDIClient-ESB01.</w:t>
      </w:r>
    </w:p>
    <w:p w14:paraId="0BF49070" w14:textId="77777777" w:rsidR="00C558A5" w:rsidRDefault="00C558A5" w:rsidP="002C5A58">
      <w:pPr>
        <w:pStyle w:val="BodyText"/>
        <w:numPr>
          <w:ilvl w:val="0"/>
          <w:numId w:val="151"/>
        </w:numPr>
      </w:pPr>
      <w:r>
        <w:t>Delete the resource JNDIClient-ESB01.</w:t>
      </w:r>
    </w:p>
    <w:p w14:paraId="4055D262" w14:textId="77777777" w:rsidR="00C558A5" w:rsidRDefault="00C558A5" w:rsidP="002C5A58">
      <w:pPr>
        <w:pStyle w:val="BodyText"/>
        <w:numPr>
          <w:ilvl w:val="0"/>
          <w:numId w:val="151"/>
        </w:numPr>
      </w:pPr>
      <w:r>
        <w:t xml:space="preserve">Delete the property group </w:t>
      </w:r>
      <w:r w:rsidRPr="002C5A58">
        <w:rPr>
          <w:b/>
        </w:rPr>
        <w:t>resources / services.bs.&lt;area&gt;.&lt;servicename&gt; / Client-ESB01</w:t>
      </w:r>
      <w:r>
        <w:t>.</w:t>
      </w:r>
    </w:p>
    <w:p w14:paraId="3774CE32" w14:textId="77777777" w:rsidR="00C558A5" w:rsidRPr="002C5A58" w:rsidRDefault="00C558A5" w:rsidP="00C558A5">
      <w:pPr>
        <w:pStyle w:val="BodyText"/>
        <w:ind w:left="360"/>
        <w:rPr>
          <w:b/>
          <w:i/>
        </w:rPr>
      </w:pPr>
      <w:r w:rsidRPr="002C5A58">
        <w:rPr>
          <w:b/>
          <w:i/>
        </w:rPr>
        <w:t>Notes:</w:t>
      </w:r>
    </w:p>
    <w:p w14:paraId="171730C7" w14:textId="77777777" w:rsidR="00C558A5" w:rsidRDefault="00C558A5" w:rsidP="002C5A58">
      <w:pPr>
        <w:pStyle w:val="BodyText"/>
        <w:numPr>
          <w:ilvl w:val="0"/>
          <w:numId w:val="149"/>
        </w:numPr>
      </w:pPr>
      <w:r>
        <w:t>TSUTIL_SystemAudit_Client and TSUTIL_SystemErrorHandling_Client use their own JMS connection resources</w:t>
      </w:r>
      <w:r w:rsidR="002C5A58">
        <w:t xml:space="preserve"> so deleting the resources from the Business service is not an issue.</w:t>
      </w:r>
    </w:p>
    <w:p w14:paraId="6FB7093F" w14:textId="77777777" w:rsidR="00576A5D" w:rsidRDefault="00576A5D" w:rsidP="00576A5D">
      <w:pPr>
        <w:pStyle w:val="Heading1Numbered"/>
      </w:pPr>
      <w:bookmarkStart w:id="80" w:name="_Toc482786098"/>
      <w:r>
        <w:t>Create a Business Service Provider as a Shared Module</w:t>
      </w:r>
      <w:bookmarkEnd w:id="80"/>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1" w:name="_Toc482786099"/>
      <w:r>
        <w:t>Template Overview</w:t>
      </w:r>
      <w:bookmarkEnd w:id="81"/>
    </w:p>
    <w:p w14:paraId="1BA824E9" w14:textId="3E7E1D8A" w:rsidR="00B55195" w:rsidRDefault="00DF66B3" w:rsidP="00B55195">
      <w:pPr>
        <w:pStyle w:val="BodyText"/>
      </w:pPr>
      <w:r>
        <w:t xml:space="preserve">The template module </w:t>
      </w:r>
      <w:r w:rsidR="00B55195">
        <w:t>APP_BSServiceTemplate.modu</w:t>
      </w:r>
      <w:r>
        <w:t xml:space="preserve">le </w:t>
      </w:r>
      <w:r w:rsidR="00B55195">
        <w:t>allows you to create a new application for a Business service. It contains the following objects:</w:t>
      </w:r>
    </w:p>
    <w:p w14:paraId="1C9CC741" w14:textId="77777777" w:rsidR="00B55195" w:rsidRDefault="00B55195" w:rsidP="00B55195">
      <w:pPr>
        <w:pStyle w:val="BodyText"/>
        <w:numPr>
          <w:ilvl w:val="0"/>
          <w:numId w:val="157"/>
        </w:numPr>
      </w:pPr>
      <w:r>
        <w:t>Processes:</w:t>
      </w:r>
    </w:p>
    <w:p w14:paraId="4594BC77" w14:textId="77777777" w:rsidR="00B55195" w:rsidRDefault="00B55195" w:rsidP="00B55195">
      <w:pPr>
        <w:pStyle w:val="BodyText"/>
        <w:numPr>
          <w:ilvl w:val="1"/>
          <w:numId w:val="157"/>
        </w:numPr>
      </w:pPr>
      <w:r w:rsidRPr="00B55195">
        <w:rPr>
          <w:b/>
        </w:rPr>
        <w:t>BSService</w:t>
      </w:r>
      <w:r>
        <w:t>: the service implementation.</w:t>
      </w:r>
    </w:p>
    <w:p w14:paraId="760EEF61" w14:textId="77777777" w:rsidR="00B55195" w:rsidRDefault="00B55195" w:rsidP="00B55195">
      <w:pPr>
        <w:pStyle w:val="BodyText"/>
        <w:numPr>
          <w:ilvl w:val="0"/>
          <w:numId w:val="157"/>
        </w:numPr>
      </w:pPr>
      <w:r>
        <w:t>Resources:</w:t>
      </w:r>
    </w:p>
    <w:p w14:paraId="36024763"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10797137"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B55195">
      <w:pPr>
        <w:pStyle w:val="BodyText"/>
        <w:numPr>
          <w:ilvl w:val="0"/>
          <w:numId w:val="156"/>
        </w:numPr>
      </w:pPr>
      <w:r>
        <w:t>The JNDI and JMS connections used by the System Error Handler and System Audit are separated from JNDIClient-ESB01 and JMSClient-ESB01. They are contained in the LIB_TSUTIL_SystemErrorHandler_Client and LIB_TSUTIL_SystemAudit_Client modules.</w:t>
      </w:r>
    </w:p>
    <w:p w14:paraId="4A1F77AB" w14:textId="77777777" w:rsidR="00576A5D" w:rsidRDefault="00576A5D" w:rsidP="00576A5D">
      <w:pPr>
        <w:pStyle w:val="Heading2Numbered"/>
      </w:pPr>
      <w:bookmarkStart w:id="82" w:name="_Toc482786100"/>
      <w:r>
        <w:t>Pre-Requisites</w:t>
      </w:r>
      <w:bookmarkEnd w:id="82"/>
    </w:p>
    <w:p w14:paraId="343EC3A6" w14:textId="1959A02E" w:rsidR="00576A5D" w:rsidRPr="00DA220A" w:rsidRDefault="00576A5D" w:rsidP="00576A5D">
      <w:pPr>
        <w:pStyle w:val="BodyText"/>
        <w:rPr>
          <w:color w:val="FF0000"/>
        </w:rPr>
      </w:pPr>
      <w:r w:rsidRPr="00DA220A">
        <w:rPr>
          <w:color w:val="FF0000"/>
        </w:rPr>
        <w:t>The XSD and WSDL have been created with the SchemaCreator tool explained in the “</w:t>
      </w:r>
      <w:r w:rsidR="00D06CEE" w:rsidRPr="00DA220A">
        <w:rPr>
          <w:color w:val="FF0000"/>
        </w:rPr>
        <w:t>C</w:t>
      </w:r>
      <w:r w:rsidR="00571948" w:rsidRPr="00DA220A">
        <w:rPr>
          <w:color w:val="FF0000"/>
        </w:rPr>
        <w:t>oop</w:t>
      </w:r>
      <w:r w:rsidRPr="00DA220A">
        <w:rPr>
          <w:color w:val="FF0000"/>
        </w:rPr>
        <w:t xml:space="preserve"> - ESB - How To - Create Service Schemas” document.</w:t>
      </w:r>
    </w:p>
    <w:p w14:paraId="66E479B0" w14:textId="77777777" w:rsidR="00576A5D" w:rsidRDefault="00576A5D" w:rsidP="00576A5D">
      <w:pPr>
        <w:pStyle w:val="Heading2Numbered"/>
      </w:pPr>
      <w:bookmarkStart w:id="83" w:name="_Toc482786101"/>
      <w:r>
        <w:t>Procedure</w:t>
      </w:r>
      <w:bookmarkEnd w:id="83"/>
    </w:p>
    <w:p w14:paraId="661D5297" w14:textId="77777777" w:rsidR="00576A5D" w:rsidRPr="00D40A58" w:rsidRDefault="00576A5D" w:rsidP="00576A5D">
      <w:pPr>
        <w:pStyle w:val="Heading3Numbered"/>
      </w:pPr>
      <w:bookmarkStart w:id="84" w:name="_Toc482786102"/>
      <w:r>
        <w:t>Create the Application Module</w:t>
      </w:r>
      <w:bookmarkEnd w:id="84"/>
    </w:p>
    <w:p w14:paraId="0DF65C27" w14:textId="77777777" w:rsidR="00576A5D" w:rsidRDefault="00576A5D" w:rsidP="00576A5D">
      <w:pPr>
        <w:pStyle w:val="BodyText"/>
      </w:pPr>
      <w:r>
        <w:t>With Windows Explorer:</w:t>
      </w:r>
    </w:p>
    <w:p w14:paraId="3F39E9DB" w14:textId="77777777" w:rsidR="00576A5D" w:rsidRDefault="00576A5D" w:rsidP="00576A5D">
      <w:pPr>
        <w:pStyle w:val="BodyText"/>
        <w:numPr>
          <w:ilvl w:val="0"/>
          <w:numId w:val="148"/>
        </w:numPr>
      </w:pPr>
      <w:r>
        <w:t xml:space="preserve">Copy the Service Application Module template folder “LIB_BSServiceTemplate.module” into the folder </w:t>
      </w:r>
      <w:r w:rsidRPr="009A0302">
        <w:rPr>
          <w:b/>
        </w:rPr>
        <w:t>&lt;SVN&gt; / trunk / BW / BusinessServices</w:t>
      </w:r>
      <w:r>
        <w:t>.</w:t>
      </w:r>
    </w:p>
    <w:p w14:paraId="2BCD5E69" w14:textId="77777777" w:rsidR="00576A5D" w:rsidRDefault="00576A5D" w:rsidP="00576A5D">
      <w:pPr>
        <w:pStyle w:val="BodyText"/>
        <w:numPr>
          <w:ilvl w:val="0"/>
          <w:numId w:val="148"/>
        </w:numPr>
      </w:pPr>
      <w:r>
        <w:t>Rename the copied folder into “LIB_BS&lt;Area&gt;_&lt;ServiceName&gt;”.</w:t>
      </w:r>
    </w:p>
    <w:p w14:paraId="00ABB28C" w14:textId="77777777" w:rsidR="00576A5D" w:rsidRDefault="00576A5D" w:rsidP="00576A5D">
      <w:pPr>
        <w:pStyle w:val="BodyText"/>
        <w:numPr>
          <w:ilvl w:val="0"/>
          <w:numId w:val="148"/>
        </w:numPr>
      </w:pPr>
      <w:r>
        <w:t>With a text editor, open the .project file into the copied folder and change the project name at the top from LIB_BSServiceTemplate.module into LIB_BS&lt;Area&gt;_&lt;ServiceName&gt;.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r>
        <w:t>&lt;?xml version="1.0" encoding="UTF-8"?&gt;</w:t>
      </w:r>
    </w:p>
    <w:p w14:paraId="25895970" w14:textId="77777777" w:rsidR="00576A5D" w:rsidRDefault="00576A5D" w:rsidP="00576A5D">
      <w:pPr>
        <w:pStyle w:val="Code"/>
      </w:pPr>
      <w:r>
        <w:t>&lt;projectDescription&gt;</w:t>
      </w:r>
    </w:p>
    <w:p w14:paraId="2138F727" w14:textId="77777777" w:rsidR="00576A5D" w:rsidRDefault="00576A5D" w:rsidP="00576A5D">
      <w:pPr>
        <w:pStyle w:val="Code"/>
      </w:pPr>
      <w:r>
        <w:tab/>
        <w:t>&lt;name&gt;LIB_BSGEN_ServiceA&lt;/name&gt;</w:t>
      </w:r>
    </w:p>
    <w:p w14:paraId="216E685D" w14:textId="77777777" w:rsidR="00576A5D" w:rsidRDefault="00576A5D" w:rsidP="00576A5D">
      <w:pPr>
        <w:pStyle w:val="Code"/>
      </w:pPr>
      <w:r>
        <w:tab/>
        <w:t>&lt;comment&gt;&lt;/comment&gt;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With TIBCO BusinesStudio</w:t>
      </w:r>
    </w:p>
    <w:p w14:paraId="0FA2F275" w14:textId="77777777" w:rsidR="00576A5D" w:rsidRDefault="00576A5D" w:rsidP="00576A5D">
      <w:pPr>
        <w:pStyle w:val="BodyText"/>
        <w:numPr>
          <w:ilvl w:val="0"/>
          <w:numId w:val="148"/>
        </w:numPr>
      </w:pPr>
      <w:r>
        <w:t>Start TIBCO BusinessStudio</w:t>
      </w:r>
    </w:p>
    <w:p w14:paraId="793C23A7" w14:textId="77777777" w:rsidR="00576A5D" w:rsidRDefault="00576A5D" w:rsidP="00576A5D">
      <w:pPr>
        <w:pStyle w:val="BodyText"/>
        <w:numPr>
          <w:ilvl w:val="0"/>
          <w:numId w:val="148"/>
        </w:numPr>
      </w:pPr>
      <w:r>
        <w:t>In your workspace, import the following modules:</w:t>
      </w:r>
    </w:p>
    <w:p w14:paraId="1330C3DE" w14:textId="77777777" w:rsidR="00576A5D" w:rsidRDefault="00576A5D" w:rsidP="00576A5D">
      <w:pPr>
        <w:pStyle w:val="BodyText"/>
        <w:numPr>
          <w:ilvl w:val="1"/>
          <w:numId w:val="82"/>
        </w:numPr>
      </w:pPr>
      <w:r>
        <w:t>LIB_XML (from &lt;SVN&gt; / trunk / XML</w:t>
      </w:r>
    </w:p>
    <w:p w14:paraId="50D6DB69" w14:textId="77777777" w:rsidR="00576A5D" w:rsidRDefault="00576A5D" w:rsidP="00576A5D">
      <w:pPr>
        <w:pStyle w:val="BodyText"/>
        <w:numPr>
          <w:ilvl w:val="1"/>
          <w:numId w:val="82"/>
        </w:numPr>
      </w:pPr>
      <w:r>
        <w:t>LIB_TSUTIL_SystemAudit_Client (from &lt;SVN&gt; / trunk / BW / TechnicalServices)</w:t>
      </w:r>
    </w:p>
    <w:p w14:paraId="5DAC3B16" w14:textId="77777777" w:rsidR="00576A5D" w:rsidRDefault="00576A5D" w:rsidP="00576A5D">
      <w:pPr>
        <w:pStyle w:val="BodyText"/>
        <w:numPr>
          <w:ilvl w:val="1"/>
          <w:numId w:val="82"/>
        </w:numPr>
      </w:pPr>
      <w:r>
        <w:t>LIB_TSUTIL_SystemErrorHandler_Client (from &lt;SVN&gt; / trunk / BW / TechnicalServices)</w:t>
      </w:r>
    </w:p>
    <w:p w14:paraId="3363A312" w14:textId="77777777" w:rsidR="00576A5D" w:rsidRDefault="00576A5D" w:rsidP="00576A5D">
      <w:pPr>
        <w:pStyle w:val="BodyText"/>
        <w:numPr>
          <w:ilvl w:val="1"/>
          <w:numId w:val="82"/>
        </w:numPr>
      </w:pPr>
      <w:r>
        <w:t>~LIB_BS&lt;Area&gt;_&lt;ServiceName&gt; (from &lt;SVN&gt; / trunk / BW / BusinessServices)</w:t>
      </w:r>
    </w:p>
    <w:p w14:paraId="1073A87B" w14:textId="77777777" w:rsidR="00576A5D" w:rsidRDefault="00576A5D" w:rsidP="00576A5D">
      <w:pPr>
        <w:pStyle w:val="BodyText"/>
      </w:pPr>
      <w:r>
        <w:t>All subsequent changes are done on the APP_&lt;TYPE&gt;&lt;Area&gt;_&lt;ServiceName&gt;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5A7F3D">
      <w:pPr>
        <w:pStyle w:val="BodyText"/>
        <w:numPr>
          <w:ilvl w:val="0"/>
          <w:numId w:val="148"/>
        </w:numPr>
      </w:pPr>
      <w:r>
        <w:t>Go to the module overview.</w:t>
      </w:r>
    </w:p>
    <w:p w14:paraId="0E025BB4" w14:textId="77777777" w:rsidR="00576A5D" w:rsidRDefault="00576A5D" w:rsidP="005A7F3D">
      <w:pPr>
        <w:pStyle w:val="BodyText"/>
        <w:numPr>
          <w:ilvl w:val="0"/>
          <w:numId w:val="148"/>
        </w:numPr>
      </w:pPr>
      <w:r>
        <w:t>Change the name into “LIB_BS&lt;Area&gt;_&lt;ServiceName&gt; Module”:</w:t>
      </w:r>
    </w:p>
    <w:p w14:paraId="0B84D26C" w14:textId="77777777" w:rsidR="00576A5D" w:rsidRDefault="00576A5D" w:rsidP="005A7F3D">
      <w:pPr>
        <w:pStyle w:val="Heading3Numbered"/>
      </w:pPr>
      <w:bookmarkStart w:id="85" w:name="_Toc482786103"/>
      <w:r w:rsidRPr="00576A5D">
        <w:t>Module</w:t>
      </w:r>
      <w:r>
        <w:t xml:space="preserve"> Properties, Processes, Service Invocation</w:t>
      </w:r>
      <w:bookmarkEnd w:id="85"/>
    </w:p>
    <w:p w14:paraId="01893E66" w14:textId="77777777" w:rsidR="00576A5D" w:rsidRDefault="00576A5D" w:rsidP="00576A5D">
      <w:pPr>
        <w:pStyle w:val="BodyText"/>
      </w:pPr>
      <w:r>
        <w:t>The rest of the procedure is the same as for a business service provider in an Application, please refer to the previous chapter for all required procedure information, except for the next sections, which are specific to an shared module.</w:t>
      </w:r>
    </w:p>
    <w:p w14:paraId="092B7546" w14:textId="77777777" w:rsidR="002C5A58" w:rsidRDefault="002C5A58">
      <w:pPr>
        <w:rPr>
          <w:rFonts w:ascii="Arial" w:hAnsi="Arial" w:cs="Arial"/>
          <w:b/>
          <w:bCs/>
          <w:color w:val="000000"/>
          <w:szCs w:val="28"/>
        </w:rPr>
      </w:pPr>
      <w:r>
        <w:br w:type="page"/>
      </w:r>
    </w:p>
    <w:p w14:paraId="633EA3F8" w14:textId="77777777" w:rsidR="002C5A58" w:rsidRDefault="002C5A58" w:rsidP="002C5A58">
      <w:pPr>
        <w:pStyle w:val="Heading2Numbered"/>
      </w:pPr>
      <w:bookmarkStart w:id="86" w:name="_Toc482786104"/>
      <w:r>
        <w:t>Finalization</w:t>
      </w:r>
      <w:bookmarkEnd w:id="86"/>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2C5A58">
      <w:pPr>
        <w:pStyle w:val="BodyText"/>
        <w:numPr>
          <w:ilvl w:val="0"/>
          <w:numId w:val="151"/>
        </w:numPr>
      </w:pPr>
      <w:r>
        <w:t>Delete the resource JNDIClient-ESB01.</w:t>
      </w:r>
    </w:p>
    <w:p w14:paraId="7D60BDD8" w14:textId="77777777" w:rsidR="002C5A58" w:rsidRDefault="002C5A58" w:rsidP="002C5A58">
      <w:pPr>
        <w:pStyle w:val="BodyText"/>
        <w:numPr>
          <w:ilvl w:val="0"/>
          <w:numId w:val="151"/>
        </w:numPr>
      </w:pPr>
      <w:r>
        <w:t>Delete the resource JNDIClient-ESB01.</w:t>
      </w:r>
    </w:p>
    <w:p w14:paraId="03600C65" w14:textId="77777777" w:rsidR="002C5A58" w:rsidRDefault="002C5A58" w:rsidP="002C5A58">
      <w:pPr>
        <w:pStyle w:val="BodyText"/>
        <w:numPr>
          <w:ilvl w:val="0"/>
          <w:numId w:val="151"/>
        </w:numPr>
      </w:pPr>
      <w:r>
        <w:t xml:space="preserve">Delete the property group </w:t>
      </w:r>
      <w:r w:rsidRPr="002C5A58">
        <w:rPr>
          <w:b/>
        </w:rPr>
        <w:t>resources / services.bs.&lt;area&gt;.&lt;servicename&gt; / Client-ESB01</w:t>
      </w:r>
      <w:r>
        <w:t>.</w:t>
      </w:r>
    </w:p>
    <w:p w14:paraId="16C83B29" w14:textId="77777777" w:rsidR="002C5A58" w:rsidRPr="002C5A58" w:rsidRDefault="002C5A58" w:rsidP="002C5A58">
      <w:pPr>
        <w:pStyle w:val="BodyText"/>
        <w:ind w:left="360"/>
        <w:rPr>
          <w:b/>
          <w:i/>
        </w:rPr>
      </w:pPr>
      <w:r w:rsidRPr="002C5A58">
        <w:rPr>
          <w:b/>
          <w:i/>
        </w:rPr>
        <w:t>Notes:</w:t>
      </w:r>
    </w:p>
    <w:p w14:paraId="1A925DC7" w14:textId="77777777" w:rsidR="002C5A58" w:rsidRDefault="002C5A58" w:rsidP="002C5A58">
      <w:pPr>
        <w:pStyle w:val="BodyText"/>
        <w:numPr>
          <w:ilvl w:val="0"/>
          <w:numId w:val="149"/>
        </w:numPr>
      </w:pPr>
      <w:r>
        <w:t>TSUTIL_SystemAudit_Client and TSUTIL_SystemErrorHandling_Client use their own JMS connection resources so deleting the resources from the Business service is not an issue.</w:t>
      </w:r>
    </w:p>
    <w:p w14:paraId="7C245283" w14:textId="77777777" w:rsidR="00576A5D" w:rsidRDefault="00576A5D" w:rsidP="00576A5D">
      <w:pPr>
        <w:pStyle w:val="BodyText"/>
      </w:pPr>
    </w:p>
    <w:p w14:paraId="187E66C6" w14:textId="77777777" w:rsidR="00B0600E" w:rsidRDefault="00B0600E" w:rsidP="00B0600E">
      <w:pPr>
        <w:pStyle w:val="Heading1Numbered"/>
      </w:pPr>
      <w:bookmarkStart w:id="87" w:name="_Toc482786105"/>
      <w:r>
        <w:t>Create a T</w:t>
      </w:r>
      <w:r w:rsidR="007A1053">
        <w:t>echnical</w:t>
      </w:r>
      <w:r>
        <w:t xml:space="preserve"> Service Provider as a Shared Module</w:t>
      </w:r>
      <w:bookmarkEnd w:id="87"/>
    </w:p>
    <w:p w14:paraId="44398515" w14:textId="77777777" w:rsidR="00AA0274" w:rsidRDefault="00AA0274" w:rsidP="00AA0274">
      <w:pPr>
        <w:pStyle w:val="BodyText"/>
      </w:pPr>
      <w:r>
        <w:t>This chapter explains how to create a Technical Service as a Shared Module, not exposed on JMS nor HTTP, only accessible as process-call from another BW service.</w:t>
      </w:r>
    </w:p>
    <w:p w14:paraId="6DB35795" w14:textId="77777777" w:rsidR="00B55195" w:rsidRDefault="00B55195" w:rsidP="00B55195">
      <w:pPr>
        <w:pStyle w:val="Heading2Numbered"/>
      </w:pPr>
      <w:bookmarkStart w:id="88" w:name="_Toc482786106"/>
      <w:r>
        <w:t>Template Overview</w:t>
      </w:r>
      <w:bookmarkEnd w:id="88"/>
    </w:p>
    <w:p w14:paraId="1433F0FC" w14:textId="77777777" w:rsidR="00B55195" w:rsidRDefault="00B55195" w:rsidP="00B55195">
      <w:pPr>
        <w:pStyle w:val="BodyText"/>
      </w:pPr>
      <w:r>
        <w:t>The template module “APP_ServiceTemplate.module” (renamed as APP_BSServiceTemplate.module in version 0.4.3) allows you to create a new application for a Business service. It contains the following objects:</w:t>
      </w:r>
    </w:p>
    <w:p w14:paraId="27B09EC8" w14:textId="77777777" w:rsidR="00B55195" w:rsidRDefault="00B55195" w:rsidP="00B55195">
      <w:pPr>
        <w:pStyle w:val="BodyText"/>
        <w:numPr>
          <w:ilvl w:val="0"/>
          <w:numId w:val="157"/>
        </w:numPr>
      </w:pPr>
      <w:r>
        <w:t>Processes:</w:t>
      </w:r>
    </w:p>
    <w:p w14:paraId="3DC83114" w14:textId="77777777" w:rsidR="00B55195" w:rsidRDefault="00B55195" w:rsidP="00B55195">
      <w:pPr>
        <w:pStyle w:val="BodyText"/>
        <w:numPr>
          <w:ilvl w:val="1"/>
          <w:numId w:val="157"/>
        </w:numPr>
      </w:pPr>
      <w:r>
        <w:rPr>
          <w:b/>
        </w:rPr>
        <w:t>T</w:t>
      </w:r>
      <w:r w:rsidRPr="00B55195">
        <w:rPr>
          <w:b/>
        </w:rPr>
        <w:t>SService</w:t>
      </w:r>
      <w:r>
        <w:t>: the service implementation.</w:t>
      </w:r>
    </w:p>
    <w:p w14:paraId="440F9E9D" w14:textId="77777777" w:rsidR="00B55195" w:rsidRDefault="00B55195" w:rsidP="00B55195">
      <w:pPr>
        <w:pStyle w:val="BodyText"/>
        <w:numPr>
          <w:ilvl w:val="0"/>
          <w:numId w:val="157"/>
        </w:numPr>
      </w:pPr>
      <w:r>
        <w:t>Resources:</w:t>
      </w:r>
    </w:p>
    <w:p w14:paraId="2644B86A" w14:textId="77777777" w:rsidR="00B55195" w:rsidRDefault="00B55195" w:rsidP="00B55195">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B55195">
      <w:pPr>
        <w:pStyle w:val="BodyText"/>
        <w:numPr>
          <w:ilvl w:val="1"/>
          <w:numId w:val="157"/>
        </w:numPr>
      </w:pPr>
      <w:r>
        <w:rPr>
          <w:b/>
        </w:rPr>
        <w:t>Client</w:t>
      </w:r>
      <w:r w:rsidRPr="00B55195">
        <w:rPr>
          <w:b/>
        </w:rPr>
        <w:t>-</w:t>
      </w:r>
      <w:r>
        <w:rPr>
          <w:b/>
        </w:rPr>
        <w:t>BACKEND-jdbc:</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B55195">
      <w:pPr>
        <w:pStyle w:val="BodyText"/>
        <w:numPr>
          <w:ilvl w:val="0"/>
          <w:numId w:val="156"/>
        </w:numPr>
      </w:pPr>
      <w:r>
        <w:t>The JNDI and JMS connections used by the System Error Handler and System Audit are contained in the LIB_TSUTIL_SystemErrorHandler_Client and LIB_TSUTIL_SystemAudit_Client modules.</w:t>
      </w:r>
    </w:p>
    <w:p w14:paraId="573C6D5B" w14:textId="77777777" w:rsidR="00B0600E" w:rsidRDefault="00B0600E" w:rsidP="00B0600E">
      <w:pPr>
        <w:pStyle w:val="Heading2Numbered"/>
      </w:pPr>
      <w:bookmarkStart w:id="89" w:name="_Toc482786107"/>
      <w:r>
        <w:t>Pre-Requisites</w:t>
      </w:r>
      <w:bookmarkEnd w:id="89"/>
    </w:p>
    <w:p w14:paraId="443C2170" w14:textId="1F942829" w:rsidR="00B0600E" w:rsidRPr="007415A2" w:rsidRDefault="00B0600E" w:rsidP="00B0600E">
      <w:pPr>
        <w:pStyle w:val="BodyText"/>
      </w:pPr>
      <w:r>
        <w:t>The XSD and WSDL have been created with the SchemaCreator tool explained in the “</w:t>
      </w:r>
      <w:r w:rsidR="00404977">
        <w:t xml:space="preserve">Coop </w:t>
      </w:r>
      <w:r w:rsidRPr="003C7E77">
        <w:t>- ESB - How To</w:t>
      </w:r>
      <w:r>
        <w:t xml:space="preserve"> - Create Service Schemas” document.</w:t>
      </w:r>
    </w:p>
    <w:p w14:paraId="51DB964F" w14:textId="77777777" w:rsidR="00B0600E" w:rsidRDefault="00B0600E" w:rsidP="00B0600E">
      <w:pPr>
        <w:pStyle w:val="Heading2Numbered"/>
      </w:pPr>
      <w:bookmarkStart w:id="90" w:name="_Toc482786108"/>
      <w:r>
        <w:t>Procedure</w:t>
      </w:r>
      <w:bookmarkEnd w:id="90"/>
    </w:p>
    <w:p w14:paraId="70223F9F" w14:textId="77777777" w:rsidR="00B0600E" w:rsidRPr="00D40A58" w:rsidRDefault="00B0600E" w:rsidP="00B0600E">
      <w:pPr>
        <w:pStyle w:val="Heading3Numbered"/>
      </w:pPr>
      <w:bookmarkStart w:id="91" w:name="_Toc482786109"/>
      <w:r>
        <w:t>Create the Application Module</w:t>
      </w:r>
      <w:bookmarkEnd w:id="91"/>
    </w:p>
    <w:p w14:paraId="6CEF9851" w14:textId="77777777" w:rsidR="00B0600E" w:rsidRDefault="00B0600E" w:rsidP="00B0600E">
      <w:pPr>
        <w:pStyle w:val="BodyText"/>
      </w:pPr>
      <w:r>
        <w:t>With Windows Explorer:</w:t>
      </w:r>
    </w:p>
    <w:p w14:paraId="3EB34872" w14:textId="77777777" w:rsidR="00B0600E" w:rsidRDefault="00B0600E" w:rsidP="00B0600E">
      <w:pPr>
        <w:pStyle w:val="BodyText"/>
        <w:numPr>
          <w:ilvl w:val="0"/>
          <w:numId w:val="98"/>
        </w:numPr>
      </w:pPr>
      <w:r>
        <w:t xml:space="preserve">Copy the Service Application Module template folder “LIB_TSServiceTemplate.module” into the folder </w:t>
      </w:r>
      <w:r>
        <w:rPr>
          <w:b/>
        </w:rPr>
        <w:t>&lt;SVN&gt; / trunk / BW / Technical</w:t>
      </w:r>
      <w:r w:rsidRPr="009A0302">
        <w:rPr>
          <w:b/>
        </w:rPr>
        <w:t>Services</w:t>
      </w:r>
      <w:r>
        <w:t>.</w:t>
      </w:r>
    </w:p>
    <w:p w14:paraId="7EEF2257" w14:textId="77777777" w:rsidR="00B0600E" w:rsidRDefault="00B0600E" w:rsidP="00B0600E">
      <w:pPr>
        <w:pStyle w:val="BodyText"/>
        <w:numPr>
          <w:ilvl w:val="0"/>
          <w:numId w:val="98"/>
        </w:numPr>
      </w:pPr>
      <w:r>
        <w:t>Rename the copied folder into “LIB_</w:t>
      </w:r>
      <w:r w:rsidR="00576A5D">
        <w:t>TS</w:t>
      </w:r>
      <w:r>
        <w:t>&lt;Area&gt;_&lt;ServiceName&gt;”.</w:t>
      </w:r>
    </w:p>
    <w:p w14:paraId="37055725" w14:textId="77777777" w:rsidR="00B0600E" w:rsidRDefault="00B0600E" w:rsidP="00B0600E">
      <w:pPr>
        <w:pStyle w:val="BodyText"/>
        <w:numPr>
          <w:ilvl w:val="0"/>
          <w:numId w:val="98"/>
        </w:numPr>
      </w:pPr>
      <w:r>
        <w:t xml:space="preserve">With a text editor, open the .project file into the copied folder and change the project name at the top from LIB_TSServiceTemplate.module into </w:t>
      </w:r>
      <w:r w:rsidR="00D54EE2">
        <w:t>LIB</w:t>
      </w:r>
      <w:r>
        <w:t>_</w:t>
      </w:r>
      <w:r w:rsidR="00576A5D">
        <w:t>TS</w:t>
      </w:r>
      <w:r>
        <w:t>&lt;Area&gt;_&lt;ServiceName&gt;.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r>
        <w:t>&lt;?xml version="1.0" encoding="UTF-8"?&gt;</w:t>
      </w:r>
    </w:p>
    <w:p w14:paraId="460AC828" w14:textId="77777777" w:rsidR="00B0600E" w:rsidRDefault="00B0600E" w:rsidP="00B0600E">
      <w:pPr>
        <w:pStyle w:val="Code"/>
      </w:pPr>
      <w:r>
        <w:t>&lt;projectDescription&gt;</w:t>
      </w:r>
    </w:p>
    <w:p w14:paraId="26AD86BE" w14:textId="77777777" w:rsidR="00B0600E" w:rsidRDefault="00B0600E" w:rsidP="00B0600E">
      <w:pPr>
        <w:pStyle w:val="Code"/>
      </w:pPr>
      <w:r>
        <w:tab/>
        <w:t>&lt;name&gt;LIB_TSCMD_GetVehicleDetails&lt;/name&gt;</w:t>
      </w:r>
    </w:p>
    <w:p w14:paraId="6A16E330" w14:textId="77777777" w:rsidR="00B0600E" w:rsidRDefault="00B0600E" w:rsidP="00B0600E">
      <w:pPr>
        <w:pStyle w:val="Code"/>
      </w:pPr>
      <w:r>
        <w:tab/>
        <w:t>&lt;comment&gt;&lt;/comment&gt;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With TIBCO BusinesStudio</w:t>
      </w:r>
    </w:p>
    <w:p w14:paraId="7FC7C7FF" w14:textId="77777777" w:rsidR="00B0600E" w:rsidRDefault="00B0600E" w:rsidP="00C56A24">
      <w:pPr>
        <w:pStyle w:val="BodyText"/>
        <w:numPr>
          <w:ilvl w:val="0"/>
          <w:numId w:val="99"/>
        </w:numPr>
      </w:pPr>
      <w:r>
        <w:t>Start TIBCO BusinessStudio</w:t>
      </w:r>
    </w:p>
    <w:p w14:paraId="2E508EA7" w14:textId="77777777" w:rsidR="00B0600E" w:rsidRDefault="00B0600E" w:rsidP="00C56A24">
      <w:pPr>
        <w:pStyle w:val="BodyText"/>
        <w:numPr>
          <w:ilvl w:val="0"/>
          <w:numId w:val="99"/>
        </w:numPr>
      </w:pPr>
      <w:r>
        <w:t>In your workspace, import the following modules:</w:t>
      </w:r>
    </w:p>
    <w:p w14:paraId="637D70D0" w14:textId="77777777" w:rsidR="00B0600E" w:rsidRDefault="00B0600E" w:rsidP="00C56A24">
      <w:pPr>
        <w:pStyle w:val="BodyText"/>
        <w:numPr>
          <w:ilvl w:val="1"/>
          <w:numId w:val="99"/>
        </w:numPr>
      </w:pPr>
      <w:r>
        <w:t>LIB_XML (from &lt;SVN&gt; / trunk / XML</w:t>
      </w:r>
    </w:p>
    <w:p w14:paraId="5E5DB4BA" w14:textId="77777777" w:rsidR="00B0600E" w:rsidRDefault="00B0600E" w:rsidP="00C56A24">
      <w:pPr>
        <w:pStyle w:val="BodyText"/>
        <w:numPr>
          <w:ilvl w:val="1"/>
          <w:numId w:val="99"/>
        </w:numPr>
      </w:pPr>
      <w:r>
        <w:t>LIB_TSUTIL_SystemAudit_Client (from &lt;SVN&gt; / trunk / BW / TechnicalServices)</w:t>
      </w:r>
    </w:p>
    <w:p w14:paraId="4BEB2341" w14:textId="77777777" w:rsidR="00B0600E" w:rsidRDefault="00B0600E" w:rsidP="00C56A24">
      <w:pPr>
        <w:pStyle w:val="BodyText"/>
        <w:numPr>
          <w:ilvl w:val="1"/>
          <w:numId w:val="99"/>
        </w:numPr>
      </w:pPr>
      <w:r>
        <w:t>LIB_TSUTIL_SystemErrorHandler_Client (from &lt;SVN&gt; / trunk / BW / TechnicalServices)</w:t>
      </w:r>
    </w:p>
    <w:p w14:paraId="16B44CBB" w14:textId="77777777" w:rsidR="00B0600E" w:rsidRDefault="00C56A24" w:rsidP="00C56A24">
      <w:pPr>
        <w:pStyle w:val="BodyText"/>
        <w:numPr>
          <w:ilvl w:val="1"/>
          <w:numId w:val="99"/>
        </w:numPr>
      </w:pPr>
      <w:r>
        <w:t>LIB</w:t>
      </w:r>
      <w:r w:rsidR="00B0600E">
        <w:t>_</w:t>
      </w:r>
      <w:r w:rsidR="00576A5D">
        <w:t>TS</w:t>
      </w:r>
      <w:r w:rsidR="00B0600E">
        <w:t xml:space="preserve">&lt;Area&gt;_&lt;ServiceName&gt; (from &lt;SVN&gt; / trunk / BW / </w:t>
      </w:r>
      <w:r>
        <w:t>TechnicalS</w:t>
      </w:r>
      <w:r w:rsidR="00B0600E">
        <w:t>ervices)</w:t>
      </w:r>
    </w:p>
    <w:p w14:paraId="1DF06CCA" w14:textId="77777777" w:rsidR="00B0600E" w:rsidRDefault="00B0600E" w:rsidP="00B0600E">
      <w:pPr>
        <w:pStyle w:val="BodyText"/>
      </w:pPr>
      <w:r>
        <w:t xml:space="preserve">All subsequent changes are done on the </w:t>
      </w:r>
      <w:r w:rsidR="00C56A24">
        <w:t>LIB</w:t>
      </w:r>
      <w:r>
        <w:t>_&lt;TYPE&gt;&lt;Area&gt;_&lt;ServiceName&gt; 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C56A24">
      <w:pPr>
        <w:pStyle w:val="BodyText"/>
        <w:numPr>
          <w:ilvl w:val="0"/>
          <w:numId w:val="99"/>
        </w:numPr>
      </w:pPr>
      <w:r>
        <w:t>Go to the module overview.</w:t>
      </w:r>
    </w:p>
    <w:p w14:paraId="0525ADEB" w14:textId="77777777" w:rsidR="00B0600E" w:rsidRDefault="00B0600E" w:rsidP="00C56A24">
      <w:pPr>
        <w:pStyle w:val="BodyText"/>
        <w:numPr>
          <w:ilvl w:val="0"/>
          <w:numId w:val="99"/>
        </w:numPr>
      </w:pPr>
      <w:r>
        <w:t>Change the name into “</w:t>
      </w:r>
      <w:r w:rsidR="00C56A24">
        <w:t>LIB</w:t>
      </w:r>
      <w:r>
        <w:t>_&lt;TYPE&gt;&lt;Area&gt;_&lt;ServiceName&gt; Module”:</w:t>
      </w:r>
    </w:p>
    <w:p w14:paraId="118DC38D" w14:textId="04305000" w:rsidR="00782003" w:rsidRDefault="00260005" w:rsidP="00782003">
      <w:pPr>
        <w:pStyle w:val="BodyText"/>
        <w:keepNext/>
        <w:jc w:val="center"/>
      </w:pPr>
      <w:r>
        <w:rPr>
          <w:noProof/>
        </w:rPr>
        <w:drawing>
          <wp:inline distT="0" distB="0" distL="0" distR="0" wp14:anchorId="5F9A27CC" wp14:editId="28EF6CDE">
            <wp:extent cx="5998845" cy="6144260"/>
            <wp:effectExtent l="0" t="0" r="0" b="2540"/>
            <wp:docPr id="67" name="Picture 67"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8845" cy="6144260"/>
                    </a:xfrm>
                    <a:prstGeom prst="rect">
                      <a:avLst/>
                    </a:prstGeom>
                    <a:noFill/>
                    <a:ln>
                      <a:noFill/>
                    </a:ln>
                  </pic:spPr>
                </pic:pic>
              </a:graphicData>
            </a:graphic>
          </wp:inline>
        </w:drawing>
      </w:r>
    </w:p>
    <w:p w14:paraId="0693AE06" w14:textId="77777777" w:rsidR="00B0600E" w:rsidRDefault="00782003" w:rsidP="00782003">
      <w:pPr>
        <w:pStyle w:val="Caption"/>
      </w:pPr>
      <w:bookmarkStart w:id="92" w:name="_Toc482786136"/>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2"/>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3" w:name="_Toc482786110"/>
      <w:r>
        <w:t>Change the Module Properties</w:t>
      </w:r>
      <w:bookmarkEnd w:id="93"/>
    </w:p>
    <w:p w14:paraId="23FA2462" w14:textId="77777777" w:rsidR="00B0600E" w:rsidRDefault="00B0600E" w:rsidP="00782003">
      <w:pPr>
        <w:pStyle w:val="BodyText"/>
        <w:numPr>
          <w:ilvl w:val="0"/>
          <w:numId w:val="100"/>
        </w:numPr>
      </w:pPr>
      <w:r>
        <w:t>Go to the module properties.</w:t>
      </w:r>
    </w:p>
    <w:p w14:paraId="4E529559" w14:textId="77777777" w:rsidR="00B0600E" w:rsidRDefault="00B0600E" w:rsidP="00782003">
      <w:pPr>
        <w:pStyle w:val="BodyText"/>
        <w:numPr>
          <w:ilvl w:val="0"/>
          <w:numId w:val="100"/>
        </w:numPr>
      </w:pPr>
      <w:r>
        <w:t>Select the group “services.</w:t>
      </w:r>
      <w:r w:rsidR="00C56A24">
        <w:t>ts.backend.servicename</w:t>
      </w:r>
      <w:r>
        <w:t>”. In the properties pane, use the light-bulb icon to rename the group into “services.</w:t>
      </w:r>
      <w:r w:rsidR="00D54EE2">
        <w:t>ts.</w:t>
      </w:r>
      <w:r>
        <w:t>&lt;area&gt;.&lt;servicename&gt;”:</w:t>
      </w:r>
    </w:p>
    <w:p w14:paraId="513857B0" w14:textId="74F7C6AA" w:rsidR="00782003" w:rsidRDefault="00587041" w:rsidP="00782003">
      <w:pPr>
        <w:pStyle w:val="BodyText"/>
        <w:keepNext/>
        <w:jc w:val="center"/>
      </w:pPr>
      <w:r>
        <w:rPr>
          <w:noProof/>
        </w:rPr>
        <w:drawing>
          <wp:inline distT="0" distB="0" distL="0" distR="0" wp14:anchorId="5D001E4A" wp14:editId="72AD147C">
            <wp:extent cx="6033135" cy="6136005"/>
            <wp:effectExtent l="0" t="0" r="12065" b="10795"/>
            <wp:docPr id="68" name="Picture 68"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3135" cy="6136005"/>
                    </a:xfrm>
                    <a:prstGeom prst="rect">
                      <a:avLst/>
                    </a:prstGeom>
                    <a:noFill/>
                    <a:ln>
                      <a:noFill/>
                    </a:ln>
                  </pic:spPr>
                </pic:pic>
              </a:graphicData>
            </a:graphic>
          </wp:inline>
        </w:drawing>
      </w:r>
    </w:p>
    <w:p w14:paraId="7988EB67" w14:textId="77777777" w:rsidR="00B0600E" w:rsidRDefault="00782003" w:rsidP="00782003">
      <w:pPr>
        <w:pStyle w:val="Caption"/>
      </w:pPr>
      <w:bookmarkStart w:id="94" w:name="_Toc482786137"/>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4"/>
    </w:p>
    <w:p w14:paraId="01E4731B" w14:textId="3B38A4C0" w:rsidR="00782003" w:rsidRPr="003A5670" w:rsidRDefault="00B0600E" w:rsidP="003A5670">
      <w:pPr>
        <w:pStyle w:val="BodyText"/>
        <w:numPr>
          <w:ilvl w:val="0"/>
          <w:numId w:val="100"/>
        </w:numPr>
      </w:pPr>
      <w:r>
        <w:t>In this group, use the same technique to rename the group “</w:t>
      </w:r>
      <w:r w:rsidR="00C56A24">
        <w:t>TSService</w:t>
      </w:r>
      <w:r>
        <w:t>” into “&lt;ServiceName&gt;”</w:t>
      </w:r>
      <w:r w:rsidR="004875D8">
        <w:t xml:space="preserve"> (for example “GetCustomer</w:t>
      </w:r>
      <w:r w:rsidR="00C56A24">
        <w:t>Details”)</w:t>
      </w:r>
      <w:r>
        <w:t>.</w:t>
      </w:r>
      <w:r w:rsidR="00782003">
        <w:br w:type="page"/>
      </w:r>
      <w:r w:rsidR="004875D8">
        <w:rPr>
          <w:noProof/>
        </w:rPr>
        <w:drawing>
          <wp:inline distT="0" distB="0" distL="0" distR="0" wp14:anchorId="00055647" wp14:editId="1A74C9FD">
            <wp:extent cx="6033135" cy="6161405"/>
            <wp:effectExtent l="0" t="0" r="12065" b="10795"/>
            <wp:docPr id="70" name="Picture 70"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342078B9" w14:textId="77777777" w:rsidR="00B0600E" w:rsidRDefault="00B0600E" w:rsidP="00782003">
      <w:pPr>
        <w:pStyle w:val="BodyText"/>
        <w:numPr>
          <w:ilvl w:val="0"/>
          <w:numId w:val="100"/>
        </w:numPr>
      </w:pPr>
      <w:r>
        <w:t>Select the group “resources / services.</w:t>
      </w:r>
      <w:r w:rsidR="00C56A24">
        <w:t>ts.backend.servicename</w:t>
      </w:r>
      <w:r>
        <w:t>”. In the properties pane, use the light-bulb icon to rename the group into “services.</w:t>
      </w:r>
      <w:r w:rsidR="00D54EE2">
        <w:t>ts.</w:t>
      </w:r>
      <w:r>
        <w:t>&lt;area&gt;.&lt;servicename&gt;”:</w:t>
      </w:r>
    </w:p>
    <w:p w14:paraId="5CC4279A" w14:textId="16126BB1" w:rsidR="00782003" w:rsidRDefault="00B13714" w:rsidP="00782003">
      <w:pPr>
        <w:pStyle w:val="BodyText"/>
        <w:keepNext/>
        <w:jc w:val="center"/>
      </w:pPr>
      <w:r>
        <w:rPr>
          <w:noProof/>
        </w:rPr>
        <w:drawing>
          <wp:inline distT="0" distB="0" distL="0" distR="0" wp14:anchorId="1CD81D66" wp14:editId="7F45065F">
            <wp:extent cx="6042025" cy="6170295"/>
            <wp:effectExtent l="0" t="0" r="3175" b="1905"/>
            <wp:docPr id="71" name="Picture 7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6C3019FB" w14:textId="77777777" w:rsidR="00B0600E" w:rsidRDefault="00782003" w:rsidP="00782003">
      <w:pPr>
        <w:pStyle w:val="Caption"/>
      </w:pPr>
      <w:bookmarkStart w:id="95" w:name="_Toc482786138"/>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5"/>
    </w:p>
    <w:p w14:paraId="0C61A6A0" w14:textId="77777777" w:rsidR="00B0600E" w:rsidRDefault="00B0600E" w:rsidP="00B0600E">
      <w:pPr>
        <w:pStyle w:val="Heading3Numbered"/>
      </w:pPr>
      <w:bookmarkStart w:id="96" w:name="_Toc482786111"/>
      <w:r>
        <w:t xml:space="preserve">Create </w:t>
      </w:r>
      <w:r w:rsidR="00D54EE2">
        <w:t xml:space="preserve">the </w:t>
      </w:r>
      <w:r>
        <w:t>Process Packages</w:t>
      </w:r>
      <w:bookmarkEnd w:id="96"/>
    </w:p>
    <w:p w14:paraId="19420618" w14:textId="77777777" w:rsidR="00B0600E" w:rsidRDefault="00B0600E" w:rsidP="00510886">
      <w:pPr>
        <w:pStyle w:val="BodyText"/>
        <w:numPr>
          <w:ilvl w:val="0"/>
          <w:numId w:val="101"/>
        </w:numPr>
      </w:pPr>
      <w:r>
        <w:t>Create the process package “services</w:t>
      </w:r>
      <w:r w:rsidR="00510886">
        <w:t>.ts</w:t>
      </w:r>
      <w:r>
        <w:t>.&lt;area&gt;.&lt;servicename&gt;”.</w:t>
      </w:r>
    </w:p>
    <w:p w14:paraId="14F08284" w14:textId="77777777" w:rsidR="00B0600E" w:rsidRDefault="00B0600E" w:rsidP="00510886">
      <w:pPr>
        <w:pStyle w:val="BodyText"/>
        <w:numPr>
          <w:ilvl w:val="0"/>
          <w:numId w:val="101"/>
        </w:numPr>
      </w:pPr>
      <w:r>
        <w:t xml:space="preserve">Move the </w:t>
      </w:r>
      <w:r w:rsidR="00510886">
        <w:t>TS</w:t>
      </w:r>
      <w:r>
        <w:t>Service process into it.</w:t>
      </w:r>
    </w:p>
    <w:p w14:paraId="69CBB37A" w14:textId="77777777" w:rsidR="0062783A" w:rsidRPr="00E468F5" w:rsidRDefault="0062783A" w:rsidP="0062783A">
      <w:pPr>
        <w:pStyle w:val="BodyText"/>
        <w:numPr>
          <w:ilvl w:val="0"/>
          <w:numId w:val="101"/>
        </w:numPr>
      </w:pPr>
      <w:r w:rsidRPr="00E468F5">
        <w:t>Create the process package “services.&lt;type&gt;.&lt;area&gt;.&lt;servicename&gt;.sub”.</w:t>
      </w:r>
    </w:p>
    <w:p w14:paraId="46B151FF" w14:textId="77777777" w:rsidR="0062783A" w:rsidRPr="00E468F5" w:rsidRDefault="0062783A" w:rsidP="0062783A">
      <w:pPr>
        <w:pStyle w:val="BodyText"/>
        <w:numPr>
          <w:ilvl w:val="0"/>
          <w:numId w:val="101"/>
        </w:numPr>
      </w:pPr>
      <w:r w:rsidRPr="00E468F5">
        <w:t>Move the Activator process into it.</w:t>
      </w:r>
    </w:p>
    <w:p w14:paraId="1BA37516" w14:textId="77777777" w:rsidR="00B0600E" w:rsidRDefault="00B0600E" w:rsidP="00510886">
      <w:pPr>
        <w:pStyle w:val="BodyText"/>
        <w:numPr>
          <w:ilvl w:val="0"/>
          <w:numId w:val="101"/>
        </w:numPr>
      </w:pPr>
      <w:r>
        <w:t>Delete the remaining …</w:t>
      </w:r>
      <w:r w:rsidR="00510886">
        <w:t>servicename</w:t>
      </w:r>
      <w:r>
        <w:t>… process packages.</w:t>
      </w:r>
    </w:p>
    <w:p w14:paraId="68CF9179" w14:textId="77777777" w:rsidR="00B0600E" w:rsidRDefault="00B0600E" w:rsidP="00B0600E">
      <w:pPr>
        <w:rPr>
          <w:rFonts w:ascii="Arial" w:hAnsi="Arial" w:cs="Arial"/>
          <w:b/>
          <w:color w:val="000000"/>
          <w:sz w:val="20"/>
          <w:szCs w:val="26"/>
        </w:rPr>
      </w:pPr>
      <w:r>
        <w:br w:type="page"/>
      </w:r>
    </w:p>
    <w:p w14:paraId="7E0CCFE8" w14:textId="77777777" w:rsidR="00B0600E" w:rsidRDefault="00B0600E" w:rsidP="00B0600E">
      <w:pPr>
        <w:pStyle w:val="Heading3Numbered"/>
      </w:pPr>
      <w:bookmarkStart w:id="97" w:name="_Toc482786112"/>
      <w:r>
        <w:t xml:space="preserve">Change </w:t>
      </w:r>
      <w:r w:rsidR="00D54EE2">
        <w:t xml:space="preserve">the </w:t>
      </w:r>
      <w:r>
        <w:t>Service Process</w:t>
      </w:r>
      <w:bookmarkEnd w:id="97"/>
    </w:p>
    <w:p w14:paraId="4C90E846" w14:textId="77777777" w:rsidR="00B0600E" w:rsidRDefault="00B0600E" w:rsidP="00782003">
      <w:pPr>
        <w:pStyle w:val="BodyText"/>
        <w:numPr>
          <w:ilvl w:val="0"/>
          <w:numId w:val="102"/>
        </w:numPr>
      </w:pPr>
      <w:r>
        <w:t>Open the process “services.</w:t>
      </w:r>
      <w:r w:rsidR="00510886">
        <w:t>ts</w:t>
      </w:r>
      <w:r>
        <w:t xml:space="preserve">.&lt;area&gt;.&lt;servicename&gt; / </w:t>
      </w:r>
      <w:r w:rsidR="00510886">
        <w:t>TS</w:t>
      </w:r>
      <w:r>
        <w:t>Service”.</w:t>
      </w:r>
    </w:p>
    <w:p w14:paraId="6E2B9BF8" w14:textId="77777777" w:rsidR="00B0600E" w:rsidRDefault="00B0600E" w:rsidP="00782003">
      <w:pPr>
        <w:pStyle w:val="BodyText"/>
        <w:numPr>
          <w:ilvl w:val="0"/>
          <w:numId w:val="102"/>
        </w:numPr>
      </w:pPr>
      <w:r>
        <w:t>In the properties, use the light-bulb icon to rename it into “&lt;ServiceName&gt;”:</w:t>
      </w:r>
    </w:p>
    <w:p w14:paraId="1A0B716E" w14:textId="1049D762" w:rsidR="00782003" w:rsidRDefault="002A233A" w:rsidP="00782003">
      <w:pPr>
        <w:pStyle w:val="BodyText"/>
        <w:keepNext/>
        <w:jc w:val="center"/>
      </w:pPr>
      <w:r>
        <w:rPr>
          <w:noProof/>
        </w:rPr>
        <w:drawing>
          <wp:inline distT="0" distB="0" distL="0" distR="0" wp14:anchorId="4BD74FC7" wp14:editId="184AFFF3">
            <wp:extent cx="6059170" cy="6144260"/>
            <wp:effectExtent l="0" t="0" r="11430" b="2540"/>
            <wp:docPr id="72" name="Picture 72"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440B5803" w14:textId="77777777" w:rsidR="00B0600E" w:rsidRDefault="00782003" w:rsidP="00782003">
      <w:pPr>
        <w:pStyle w:val="Caption"/>
      </w:pPr>
      <w:bookmarkStart w:id="98" w:name="_Toc482786139"/>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8"/>
    </w:p>
    <w:p w14:paraId="023C36C6" w14:textId="77777777" w:rsidR="00B0600E" w:rsidRDefault="00B0600E" w:rsidP="00B0600E">
      <w:pPr>
        <w:pStyle w:val="BodyText"/>
        <w:ind w:left="720"/>
      </w:pPr>
    </w:p>
    <w:p w14:paraId="5B0DE893" w14:textId="2E8AACA6" w:rsidR="00B0600E" w:rsidRPr="00992A32" w:rsidRDefault="00B0600E" w:rsidP="00782003">
      <w:pPr>
        <w:pStyle w:val="BodyText"/>
        <w:numPr>
          <w:ilvl w:val="0"/>
          <w:numId w:val="102"/>
        </w:numPr>
      </w:pPr>
      <w:r w:rsidRPr="00992A32">
        <w:t xml:space="preserve">Import the XSD and </w:t>
      </w:r>
      <w:r w:rsidR="00992A32" w:rsidRPr="00992A32">
        <w:t xml:space="preserve">service </w:t>
      </w:r>
      <w:r w:rsidRPr="00992A32">
        <w:t xml:space="preserve">WSDL </w:t>
      </w:r>
      <w:r w:rsidR="00510886" w:rsidRPr="00992A32">
        <w:t xml:space="preserve">of the TS Service </w:t>
      </w:r>
      <w:r w:rsidR="00992A32" w:rsidRPr="00992A32">
        <w:t>into the module.</w:t>
      </w:r>
    </w:p>
    <w:p w14:paraId="3FA03469" w14:textId="0B9156FB" w:rsidR="00B0600E" w:rsidRPr="00992A32" w:rsidRDefault="00B0600E" w:rsidP="00B0600E">
      <w:pPr>
        <w:rPr>
          <w:rFonts w:ascii="Arial" w:hAnsi="Arial" w:cs="Arial"/>
          <w:sz w:val="18"/>
          <w:szCs w:val="17"/>
        </w:rPr>
      </w:pPr>
    </w:p>
    <w:p w14:paraId="000764EF" w14:textId="0CB8ADB6" w:rsidR="00B0600E" w:rsidRPr="00992A32" w:rsidRDefault="00B0600E" w:rsidP="00510886">
      <w:pPr>
        <w:pStyle w:val="BodyText"/>
        <w:numPr>
          <w:ilvl w:val="0"/>
          <w:numId w:val="102"/>
        </w:numPr>
      </w:pPr>
      <w:r w:rsidRPr="00992A32">
        <w:t>Drag and drop the abstract W</w:t>
      </w:r>
      <w:r w:rsidR="00992A32" w:rsidRPr="00992A32">
        <w:t>SDL into the process:</w:t>
      </w:r>
    </w:p>
    <w:p w14:paraId="36B7CE8F" w14:textId="4B2DAF55" w:rsidR="00782003" w:rsidRDefault="0099565D" w:rsidP="00782003">
      <w:pPr>
        <w:pStyle w:val="BodyText"/>
        <w:keepNext/>
        <w:ind w:left="360"/>
        <w:jc w:val="center"/>
      </w:pPr>
      <w:r>
        <w:rPr>
          <w:noProof/>
        </w:rPr>
        <w:drawing>
          <wp:inline distT="0" distB="0" distL="0" distR="0" wp14:anchorId="4E213E47" wp14:editId="124DBBE3">
            <wp:extent cx="6050280" cy="4879340"/>
            <wp:effectExtent l="0" t="0" r="0" b="0"/>
            <wp:docPr id="74" name="Picture 74"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47C2475" w14:textId="77777777" w:rsidR="00B0600E" w:rsidRDefault="00782003" w:rsidP="00782003">
      <w:pPr>
        <w:pStyle w:val="Caption"/>
      </w:pPr>
      <w:bookmarkStart w:id="99" w:name="_Toc482786140"/>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99"/>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Pr="00AB34BC" w:rsidRDefault="00B0600E" w:rsidP="00782003">
      <w:pPr>
        <w:pStyle w:val="BodyText"/>
        <w:numPr>
          <w:ilvl w:val="0"/>
          <w:numId w:val="102"/>
        </w:numPr>
      </w:pPr>
      <w:r w:rsidRPr="00AB34BC">
        <w:t>Create a transition between the &lt;Operation&gt;In task and “Assign</w:t>
      </w:r>
      <w:r w:rsidR="00510886" w:rsidRPr="00AB34BC">
        <w:t>RH</w:t>
      </w:r>
      <w:r w:rsidRPr="00AB34BC">
        <w:t>” task:</w:t>
      </w:r>
    </w:p>
    <w:p w14:paraId="2E10CB5B" w14:textId="14627760" w:rsidR="00782003" w:rsidRDefault="0099565D" w:rsidP="00782003">
      <w:pPr>
        <w:pStyle w:val="BodyText"/>
        <w:keepNext/>
        <w:jc w:val="center"/>
      </w:pPr>
      <w:r>
        <w:rPr>
          <w:noProof/>
        </w:rPr>
        <w:drawing>
          <wp:inline distT="0" distB="0" distL="0" distR="0" wp14:anchorId="4E83DD04" wp14:editId="38CC6599">
            <wp:extent cx="6050280" cy="4879340"/>
            <wp:effectExtent l="0" t="0" r="0" b="0"/>
            <wp:docPr id="75" name="Picture 75"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555640D8" w14:textId="77777777" w:rsidR="00B0600E" w:rsidRDefault="00782003" w:rsidP="00782003">
      <w:pPr>
        <w:pStyle w:val="Caption"/>
      </w:pPr>
      <w:bookmarkStart w:id="100" w:name="_Toc482786141"/>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100"/>
    </w:p>
    <w:p w14:paraId="69026FB0" w14:textId="77777777" w:rsidR="00782003" w:rsidRDefault="00782003">
      <w:pPr>
        <w:rPr>
          <w:rFonts w:ascii="Arial" w:hAnsi="Arial" w:cs="Arial"/>
          <w:sz w:val="18"/>
          <w:szCs w:val="17"/>
        </w:rPr>
      </w:pPr>
      <w:r>
        <w:br w:type="page"/>
      </w:r>
    </w:p>
    <w:p w14:paraId="1D83AF3F" w14:textId="77777777" w:rsidR="00B0600E" w:rsidRPr="00947E96" w:rsidRDefault="00B0600E" w:rsidP="00782003">
      <w:pPr>
        <w:pStyle w:val="BodyText"/>
        <w:numPr>
          <w:ilvl w:val="0"/>
          <w:numId w:val="102"/>
        </w:numPr>
      </w:pPr>
      <w:r w:rsidRPr="00947E96">
        <w:t>Re-arrange transitions so the &lt;Operation&gt;Out task is located between “Assign</w:t>
      </w:r>
      <w:r w:rsidR="00510886" w:rsidRPr="00947E96">
        <w:t>BackEndResponse” and “SendAuditEvent” tasks</w:t>
      </w:r>
      <w:r w:rsidRPr="00947E96">
        <w:t>:</w:t>
      </w:r>
    </w:p>
    <w:p w14:paraId="5FE6C479" w14:textId="24161B37" w:rsidR="00782003" w:rsidRDefault="00947E96" w:rsidP="00782003">
      <w:pPr>
        <w:pStyle w:val="BodyText"/>
        <w:keepNext/>
        <w:jc w:val="center"/>
      </w:pPr>
      <w:r>
        <w:rPr>
          <w:noProof/>
        </w:rPr>
        <w:drawing>
          <wp:inline distT="0" distB="0" distL="0" distR="0" wp14:anchorId="32B76A2E" wp14:editId="4C6043CE">
            <wp:extent cx="6050280" cy="4888230"/>
            <wp:effectExtent l="0" t="0" r="0" b="0"/>
            <wp:docPr id="76" name="Picture 76"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330C45D3" w14:textId="77777777" w:rsidR="00B0600E" w:rsidRDefault="00782003" w:rsidP="00782003">
      <w:pPr>
        <w:pStyle w:val="Caption"/>
      </w:pPr>
      <w:bookmarkStart w:id="101" w:name="_Toc482786142"/>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1"/>
    </w:p>
    <w:p w14:paraId="78DF90C2" w14:textId="77777777" w:rsidR="00B0600E" w:rsidRDefault="00B0600E" w:rsidP="00510886">
      <w:pPr>
        <w:pStyle w:val="BodyText"/>
        <w:numPr>
          <w:ilvl w:val="0"/>
          <w:numId w:val="102"/>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2" w:name="_Toc482786113"/>
      <w:r>
        <w:t xml:space="preserve">Fix </w:t>
      </w:r>
      <w:r w:rsidR="00CD6D8E">
        <w:t xml:space="preserve">the </w:t>
      </w:r>
      <w:r>
        <w:t>Process Mappings</w:t>
      </w:r>
      <w:bookmarkEnd w:id="102"/>
    </w:p>
    <w:p w14:paraId="6F1D453F" w14:textId="77777777" w:rsidR="00510886" w:rsidRDefault="00510886" w:rsidP="00B0600E">
      <w:pPr>
        <w:pStyle w:val="BodyText"/>
        <w:rPr>
          <w:b/>
          <w:color w:val="FF0000"/>
        </w:rPr>
      </w:pPr>
    </w:p>
    <w:p w14:paraId="50F670C8" w14:textId="77777777" w:rsidR="00B0600E" w:rsidRPr="00044787" w:rsidRDefault="00B0600E" w:rsidP="00B0600E">
      <w:pPr>
        <w:pStyle w:val="BodyText"/>
        <w:rPr>
          <w:b/>
          <w:color w:val="FF0000"/>
        </w:rPr>
      </w:pPr>
      <w:r w:rsidRPr="00044787">
        <w:rPr>
          <w:b/>
          <w:color w:val="FF0000"/>
        </w:rPr>
        <w:t>DO NOT CHANGE MAPPINGS NOT MENTIONED IN THIS SECTION</w:t>
      </w:r>
    </w:p>
    <w:p w14:paraId="19517BE7" w14:textId="77777777" w:rsidR="00B0600E" w:rsidRPr="00044787" w:rsidRDefault="00B0600E" w:rsidP="00B0600E">
      <w:pPr>
        <w:pStyle w:val="Heading4Numbered"/>
      </w:pPr>
      <w:r>
        <w:t>AssignRH</w:t>
      </w:r>
    </w:p>
    <w:p w14:paraId="660B1F30" w14:textId="77777777" w:rsidR="00782003" w:rsidRDefault="00782003" w:rsidP="00782003">
      <w:pPr>
        <w:pStyle w:val="BodyText"/>
      </w:pPr>
      <w:r>
        <w:t>This task prepares the message header that can be passed into calls to other ESB services or returned in the reply or fault messages.</w:t>
      </w:r>
    </w:p>
    <w:p w14:paraId="53B85F36" w14:textId="77777777" w:rsidR="00782003" w:rsidRDefault="00782003" w:rsidP="00782003">
      <w:pPr>
        <w:pStyle w:val="BodyText"/>
      </w:pPr>
    </w:p>
    <w:p w14:paraId="283CD8B4" w14:textId="44942939" w:rsidR="008F7A28" w:rsidRPr="008F7A28" w:rsidRDefault="008F7A28" w:rsidP="00782003">
      <w:pPr>
        <w:pStyle w:val="BodyText"/>
        <w:rPr>
          <w:b/>
          <w:color w:val="548DD4" w:themeColor="text2" w:themeTint="99"/>
        </w:rPr>
      </w:pPr>
      <w:r w:rsidRPr="008F7A28">
        <w:rPr>
          <w:b/>
          <w:color w:val="548DD4" w:themeColor="text2" w:themeTint="99"/>
        </w:rPr>
        <w:t xml:space="preserve">CHANGE THE WSDL FILE IN SERVICE DESCRIPTORS TO INCLUDE THE SAME PARAMETERS AS GETCUSTOMERDETAILS.WSDL IN APP_BS&lt;…&gt;.MODULE </w:t>
      </w:r>
    </w:p>
    <w:p w14:paraId="41523F8B" w14:textId="77777777" w:rsidR="008F7A28" w:rsidRPr="00C02D22" w:rsidRDefault="008F7A28" w:rsidP="00782003">
      <w:pPr>
        <w:pStyle w:val="BodyText"/>
      </w:pPr>
    </w:p>
    <w:p w14:paraId="63296E3C" w14:textId="77777777" w:rsidR="00B0600E" w:rsidRDefault="00B0600E" w:rsidP="00782003">
      <w:pPr>
        <w:pStyle w:val="BodyText"/>
      </w:pPr>
      <w:r>
        <w:t>Fix the mapping in the task “AssignRH” as following:</w:t>
      </w:r>
    </w:p>
    <w:p w14:paraId="4776E8E9" w14:textId="31322012" w:rsidR="00B0600E" w:rsidRDefault="00C1023D" w:rsidP="00510886">
      <w:pPr>
        <w:pStyle w:val="BodyText"/>
        <w:numPr>
          <w:ilvl w:val="0"/>
          <w:numId w:val="103"/>
        </w:numPr>
      </w:pPr>
      <w:r>
        <w:t>Add a child variable called “varRequest” and c</w:t>
      </w:r>
      <w:r w:rsidR="00B0600E">
        <w:t>hange the formula for the “varRequest” variable into</w:t>
      </w:r>
    </w:p>
    <w:p w14:paraId="37D208D0" w14:textId="77777777" w:rsidR="00B0600E" w:rsidRDefault="00B0600E" w:rsidP="00B0600E">
      <w:pPr>
        <w:pStyle w:val="Code"/>
        <w:ind w:left="1080"/>
      </w:pPr>
      <w:r>
        <w:rPr>
          <w:lang w:val="en-GB"/>
        </w:rPr>
        <w:t>$&lt;Operation&gt;In/parameters/</w:t>
      </w:r>
      <w:r w:rsidRPr="00A4072A">
        <w:rPr>
          <w:lang w:val="en-GB"/>
        </w:rPr>
        <w:t>tns9:&lt;Operation&gt;Request</w:t>
      </w:r>
    </w:p>
    <w:p w14:paraId="0FA8E90F" w14:textId="77777777" w:rsidR="00B0600E" w:rsidRDefault="00B0600E" w:rsidP="00B0600E">
      <w:pPr>
        <w:pStyle w:val="BodyText"/>
        <w:ind w:left="1080"/>
      </w:pPr>
    </w:p>
    <w:p w14:paraId="5E01A197" w14:textId="33FEAAB3" w:rsidR="00782003" w:rsidRDefault="00737302" w:rsidP="00782003">
      <w:pPr>
        <w:pStyle w:val="BodyText"/>
        <w:keepNext/>
        <w:jc w:val="center"/>
      </w:pPr>
      <w:r>
        <w:rPr>
          <w:noProof/>
        </w:rPr>
        <w:drawing>
          <wp:inline distT="0" distB="0" distL="0" distR="0" wp14:anchorId="77189DFE" wp14:editId="42D6581A">
            <wp:extent cx="6042025" cy="4674235"/>
            <wp:effectExtent l="0" t="0" r="3175" b="0"/>
            <wp:docPr id="73" name="Picture 73"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7FA10015" w14:textId="77777777" w:rsidR="00510886" w:rsidRDefault="00782003" w:rsidP="00782003">
      <w:pPr>
        <w:pStyle w:val="Caption"/>
      </w:pPr>
      <w:bookmarkStart w:id="103" w:name="_Toc482786143"/>
      <w:r>
        <w:t xml:space="preserve">Figure </w:t>
      </w:r>
      <w:r>
        <w:fldChar w:fldCharType="begin"/>
      </w:r>
      <w:r>
        <w:instrText xml:space="preserve"> SEQ Figure \* ARABIC </w:instrText>
      </w:r>
      <w:r>
        <w:fldChar w:fldCharType="separate"/>
      </w:r>
      <w:r w:rsidR="00256270">
        <w:rPr>
          <w:noProof/>
        </w:rPr>
        <w:t>9</w:t>
      </w:r>
      <w:r>
        <w:fldChar w:fldCharType="end"/>
      </w:r>
      <w:r>
        <w:t>: TS Service Provider Shared Module: AssignRH mapping</w:t>
      </w:r>
      <w:bookmarkEnd w:id="103"/>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r>
        <w:t>Reply_Fault</w:t>
      </w:r>
    </w:p>
    <w:p w14:paraId="06F3F888" w14:textId="77777777" w:rsidR="00C02D22" w:rsidRDefault="00C02D22" w:rsidP="00C02D22">
      <w:pPr>
        <w:pStyle w:val="BodyText"/>
      </w:pPr>
      <w:r>
        <w:t xml:space="preserve">This task returns the fault prepared by CreateExceptionEvent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Fix the configuration of the Reply_Fault task:</w:t>
      </w:r>
    </w:p>
    <w:p w14:paraId="599B98AA" w14:textId="77777777" w:rsidR="00B0600E" w:rsidRDefault="00B0600E" w:rsidP="00633590">
      <w:pPr>
        <w:pStyle w:val="BodyText"/>
        <w:numPr>
          <w:ilvl w:val="0"/>
          <w:numId w:val="104"/>
        </w:numPr>
      </w:pPr>
      <w:r>
        <w:t>Select the service, operation and “Fault”.</w:t>
      </w:r>
    </w:p>
    <w:p w14:paraId="413C9A48" w14:textId="77777777" w:rsidR="00B0600E" w:rsidRDefault="00B0600E" w:rsidP="00C02D22">
      <w:pPr>
        <w:pStyle w:val="BodyText"/>
      </w:pPr>
      <w:r>
        <w:t>Fix the mapping of the Reply_Fault task so:</w:t>
      </w:r>
    </w:p>
    <w:p w14:paraId="4CF7A4E8" w14:textId="77777777" w:rsidR="00B0600E" w:rsidRDefault="00B0600E" w:rsidP="00633590">
      <w:pPr>
        <w:pStyle w:val="BodyText"/>
        <w:numPr>
          <w:ilvl w:val="0"/>
          <w:numId w:val="105"/>
        </w:numPr>
      </w:pPr>
      <w:r>
        <w:t>Fault element is a copy of the CreateExceptionEvent / Response / Fault element:</w:t>
      </w:r>
    </w:p>
    <w:p w14:paraId="537E2F92" w14:textId="77777777" w:rsidR="00782003" w:rsidRDefault="00633590" w:rsidP="00782003">
      <w:pPr>
        <w:pStyle w:val="BodyText"/>
        <w:keepNext/>
        <w:jc w:val="center"/>
      </w:pPr>
      <w:r w:rsidRPr="00633590">
        <w:rPr>
          <w:noProof/>
        </w:rPr>
        <w:drawing>
          <wp:inline distT="0" distB="0" distL="0" distR="0" wp14:anchorId="4FF697F6" wp14:editId="42309A26">
            <wp:extent cx="6057900" cy="3906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900" cy="3906520"/>
                    </a:xfrm>
                    <a:prstGeom prst="rect">
                      <a:avLst/>
                    </a:prstGeom>
                  </pic:spPr>
                </pic:pic>
              </a:graphicData>
            </a:graphic>
          </wp:inline>
        </w:drawing>
      </w:r>
    </w:p>
    <w:p w14:paraId="2AF3E555" w14:textId="77777777" w:rsidR="00B0600E" w:rsidRDefault="00782003" w:rsidP="00782003">
      <w:pPr>
        <w:pStyle w:val="Caption"/>
      </w:pPr>
      <w:bookmarkStart w:id="104" w:name="_Toc482786144"/>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r>
        <w:t>Reply_Fault</w:t>
      </w:r>
      <w:r w:rsidRPr="00E46EA3">
        <w:t xml:space="preserve"> mapping</w:t>
      </w:r>
      <w:bookmarkEnd w:id="104"/>
    </w:p>
    <w:p w14:paraId="69B1B9EE" w14:textId="77777777" w:rsidR="00633590" w:rsidRDefault="00633590">
      <w:pPr>
        <w:rPr>
          <w:rFonts w:ascii="Arial" w:hAnsi="Arial" w:cs="Arial"/>
          <w:b/>
          <w:i/>
          <w:iCs/>
          <w:color w:val="000000"/>
          <w:sz w:val="20"/>
          <w:szCs w:val="292"/>
        </w:rPr>
      </w:pPr>
      <w:r>
        <w:br w:type="page"/>
      </w:r>
    </w:p>
    <w:p w14:paraId="6236C74F" w14:textId="7851528E" w:rsidR="00B0600E" w:rsidRDefault="00782003" w:rsidP="00B0600E">
      <w:pPr>
        <w:pStyle w:val="Heading4Numbered"/>
      </w:pPr>
      <w:r>
        <w:t>Reply_</w:t>
      </w:r>
      <w:r w:rsidR="001B4742">
        <w:t>Business</w:t>
      </w:r>
      <w:r w:rsidR="00B0600E">
        <w:t>Fault</w:t>
      </w:r>
    </w:p>
    <w:p w14:paraId="6A891875" w14:textId="3D94B83B"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Business</w:t>
      </w:r>
      <w:r>
        <w:t>Fault element.</w:t>
      </w:r>
    </w:p>
    <w:p w14:paraId="287C3CE3" w14:textId="77777777" w:rsidR="00C02D22" w:rsidRPr="00C02D22" w:rsidRDefault="00C02D22" w:rsidP="00C02D22">
      <w:pPr>
        <w:pStyle w:val="BodyText"/>
      </w:pPr>
    </w:p>
    <w:p w14:paraId="41389806" w14:textId="1981A118" w:rsidR="00B0600E" w:rsidRDefault="00B0600E" w:rsidP="00C02D22">
      <w:pPr>
        <w:pStyle w:val="BodyText"/>
      </w:pPr>
      <w:r>
        <w:t xml:space="preserve">Fix the configuration of the </w:t>
      </w:r>
      <w:r w:rsidR="001B4742">
        <w:t>Business</w:t>
      </w:r>
      <w:r>
        <w:t>Fault task:</w:t>
      </w:r>
    </w:p>
    <w:p w14:paraId="332CE390" w14:textId="360EA7C6" w:rsidR="00B0600E" w:rsidRDefault="00B0600E" w:rsidP="00633590">
      <w:pPr>
        <w:pStyle w:val="BodyText"/>
        <w:numPr>
          <w:ilvl w:val="0"/>
          <w:numId w:val="106"/>
        </w:numPr>
      </w:pPr>
      <w:r>
        <w:t>Select the service, operation and “</w:t>
      </w:r>
      <w:r w:rsidR="001B4742">
        <w:t>Business</w:t>
      </w:r>
      <w:r>
        <w:t>Fault”.</w:t>
      </w:r>
    </w:p>
    <w:p w14:paraId="5C22ECCB" w14:textId="25F2DE0F" w:rsidR="00B0600E" w:rsidRDefault="00B0600E" w:rsidP="00C02D22">
      <w:pPr>
        <w:pStyle w:val="BodyText"/>
      </w:pPr>
      <w:r>
        <w:t xml:space="preserve">Fix the mapping of the </w:t>
      </w:r>
      <w:r w:rsidR="001B4742">
        <w:t>Business</w:t>
      </w:r>
      <w:r>
        <w:t>Fault task so:</w:t>
      </w:r>
    </w:p>
    <w:p w14:paraId="42E30DA6" w14:textId="38A3A5F2" w:rsidR="00B0600E" w:rsidRDefault="001B4742" w:rsidP="00633590">
      <w:pPr>
        <w:pStyle w:val="BodyText"/>
        <w:numPr>
          <w:ilvl w:val="0"/>
          <w:numId w:val="107"/>
        </w:numPr>
      </w:pPr>
      <w:r>
        <w:t>Business</w:t>
      </w:r>
      <w:r w:rsidR="00B0600E">
        <w:t xml:space="preserve">Fault element is a copy of the CreateExceptionEvent / </w:t>
      </w:r>
      <w:r w:rsidR="00633590">
        <w:t xml:space="preserve">Response / </w:t>
      </w:r>
      <w:r>
        <w:t>Business</w:t>
      </w:r>
      <w:r w:rsidR="00633590">
        <w:t>Fault element:</w:t>
      </w:r>
    </w:p>
    <w:p w14:paraId="1B8F7458" w14:textId="77777777" w:rsidR="00782003" w:rsidRDefault="00633590" w:rsidP="00782003">
      <w:pPr>
        <w:pStyle w:val="BodyText"/>
        <w:keepNext/>
        <w:ind w:left="720"/>
        <w:jc w:val="center"/>
      </w:pPr>
      <w:r>
        <w:rPr>
          <w:noProof/>
        </w:rPr>
        <w:drawing>
          <wp:inline distT="0" distB="0" distL="0" distR="0" wp14:anchorId="5D967F37" wp14:editId="719B51E5">
            <wp:extent cx="6057900" cy="3906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7900" cy="3906520"/>
                    </a:xfrm>
                    <a:prstGeom prst="rect">
                      <a:avLst/>
                    </a:prstGeom>
                  </pic:spPr>
                </pic:pic>
              </a:graphicData>
            </a:graphic>
          </wp:inline>
        </w:drawing>
      </w:r>
    </w:p>
    <w:p w14:paraId="696F220B" w14:textId="28133104" w:rsidR="00633590" w:rsidRDefault="00782003" w:rsidP="00782003">
      <w:pPr>
        <w:pStyle w:val="Caption"/>
      </w:pPr>
      <w:bookmarkStart w:id="105" w:name="_Toc482786145"/>
      <w:r>
        <w:t xml:space="preserve">Figure </w:t>
      </w:r>
      <w:r>
        <w:fldChar w:fldCharType="begin"/>
      </w:r>
      <w:r>
        <w:instrText xml:space="preserve"> SEQ Figure \* ARABIC </w:instrText>
      </w:r>
      <w:r>
        <w:fldChar w:fldCharType="separate"/>
      </w:r>
      <w:r w:rsidR="00256270">
        <w:rPr>
          <w:noProof/>
        </w:rPr>
        <w:t>11</w:t>
      </w:r>
      <w:r>
        <w:fldChar w:fldCharType="end"/>
      </w:r>
      <w:r w:rsidRPr="004004B3">
        <w:t>: TS Service Provider Shared Module: R</w:t>
      </w:r>
      <w:r>
        <w:t>eply_</w:t>
      </w:r>
      <w:r w:rsidR="001B4742">
        <w:t>Business</w:t>
      </w:r>
      <w:r>
        <w:t>Fault</w:t>
      </w:r>
      <w:r w:rsidRPr="004004B3">
        <w:t xml:space="preserve"> mapping</w:t>
      </w:r>
      <w:bookmarkEnd w:id="105"/>
    </w:p>
    <w:p w14:paraId="6779E42C" w14:textId="77777777" w:rsidR="00633590" w:rsidRDefault="00633590">
      <w:pPr>
        <w:rPr>
          <w:rFonts w:ascii="Arial" w:hAnsi="Arial" w:cs="Arial"/>
          <w:b/>
          <w:i/>
          <w:iCs/>
          <w:color w:val="000000"/>
          <w:sz w:val="20"/>
          <w:szCs w:val="292"/>
        </w:rPr>
      </w:pPr>
      <w:r>
        <w:br w:type="page"/>
      </w:r>
    </w:p>
    <w:p w14:paraId="4A336691" w14:textId="3EC89DC7" w:rsidR="00B0600E" w:rsidRDefault="00782003" w:rsidP="00B0600E">
      <w:pPr>
        <w:pStyle w:val="Heading4Numbered"/>
      </w:pPr>
      <w:r>
        <w:t>Reply_</w:t>
      </w:r>
      <w:r w:rsidR="001B4742">
        <w:t>Technical</w:t>
      </w:r>
      <w:r w:rsidR="00B0600E">
        <w:t>Fault</w:t>
      </w:r>
    </w:p>
    <w:p w14:paraId="30F2A8CF" w14:textId="587B570D"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Technical</w:t>
      </w:r>
      <w:r>
        <w:t>Fault element.</w:t>
      </w:r>
    </w:p>
    <w:p w14:paraId="6842E8C2" w14:textId="77777777" w:rsidR="00C02D22" w:rsidRPr="00C02D22" w:rsidRDefault="00C02D22" w:rsidP="00C02D22">
      <w:pPr>
        <w:pStyle w:val="BodyText"/>
      </w:pPr>
    </w:p>
    <w:p w14:paraId="69E85954" w14:textId="12BD3269" w:rsidR="00B0600E" w:rsidRDefault="00B0600E" w:rsidP="00C02D22">
      <w:pPr>
        <w:pStyle w:val="BodyText"/>
      </w:pPr>
      <w:r>
        <w:t xml:space="preserve">Fix the configuration of the </w:t>
      </w:r>
      <w:r w:rsidR="001B4742">
        <w:t>Technical</w:t>
      </w:r>
      <w:r>
        <w:t>Fault task:</w:t>
      </w:r>
    </w:p>
    <w:p w14:paraId="11B7D937" w14:textId="77777777" w:rsidR="00B0600E" w:rsidRDefault="00B0600E" w:rsidP="00633590">
      <w:pPr>
        <w:pStyle w:val="BodyText"/>
        <w:numPr>
          <w:ilvl w:val="0"/>
          <w:numId w:val="108"/>
        </w:numPr>
      </w:pPr>
      <w:r>
        <w:t>Select the service, operation and “BeckEndFault”.</w:t>
      </w:r>
    </w:p>
    <w:p w14:paraId="5514C375" w14:textId="60634F2E" w:rsidR="00B0600E" w:rsidRDefault="00B0600E" w:rsidP="00C02D22">
      <w:pPr>
        <w:pStyle w:val="BodyText"/>
      </w:pPr>
      <w:r>
        <w:t xml:space="preserve">Fix the mapping of the </w:t>
      </w:r>
      <w:r w:rsidR="001B4742">
        <w:t>Technical</w:t>
      </w:r>
      <w:r>
        <w:t>Fault task so:</w:t>
      </w:r>
    </w:p>
    <w:p w14:paraId="189B4D5A" w14:textId="3AE0FE45" w:rsidR="00B0600E" w:rsidRDefault="001B4742" w:rsidP="00633590">
      <w:pPr>
        <w:pStyle w:val="BodyText"/>
        <w:numPr>
          <w:ilvl w:val="0"/>
          <w:numId w:val="109"/>
        </w:numPr>
      </w:pPr>
      <w:r>
        <w:t>Technical</w:t>
      </w:r>
      <w:r w:rsidR="00B0600E">
        <w:t xml:space="preserve">Fault element is a copy of the CreateExceptionEvent / </w:t>
      </w:r>
      <w:r w:rsidR="00633590">
        <w:t xml:space="preserve">Response / </w:t>
      </w:r>
      <w:r>
        <w:t>Technical</w:t>
      </w:r>
      <w:r w:rsidR="00633590">
        <w:t>Fault element:</w:t>
      </w:r>
    </w:p>
    <w:p w14:paraId="18F3341D" w14:textId="77777777" w:rsidR="00782003" w:rsidRDefault="00633590" w:rsidP="00782003">
      <w:pPr>
        <w:pStyle w:val="BodyText"/>
        <w:keepNext/>
        <w:ind w:left="720"/>
        <w:jc w:val="center"/>
      </w:pPr>
      <w:r>
        <w:rPr>
          <w:noProof/>
        </w:rPr>
        <w:drawing>
          <wp:inline distT="0" distB="0" distL="0" distR="0" wp14:anchorId="6EA1B420" wp14:editId="4C882C3B">
            <wp:extent cx="6057900" cy="3906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7900" cy="3906520"/>
                    </a:xfrm>
                    <a:prstGeom prst="rect">
                      <a:avLst/>
                    </a:prstGeom>
                  </pic:spPr>
                </pic:pic>
              </a:graphicData>
            </a:graphic>
          </wp:inline>
        </w:drawing>
      </w:r>
    </w:p>
    <w:p w14:paraId="4522FBC6" w14:textId="381DDFAB" w:rsidR="00633590" w:rsidRDefault="00782003" w:rsidP="00782003">
      <w:pPr>
        <w:pStyle w:val="Caption"/>
      </w:pPr>
      <w:bookmarkStart w:id="106" w:name="_Toc482786146"/>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r>
        <w:t>Reply_</w:t>
      </w:r>
      <w:r w:rsidR="001B4742">
        <w:t>Technical</w:t>
      </w:r>
      <w:r>
        <w:t>Fault</w:t>
      </w:r>
      <w:r w:rsidRPr="00865D65">
        <w:t xml:space="preserve"> mapping</w:t>
      </w:r>
      <w:bookmarkEnd w:id="106"/>
    </w:p>
    <w:p w14:paraId="6A21C075" w14:textId="77777777" w:rsidR="00633590" w:rsidRDefault="00633590">
      <w:pPr>
        <w:rPr>
          <w:rFonts w:ascii="Arial" w:hAnsi="Arial" w:cs="Arial"/>
          <w:b/>
          <w:i/>
          <w:iCs/>
          <w:color w:val="000000"/>
          <w:sz w:val="20"/>
          <w:szCs w:val="292"/>
        </w:rPr>
      </w:pPr>
      <w:r>
        <w:br w:type="page"/>
      </w:r>
    </w:p>
    <w:p w14:paraId="2BE12711" w14:textId="6C81B0AF" w:rsidR="00B0600E" w:rsidRPr="001B4742" w:rsidRDefault="00782003" w:rsidP="00B0600E">
      <w:pPr>
        <w:pStyle w:val="Heading4Numbered"/>
        <w:rPr>
          <w:color w:val="FF0000"/>
        </w:rPr>
      </w:pPr>
      <w:r w:rsidRPr="001B4742">
        <w:rPr>
          <w:color w:val="FF0000"/>
        </w:rPr>
        <w:t>Reply_</w:t>
      </w:r>
      <w:r w:rsidR="00B0600E" w:rsidRPr="001B4742">
        <w:rPr>
          <w:color w:val="FF0000"/>
        </w:rPr>
        <w:t>ValidationFault</w:t>
      </w:r>
      <w:r w:rsidR="000F260A">
        <w:rPr>
          <w:color w:val="FF0000"/>
        </w:rPr>
        <w:t xml:space="preserve"> -----------DOESN’T EXIST</w:t>
      </w:r>
    </w:p>
    <w:p w14:paraId="77A4737D" w14:textId="77777777" w:rsidR="00C02D22" w:rsidRPr="001B4742" w:rsidRDefault="00C02D22" w:rsidP="00C02D22">
      <w:pPr>
        <w:pStyle w:val="BodyText"/>
        <w:rPr>
          <w:color w:val="FF0000"/>
        </w:rPr>
      </w:pPr>
      <w:r w:rsidRPr="001B4742">
        <w:rPr>
          <w:color w:val="FF0000"/>
        </w:rPr>
        <w:t xml:space="preserve">This task returns the fault prepared by CreateExceptionEvent as Fault for the service, in case it </w:t>
      </w:r>
      <w:r w:rsidR="00C306AA" w:rsidRPr="001B4742">
        <w:rPr>
          <w:color w:val="FF0000"/>
        </w:rPr>
        <w:t xml:space="preserve">contains </w:t>
      </w:r>
      <w:r w:rsidRPr="001B4742">
        <w:rPr>
          <w:color w:val="FF0000"/>
        </w:rPr>
        <w:t>an XML ValidationFault element.</w:t>
      </w:r>
    </w:p>
    <w:p w14:paraId="7AEF8B13" w14:textId="77777777" w:rsidR="00C02D22" w:rsidRPr="001B4742" w:rsidRDefault="00C02D22" w:rsidP="00C02D22">
      <w:pPr>
        <w:pStyle w:val="BodyText"/>
        <w:rPr>
          <w:color w:val="FF0000"/>
        </w:rPr>
      </w:pPr>
    </w:p>
    <w:p w14:paraId="52B76418" w14:textId="77777777" w:rsidR="00B0600E" w:rsidRPr="001B4742" w:rsidRDefault="00B0600E" w:rsidP="00C02D22">
      <w:pPr>
        <w:pStyle w:val="BodyText"/>
        <w:rPr>
          <w:color w:val="FF0000"/>
        </w:rPr>
      </w:pPr>
      <w:r w:rsidRPr="001B4742">
        <w:rPr>
          <w:color w:val="FF0000"/>
        </w:rPr>
        <w:t>Fix the configuration of the ValidationFault task:</w:t>
      </w:r>
    </w:p>
    <w:p w14:paraId="6087C0DD" w14:textId="77777777" w:rsidR="00B0600E" w:rsidRPr="001B4742" w:rsidRDefault="00B0600E" w:rsidP="00633590">
      <w:pPr>
        <w:pStyle w:val="BodyText"/>
        <w:numPr>
          <w:ilvl w:val="0"/>
          <w:numId w:val="110"/>
        </w:numPr>
        <w:rPr>
          <w:color w:val="FF0000"/>
        </w:rPr>
      </w:pPr>
      <w:r w:rsidRPr="001B4742">
        <w:rPr>
          <w:color w:val="FF0000"/>
        </w:rPr>
        <w:t>Select the service, operation and “ValidationFault”.</w:t>
      </w:r>
    </w:p>
    <w:p w14:paraId="52FEB773" w14:textId="77777777" w:rsidR="00B0600E" w:rsidRPr="001B4742" w:rsidRDefault="00B0600E" w:rsidP="00C02D22">
      <w:pPr>
        <w:pStyle w:val="BodyText"/>
        <w:rPr>
          <w:color w:val="FF0000"/>
        </w:rPr>
      </w:pPr>
      <w:r w:rsidRPr="001B4742">
        <w:rPr>
          <w:color w:val="FF0000"/>
        </w:rPr>
        <w:t>Fix the mapping of the ValidationFault task so:</w:t>
      </w:r>
    </w:p>
    <w:p w14:paraId="10D09677" w14:textId="77777777" w:rsidR="00B0600E" w:rsidRPr="001B4742" w:rsidRDefault="00B0600E" w:rsidP="00633590">
      <w:pPr>
        <w:pStyle w:val="BodyText"/>
        <w:numPr>
          <w:ilvl w:val="0"/>
          <w:numId w:val="111"/>
        </w:numPr>
        <w:rPr>
          <w:color w:val="FF0000"/>
        </w:rPr>
      </w:pPr>
      <w:r w:rsidRPr="001B4742">
        <w:rPr>
          <w:color w:val="FF0000"/>
        </w:rPr>
        <w:t>ValidationFault element is a copy of the CreateExceptionEvent / Res</w:t>
      </w:r>
      <w:r w:rsidR="00633590" w:rsidRPr="001B4742">
        <w:rPr>
          <w:color w:val="FF0000"/>
        </w:rPr>
        <w:t>ponse / ValidationFault element:</w:t>
      </w:r>
    </w:p>
    <w:p w14:paraId="2D2904FC" w14:textId="77777777" w:rsidR="00782003" w:rsidRDefault="00633590" w:rsidP="00782003">
      <w:pPr>
        <w:pStyle w:val="BodyText"/>
        <w:keepNext/>
        <w:ind w:left="720"/>
        <w:jc w:val="center"/>
      </w:pPr>
      <w:r>
        <w:rPr>
          <w:noProof/>
        </w:rPr>
        <w:drawing>
          <wp:inline distT="0" distB="0" distL="0" distR="0" wp14:anchorId="1F15AFF9" wp14:editId="1E0CA373">
            <wp:extent cx="6057900" cy="3906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7900" cy="3906520"/>
                    </a:xfrm>
                    <a:prstGeom prst="rect">
                      <a:avLst/>
                    </a:prstGeom>
                  </pic:spPr>
                </pic:pic>
              </a:graphicData>
            </a:graphic>
          </wp:inline>
        </w:drawing>
      </w:r>
    </w:p>
    <w:p w14:paraId="19B10267" w14:textId="77777777" w:rsidR="00633590" w:rsidRDefault="00782003" w:rsidP="00782003">
      <w:pPr>
        <w:pStyle w:val="Caption"/>
      </w:pPr>
      <w:bookmarkStart w:id="107" w:name="_Toc482786147"/>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r>
        <w:t>Reply_ValidationFault</w:t>
      </w:r>
      <w:r w:rsidRPr="00710702">
        <w:t xml:space="preserve"> mapping</w:t>
      </w:r>
      <w:bookmarkEnd w:id="107"/>
    </w:p>
    <w:p w14:paraId="36B5EE81" w14:textId="77777777" w:rsidR="00633590" w:rsidRDefault="00633590">
      <w:pPr>
        <w:rPr>
          <w:rFonts w:ascii="Arial" w:hAnsi="Arial" w:cs="Arial"/>
          <w:b/>
          <w:i/>
          <w:iCs/>
          <w:color w:val="000000"/>
          <w:sz w:val="20"/>
          <w:szCs w:val="292"/>
        </w:rPr>
      </w:pPr>
      <w:r>
        <w:br w:type="page"/>
      </w:r>
    </w:p>
    <w:p w14:paraId="7C8B9078" w14:textId="4FA4B0CF" w:rsidR="00B0600E" w:rsidRPr="000F260A" w:rsidRDefault="00782003" w:rsidP="00B0600E">
      <w:pPr>
        <w:pStyle w:val="Heading4Numbered"/>
        <w:rPr>
          <w:color w:val="FF0000"/>
        </w:rPr>
      </w:pPr>
      <w:r w:rsidRPr="000F260A">
        <w:rPr>
          <w:color w:val="FF0000"/>
        </w:rPr>
        <w:t>Reply_</w:t>
      </w:r>
      <w:r w:rsidR="00B0600E" w:rsidRPr="000F260A">
        <w:rPr>
          <w:color w:val="FF0000"/>
        </w:rPr>
        <w:t>AuthenticationFault</w:t>
      </w:r>
      <w:r w:rsidR="000F260A">
        <w:rPr>
          <w:color w:val="FF0000"/>
        </w:rPr>
        <w:t>-----------------DOESN’T EXIST</w:t>
      </w:r>
    </w:p>
    <w:p w14:paraId="113241FC" w14:textId="77777777" w:rsidR="00C02D22" w:rsidRPr="000F260A" w:rsidRDefault="00C02D22" w:rsidP="00C02D22">
      <w:pPr>
        <w:pStyle w:val="BodyText"/>
        <w:rPr>
          <w:color w:val="FF0000"/>
        </w:rPr>
      </w:pPr>
      <w:r w:rsidRPr="000F260A">
        <w:rPr>
          <w:color w:val="FF0000"/>
        </w:rPr>
        <w:t xml:space="preserve">This task returns the fault prepared by CreateExceptionEvent as Fault for the service, in case it </w:t>
      </w:r>
      <w:r w:rsidR="00C306AA" w:rsidRPr="000F260A">
        <w:rPr>
          <w:color w:val="FF0000"/>
        </w:rPr>
        <w:t xml:space="preserve">contains </w:t>
      </w:r>
      <w:r w:rsidRPr="000F260A">
        <w:rPr>
          <w:color w:val="FF0000"/>
        </w:rPr>
        <w:t>an XML AuthenticationFault element.</w:t>
      </w:r>
    </w:p>
    <w:p w14:paraId="501A13B9" w14:textId="77777777" w:rsidR="00C02D22" w:rsidRPr="000F260A" w:rsidRDefault="00C02D22" w:rsidP="00C02D22">
      <w:pPr>
        <w:pStyle w:val="BodyText"/>
        <w:rPr>
          <w:color w:val="FF0000"/>
        </w:rPr>
      </w:pPr>
    </w:p>
    <w:p w14:paraId="13737C5F" w14:textId="77777777" w:rsidR="00B0600E" w:rsidRPr="000F260A" w:rsidRDefault="00B0600E" w:rsidP="00C02D22">
      <w:pPr>
        <w:pStyle w:val="BodyText"/>
        <w:rPr>
          <w:color w:val="FF0000"/>
        </w:rPr>
      </w:pPr>
      <w:r w:rsidRPr="000F260A">
        <w:rPr>
          <w:color w:val="FF0000"/>
        </w:rPr>
        <w:t>Fix the configuration of the AuthenticationFault task:</w:t>
      </w:r>
    </w:p>
    <w:p w14:paraId="50770C05" w14:textId="77777777" w:rsidR="00B0600E" w:rsidRPr="000F260A" w:rsidRDefault="00B0600E" w:rsidP="00633590">
      <w:pPr>
        <w:pStyle w:val="BodyText"/>
        <w:numPr>
          <w:ilvl w:val="0"/>
          <w:numId w:val="112"/>
        </w:numPr>
        <w:rPr>
          <w:color w:val="FF0000"/>
        </w:rPr>
      </w:pPr>
      <w:r w:rsidRPr="000F260A">
        <w:rPr>
          <w:color w:val="FF0000"/>
        </w:rPr>
        <w:t>Select the service, operation and “AuthenticationFault”.</w:t>
      </w:r>
    </w:p>
    <w:p w14:paraId="02150EE9" w14:textId="77777777" w:rsidR="00B0600E" w:rsidRPr="000F260A" w:rsidRDefault="00B0600E" w:rsidP="00C02D22">
      <w:pPr>
        <w:pStyle w:val="BodyText"/>
        <w:rPr>
          <w:color w:val="FF0000"/>
        </w:rPr>
      </w:pPr>
      <w:r w:rsidRPr="000F260A">
        <w:rPr>
          <w:color w:val="FF0000"/>
        </w:rPr>
        <w:t>Fix the mapping of the AuthenticationFault task so:</w:t>
      </w:r>
    </w:p>
    <w:p w14:paraId="7CE9B41E" w14:textId="77777777" w:rsidR="00B0600E" w:rsidRPr="000F260A" w:rsidRDefault="00B0600E" w:rsidP="00633590">
      <w:pPr>
        <w:pStyle w:val="BodyText"/>
        <w:numPr>
          <w:ilvl w:val="0"/>
          <w:numId w:val="113"/>
        </w:numPr>
        <w:rPr>
          <w:color w:val="FF0000"/>
        </w:rPr>
      </w:pPr>
      <w:r w:rsidRPr="000F260A">
        <w:rPr>
          <w:color w:val="FF0000"/>
        </w:rPr>
        <w:t>AuthenticationFault element is a copy of the CreateExceptionEvent / Respons</w:t>
      </w:r>
      <w:r w:rsidR="00633590" w:rsidRPr="000F260A">
        <w:rPr>
          <w:color w:val="FF0000"/>
        </w:rPr>
        <w:t>e / AuthenticationFault element:</w:t>
      </w:r>
    </w:p>
    <w:p w14:paraId="2CAFDAF0" w14:textId="77777777" w:rsidR="00782003" w:rsidRDefault="00633590" w:rsidP="00782003">
      <w:pPr>
        <w:pStyle w:val="BodyText"/>
        <w:keepNext/>
        <w:ind w:left="720"/>
        <w:jc w:val="center"/>
      </w:pPr>
      <w:r>
        <w:rPr>
          <w:noProof/>
        </w:rPr>
        <w:drawing>
          <wp:inline distT="0" distB="0" distL="0" distR="0" wp14:anchorId="65E72AE6" wp14:editId="70659544">
            <wp:extent cx="6057900" cy="3906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7900" cy="3906520"/>
                    </a:xfrm>
                    <a:prstGeom prst="rect">
                      <a:avLst/>
                    </a:prstGeom>
                  </pic:spPr>
                </pic:pic>
              </a:graphicData>
            </a:graphic>
          </wp:inline>
        </w:drawing>
      </w:r>
    </w:p>
    <w:p w14:paraId="716EF34A" w14:textId="77777777" w:rsidR="00633590" w:rsidRDefault="00782003" w:rsidP="00782003">
      <w:pPr>
        <w:pStyle w:val="Caption"/>
      </w:pPr>
      <w:bookmarkStart w:id="108" w:name="_Toc482786148"/>
      <w:r>
        <w:t xml:space="preserve">Figure </w:t>
      </w:r>
      <w:r>
        <w:fldChar w:fldCharType="begin"/>
      </w:r>
      <w:r>
        <w:instrText xml:space="preserve"> SEQ Figure \* ARABIC </w:instrText>
      </w:r>
      <w:r>
        <w:fldChar w:fldCharType="separate"/>
      </w:r>
      <w:r w:rsidR="00256270">
        <w:rPr>
          <w:noProof/>
        </w:rPr>
        <w:t>14</w:t>
      </w:r>
      <w:r>
        <w:fldChar w:fldCharType="end"/>
      </w:r>
      <w:r w:rsidRPr="002F40B4">
        <w:t xml:space="preserve">: TS Service Provider Shared Module: </w:t>
      </w:r>
      <w:r>
        <w:t>Reply_AuthenticationFault</w:t>
      </w:r>
      <w:r w:rsidRPr="002F40B4">
        <w:t xml:space="preserve"> mapping</w:t>
      </w:r>
      <w:bookmarkEnd w:id="108"/>
    </w:p>
    <w:p w14:paraId="48785060" w14:textId="77777777" w:rsidR="00C306AA" w:rsidRDefault="00C306AA">
      <w:pPr>
        <w:rPr>
          <w:rFonts w:ascii="Arial" w:hAnsi="Arial" w:cs="Arial"/>
          <w:b/>
          <w:i/>
          <w:iCs/>
          <w:color w:val="000000"/>
          <w:sz w:val="20"/>
          <w:szCs w:val="292"/>
        </w:rPr>
      </w:pPr>
      <w:r>
        <w:br w:type="page"/>
      </w:r>
    </w:p>
    <w:p w14:paraId="4AB03B55" w14:textId="4EBF804D" w:rsidR="00782003" w:rsidRDefault="00C306AA" w:rsidP="00C306AA">
      <w:pPr>
        <w:pStyle w:val="Heading4Numbered"/>
      </w:pPr>
      <w:r>
        <w:t>Send</w:t>
      </w:r>
      <w:r w:rsidR="00353531">
        <w:t>Exception</w:t>
      </w:r>
      <w:r>
        <w:t>Event</w:t>
      </w:r>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Default="00C306AA" w:rsidP="00C306AA">
      <w:pPr>
        <w:pStyle w:val="BodyText"/>
      </w:pPr>
    </w:p>
    <w:p w14:paraId="593A0422" w14:textId="77777777" w:rsidR="00C306AA" w:rsidRDefault="00C306AA" w:rsidP="00C306AA">
      <w:pPr>
        <w:pStyle w:val="BodyText"/>
      </w:pPr>
      <w:r>
        <w:t xml:space="preserve">Fix the mapping of the </w:t>
      </w:r>
      <w:r w:rsidRPr="002A33AF">
        <w:rPr>
          <w:color w:val="FF0000"/>
        </w:rPr>
        <w:t>ValidationFault</w:t>
      </w:r>
      <w:r>
        <w:t xml:space="preserve"> task as following:</w:t>
      </w:r>
    </w:p>
    <w:p w14:paraId="21BD637F" w14:textId="77777777" w:rsidR="00C306AA" w:rsidRPr="003A6CDC" w:rsidRDefault="00C306AA" w:rsidP="00C306AA">
      <w:pPr>
        <w:pStyle w:val="BodyText"/>
        <w:numPr>
          <w:ilvl w:val="0"/>
          <w:numId w:val="133"/>
        </w:numPr>
        <w:rPr>
          <w:color w:val="FF0000"/>
        </w:rPr>
      </w:pPr>
      <w:r w:rsidRPr="003A6CDC">
        <w:rPr>
          <w:color w:val="FF0000"/>
        </w:rPr>
        <w:t>Change the value of the “varBackEnd”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r>
        <w:t>SendAuditEvent_Error</w:t>
      </w:r>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Default="00C306AA" w:rsidP="00C306AA">
      <w:pPr>
        <w:pStyle w:val="BodyText"/>
      </w:pPr>
      <w:r>
        <w:t xml:space="preserve">Fix the mapping of the </w:t>
      </w:r>
      <w:r w:rsidRPr="0050754E">
        <w:rPr>
          <w:color w:val="FF0000"/>
        </w:rPr>
        <w:t>ValidationFault</w:t>
      </w:r>
      <w:r>
        <w:t xml:space="preserve"> task as following:</w:t>
      </w:r>
    </w:p>
    <w:p w14:paraId="5B8E6A04" w14:textId="77777777" w:rsidR="00C306AA" w:rsidRPr="0050754E" w:rsidRDefault="00C306AA" w:rsidP="00C306AA">
      <w:pPr>
        <w:pStyle w:val="BodyText"/>
        <w:numPr>
          <w:ilvl w:val="0"/>
          <w:numId w:val="131"/>
        </w:numPr>
        <w:rPr>
          <w:color w:val="FF0000"/>
        </w:rPr>
      </w:pPr>
      <w:r w:rsidRPr="0050754E">
        <w:rPr>
          <w:color w:val="FF0000"/>
        </w:rPr>
        <w:t>Change the value of the “varBackEnd”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Pr="00666D2E" w:rsidRDefault="00D61F84" w:rsidP="00C306AA">
      <w:pPr>
        <w:pStyle w:val="Heading3Numbered"/>
        <w:rPr>
          <w:color w:val="008000"/>
        </w:rPr>
      </w:pPr>
      <w:bookmarkStart w:id="109" w:name="_Toc482786114"/>
      <w:r w:rsidRPr="00666D2E">
        <w:rPr>
          <w:color w:val="008000"/>
        </w:rPr>
        <w:t>Back End on HTTP/HTTPS</w:t>
      </w:r>
      <w:bookmarkEnd w:id="109"/>
    </w:p>
    <w:p w14:paraId="3AA030EC" w14:textId="77777777" w:rsidR="00D61F84" w:rsidRPr="00666D2E" w:rsidRDefault="00D61F84" w:rsidP="00D61F84">
      <w:pPr>
        <w:pStyle w:val="BodyText"/>
        <w:rPr>
          <w:color w:val="008000"/>
        </w:rPr>
      </w:pPr>
      <w:r w:rsidRPr="00666D2E">
        <w:rPr>
          <w:color w:val="008000"/>
        </w:rPr>
        <w:t>If the back-end system is accessed on HTTP/HTTPS transport, you can modify the service as following.</w:t>
      </w:r>
    </w:p>
    <w:p w14:paraId="2E81A5D1" w14:textId="77777777" w:rsidR="007850B6" w:rsidRPr="00666D2E" w:rsidRDefault="007850B6" w:rsidP="00D61F84">
      <w:pPr>
        <w:pStyle w:val="BodyText"/>
        <w:rPr>
          <w:color w:val="FF0000"/>
        </w:rPr>
      </w:pPr>
    </w:p>
    <w:p w14:paraId="3EC3029D" w14:textId="77777777" w:rsidR="007850B6" w:rsidRPr="00666D2E" w:rsidRDefault="007850B6" w:rsidP="007850B6">
      <w:pPr>
        <w:pStyle w:val="Heading4Numbered"/>
        <w:rPr>
          <w:color w:val="008000"/>
        </w:rPr>
      </w:pPr>
      <w:r w:rsidRPr="00666D2E">
        <w:rPr>
          <w:color w:val="008000"/>
        </w:rPr>
        <w:t>Change the resources</w:t>
      </w:r>
    </w:p>
    <w:p w14:paraId="5A482A02" w14:textId="77777777" w:rsidR="007850B6" w:rsidRPr="00666D2E" w:rsidRDefault="007850B6" w:rsidP="007850B6">
      <w:pPr>
        <w:pStyle w:val="BodyText"/>
        <w:numPr>
          <w:ilvl w:val="0"/>
          <w:numId w:val="117"/>
        </w:numPr>
        <w:rPr>
          <w:color w:val="008000"/>
        </w:rPr>
      </w:pPr>
      <w:r w:rsidRPr="00666D2E">
        <w:rPr>
          <w:color w:val="008000"/>
        </w:rPr>
        <w:t>Rename the HTTP Client resource from “</w:t>
      </w:r>
      <w:r w:rsidR="00C455D9" w:rsidRPr="00666D2E">
        <w:rPr>
          <w:color w:val="008000"/>
        </w:rPr>
        <w:t>services.ts.backend.servicename.</w:t>
      </w:r>
      <w:r w:rsidRPr="00666D2E">
        <w:rPr>
          <w:color w:val="008000"/>
        </w:rPr>
        <w:t>Client-BACKEND-http” into “</w:t>
      </w:r>
      <w:r w:rsidR="00C455D9" w:rsidRPr="00666D2E">
        <w:rPr>
          <w:color w:val="008000"/>
        </w:rPr>
        <w:t>servi</w:t>
      </w:r>
      <w:r w:rsidR="002652E2" w:rsidRPr="00666D2E">
        <w:rPr>
          <w:color w:val="008000"/>
        </w:rPr>
        <w:t>c</w:t>
      </w:r>
      <w:r w:rsidR="00C455D9" w:rsidRPr="00666D2E">
        <w:rPr>
          <w:color w:val="008000"/>
        </w:rPr>
        <w:t>es.ts.&lt;area&gt;.&lt;sevicename&gt;.</w:t>
      </w:r>
      <w:r w:rsidRPr="00666D2E">
        <w:rPr>
          <w:color w:val="008000"/>
        </w:rPr>
        <w:t>Client-&lt;BackEndName&gt;”.</w:t>
      </w:r>
    </w:p>
    <w:p w14:paraId="1D807AED" w14:textId="77777777" w:rsidR="007850B6" w:rsidRPr="00666D2E" w:rsidRDefault="007850B6" w:rsidP="007850B6">
      <w:pPr>
        <w:pStyle w:val="BodyText"/>
        <w:numPr>
          <w:ilvl w:val="0"/>
          <w:numId w:val="117"/>
        </w:numPr>
        <w:rPr>
          <w:color w:val="008000"/>
        </w:rPr>
      </w:pPr>
      <w:r w:rsidRPr="00666D2E">
        <w:rPr>
          <w:color w:val="008000"/>
        </w:rPr>
        <w:t>Delete the JDBC resource “Client-BACKEND-jdbc”.</w:t>
      </w:r>
    </w:p>
    <w:p w14:paraId="64F894A9" w14:textId="77777777" w:rsidR="00282DE0" w:rsidRPr="00666D2E" w:rsidRDefault="00282DE0" w:rsidP="007850B6">
      <w:pPr>
        <w:pStyle w:val="BodyText"/>
        <w:numPr>
          <w:ilvl w:val="0"/>
          <w:numId w:val="117"/>
        </w:numPr>
        <w:rPr>
          <w:color w:val="008000"/>
        </w:rPr>
      </w:pPr>
      <w:r w:rsidRPr="00666D2E">
        <w:rPr>
          <w:color w:val="008000"/>
        </w:rPr>
        <w:t>Delete the old resource package services.ts.backend.servicename.</w:t>
      </w:r>
    </w:p>
    <w:p w14:paraId="2F6C0AEF" w14:textId="77777777" w:rsidR="00D61F84" w:rsidRDefault="00D61F84" w:rsidP="007850B6">
      <w:pPr>
        <w:pStyle w:val="Heading4Numbered"/>
      </w:pPr>
      <w:r>
        <w:t>Change the Module Properties</w:t>
      </w:r>
    </w:p>
    <w:p w14:paraId="5EEC501C" w14:textId="77777777" w:rsidR="00D61F84" w:rsidRDefault="00D61F84" w:rsidP="007850B6">
      <w:pPr>
        <w:pStyle w:val="BodyText"/>
        <w:numPr>
          <w:ilvl w:val="0"/>
          <w:numId w:val="118"/>
        </w:numPr>
      </w:pPr>
      <w:r>
        <w:t>Go to the module properties.</w:t>
      </w:r>
    </w:p>
    <w:p w14:paraId="2ACA217B" w14:textId="19EFEEEE" w:rsidR="00EF36F6" w:rsidRDefault="00EF36F6" w:rsidP="00EF36F6">
      <w:pPr>
        <w:pStyle w:val="BodyText"/>
        <w:numPr>
          <w:ilvl w:val="0"/>
          <w:numId w:val="118"/>
        </w:numPr>
      </w:pPr>
      <w:r>
        <w:t>Select the group “services.ts.&lt;area&gt;.&lt;servicen</w:t>
      </w:r>
      <w:r w:rsidR="00666D2E">
        <w:t>ame&gt; / &lt;ServiceName&gt; / backend</w:t>
      </w:r>
      <w:r>
        <w:t>”. In the properties pane, use the light-bulb icon to rename the group into “&lt;BackEndName&gt;”.</w:t>
      </w:r>
    </w:p>
    <w:p w14:paraId="27734753" w14:textId="77777777" w:rsidR="00BF3B1C" w:rsidRPr="005A7F3D" w:rsidRDefault="00BF3B1C" w:rsidP="005A7F3D">
      <w:pPr>
        <w:pStyle w:val="BodyText"/>
        <w:ind w:left="1080"/>
        <w:rPr>
          <w:b/>
          <w:i/>
        </w:rPr>
      </w:pPr>
      <w:r w:rsidRPr="005A7F3D">
        <w:rPr>
          <w:b/>
          <w:i/>
        </w:rPr>
        <w:t>Example:</w:t>
      </w:r>
    </w:p>
    <w:p w14:paraId="0C83F440" w14:textId="001D0292" w:rsidR="00BF3B1C" w:rsidRDefault="00BF3B1C" w:rsidP="005A7F3D">
      <w:pPr>
        <w:pStyle w:val="BodyText"/>
        <w:ind w:left="1080"/>
      </w:pPr>
      <w:r>
        <w:t>services.ts.&lt;area&gt;.&lt;servicename&gt; / &lt;ServiceName&gt; / backend / becomes services.ts.bline.</w:t>
      </w:r>
      <w:r w:rsidR="00666D2E">
        <w:t xml:space="preserve">getcardscheme / GetCardScheme </w:t>
      </w:r>
      <w:r>
        <w:t>/ BLINE</w:t>
      </w:r>
    </w:p>
    <w:p w14:paraId="3D3DFE76" w14:textId="77777777" w:rsidR="00136ADE" w:rsidRPr="00EE0F55" w:rsidRDefault="00136ADE" w:rsidP="00EF36F6">
      <w:pPr>
        <w:pStyle w:val="BodyText"/>
        <w:numPr>
          <w:ilvl w:val="0"/>
          <w:numId w:val="118"/>
        </w:numPr>
        <w:rPr>
          <w:color w:val="FF0000"/>
        </w:rPr>
      </w:pPr>
      <w:r w:rsidRPr="00EE0F55">
        <w:rPr>
          <w:color w:val="FF0000"/>
        </w:rPr>
        <w:t>In the group you renamed, change the “endpoint.uri” value to correspond to the back-end URI.</w:t>
      </w:r>
    </w:p>
    <w:p w14:paraId="0E57CC16" w14:textId="77777777" w:rsidR="00D61F84" w:rsidRDefault="00D61F84" w:rsidP="007850B6">
      <w:pPr>
        <w:pStyle w:val="BodyText"/>
        <w:numPr>
          <w:ilvl w:val="0"/>
          <w:numId w:val="118"/>
        </w:numPr>
      </w:pPr>
      <w:r>
        <w:t>Select the group “</w:t>
      </w:r>
      <w:r w:rsidR="007850B6">
        <w:t xml:space="preserve">resources / </w:t>
      </w:r>
      <w:r>
        <w:t>services.ts.backend.servicename”. In the properties pane, use the light-bulb icon to rename the group into “servi</w:t>
      </w:r>
      <w:r w:rsidR="007850B6">
        <w:t>ces.ts.&lt;area&gt;.&lt;servicename&gt;”.</w:t>
      </w:r>
    </w:p>
    <w:p w14:paraId="593D2BF3" w14:textId="77777777" w:rsidR="007850B6" w:rsidRDefault="007850B6" w:rsidP="007850B6">
      <w:pPr>
        <w:pStyle w:val="BodyText"/>
        <w:numPr>
          <w:ilvl w:val="0"/>
          <w:numId w:val="118"/>
        </w:numPr>
      </w:pPr>
      <w:r>
        <w:t>Select the group “resources / services.ts.&lt;area&gt;.&lt;servicename&gt; / Client-BACKEND-http”. In the properties pane, use the light-bulb icon to rename the group into “Client-&lt;BackEndName&gt;”.</w:t>
      </w:r>
    </w:p>
    <w:p w14:paraId="1ACBFFD1" w14:textId="77777777" w:rsidR="007850B6" w:rsidRDefault="007850B6" w:rsidP="007850B6">
      <w:pPr>
        <w:pStyle w:val="BodyText"/>
        <w:numPr>
          <w:ilvl w:val="0"/>
          <w:numId w:val="118"/>
        </w:numPr>
      </w:pPr>
      <w:r>
        <w:t>Delete the group “resources / services.ts.&lt;area&gt;.&lt;servicename&gt; / Client-BACKEND-jdbc”.</w:t>
      </w:r>
    </w:p>
    <w:p w14:paraId="1F21B60A" w14:textId="77777777" w:rsidR="004D1AE5" w:rsidRPr="00EE0F55" w:rsidRDefault="004D1AE5" w:rsidP="005777BE">
      <w:pPr>
        <w:pStyle w:val="Heading4Numbered"/>
        <w:rPr>
          <w:color w:val="FF0000"/>
        </w:rPr>
      </w:pPr>
      <w:r w:rsidRPr="00EE0F55">
        <w:rPr>
          <w:color w:val="FF0000"/>
        </w:rPr>
        <w:t>Change Service Process (if back-end is accessed via SOAP)</w:t>
      </w:r>
    </w:p>
    <w:p w14:paraId="6B51718D" w14:textId="77777777" w:rsidR="004D1AE5" w:rsidRPr="00EE0F55" w:rsidRDefault="004D1AE5" w:rsidP="005777BE">
      <w:pPr>
        <w:pStyle w:val="BodyText"/>
        <w:numPr>
          <w:ilvl w:val="0"/>
          <w:numId w:val="121"/>
        </w:numPr>
        <w:rPr>
          <w:color w:val="FF0000"/>
        </w:rPr>
      </w:pPr>
      <w:r w:rsidRPr="00EE0F55">
        <w:rPr>
          <w:color w:val="FF0000"/>
        </w:rPr>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5777BE">
      <w:pPr>
        <w:pStyle w:val="BodyText"/>
        <w:numPr>
          <w:ilvl w:val="0"/>
          <w:numId w:val="122"/>
        </w:numPr>
      </w:pPr>
      <w:r>
        <w:t>Remove the “SendHTTPRequest” task and replace it with an Invoke task.</w:t>
      </w:r>
    </w:p>
    <w:p w14:paraId="2480169F" w14:textId="77777777" w:rsidR="004D1AE5" w:rsidRDefault="004D1AE5" w:rsidP="005777BE">
      <w:pPr>
        <w:pStyle w:val="BodyText"/>
        <w:numPr>
          <w:ilvl w:val="0"/>
          <w:numId w:val="122"/>
        </w:numPr>
      </w:pPr>
      <w:r>
        <w:t>Configure the Service Reference and add a SOAP binding which uses:</w:t>
      </w:r>
    </w:p>
    <w:p w14:paraId="60F08E3A" w14:textId="77777777" w:rsidR="004D1AE5" w:rsidRDefault="00625090" w:rsidP="005777BE">
      <w:pPr>
        <w:pStyle w:val="BodyText"/>
        <w:numPr>
          <w:ilvl w:val="1"/>
          <w:numId w:val="122"/>
        </w:numPr>
      </w:pPr>
      <w:r>
        <w:t>T</w:t>
      </w:r>
      <w:r w:rsidR="004D1AE5">
        <w:t>he HTTP client resource “services.ts.&lt;area&gt;.&lt;servicename&gt;.Client-&lt;BackEndName&gt;”</w:t>
      </w:r>
      <w:r>
        <w:t>.</w:t>
      </w:r>
    </w:p>
    <w:p w14:paraId="078D3751" w14:textId="77777777" w:rsidR="004D1AE5" w:rsidRDefault="00625090" w:rsidP="005777BE">
      <w:pPr>
        <w:pStyle w:val="BodyText"/>
        <w:numPr>
          <w:ilvl w:val="1"/>
          <w:numId w:val="122"/>
        </w:numPr>
      </w:pPr>
      <w:r>
        <w:t>T</w:t>
      </w:r>
      <w:r w:rsidR="004D1AE5">
        <w:t>he property “</w:t>
      </w:r>
      <w:r w:rsidR="00EF36F6">
        <w:t>services.ts.&lt;area&gt;.&lt;servicename&gt; / &lt;ServiceName&gt; / backend / &lt;BackEndName&gt; / endpoint.uri.</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77777777" w:rsidR="00174581" w:rsidRDefault="00174581" w:rsidP="005777BE">
      <w:pPr>
        <w:pStyle w:val="BodyText"/>
        <w:numPr>
          <w:ilvl w:val="0"/>
          <w:numId w:val="122"/>
        </w:numPr>
      </w:pPr>
      <w:r>
        <w:t>Edit the process variable “$BackEndRequest” so is uses the XML schema of the back-end operation request (from its concrete WSDL).</w:t>
      </w:r>
    </w:p>
    <w:p w14:paraId="23D194C8" w14:textId="77777777" w:rsidR="008A379B" w:rsidRDefault="008A379B" w:rsidP="008A379B">
      <w:pPr>
        <w:pStyle w:val="BodyText"/>
        <w:ind w:left="720"/>
        <w:jc w:val="center"/>
      </w:pPr>
      <w:r>
        <w:rPr>
          <w:noProof/>
        </w:rPr>
        <w:drawing>
          <wp:inline distT="0" distB="0" distL="0" distR="0" wp14:anchorId="041C3822" wp14:editId="49A22F84">
            <wp:extent cx="6057900" cy="3906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7900" cy="3906520"/>
                    </a:xfrm>
                    <a:prstGeom prst="rect">
                      <a:avLst/>
                    </a:prstGeom>
                  </pic:spPr>
                </pic:pic>
              </a:graphicData>
            </a:graphic>
          </wp:inline>
        </w:drawing>
      </w:r>
    </w:p>
    <w:p w14:paraId="3A457740" w14:textId="77777777" w:rsidR="008A379B" w:rsidRDefault="008A379B" w:rsidP="008A379B">
      <w:pPr>
        <w:pStyle w:val="BodyText"/>
        <w:ind w:left="720"/>
        <w:jc w:val="center"/>
      </w:pPr>
      <w:r>
        <w:rPr>
          <w:noProof/>
        </w:rPr>
        <w:drawing>
          <wp:inline distT="0" distB="0" distL="0" distR="0" wp14:anchorId="6E05B983" wp14:editId="6CAAB945">
            <wp:extent cx="3344091" cy="3539163"/>
            <wp:effectExtent l="0" t="0" r="889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7540" cy="3542813"/>
                    </a:xfrm>
                    <a:prstGeom prst="rect">
                      <a:avLst/>
                    </a:prstGeom>
                  </pic:spPr>
                </pic:pic>
              </a:graphicData>
            </a:graphic>
          </wp:inline>
        </w:drawing>
      </w:r>
    </w:p>
    <w:p w14:paraId="15FCADBE" w14:textId="77777777" w:rsidR="00174581" w:rsidRDefault="00174581" w:rsidP="00174581">
      <w:pPr>
        <w:pStyle w:val="BodyText"/>
        <w:numPr>
          <w:ilvl w:val="0"/>
          <w:numId w:val="122"/>
        </w:numPr>
      </w:pPr>
      <w:r>
        <w:t>Edit the process variable “$BackEndResponse” so is uses the XML schema of the back-end operation response (from its concrete WSDL).</w:t>
      </w:r>
    </w:p>
    <w:p w14:paraId="19A1FD2F" w14:textId="77777777" w:rsidR="00EF36F6" w:rsidRDefault="00EF36F6" w:rsidP="005777BE">
      <w:pPr>
        <w:pStyle w:val="BodyText"/>
        <w:numPr>
          <w:ilvl w:val="0"/>
          <w:numId w:val="122"/>
        </w:numPr>
      </w:pPr>
      <w:r>
        <w:t>Map the request to the back-end in the “AssignBackEndRequest”. This task stores the request into the process variable $BackEndRequest so it can be re-used in other tasks (for the SystemAudit tasks for example).</w:t>
      </w:r>
    </w:p>
    <w:p w14:paraId="767ABF86" w14:textId="77777777" w:rsidR="00EF36F6" w:rsidRDefault="00EF36F6" w:rsidP="005777BE">
      <w:pPr>
        <w:pStyle w:val="BodyText"/>
        <w:numPr>
          <w:ilvl w:val="0"/>
          <w:numId w:val="122"/>
        </w:numPr>
      </w:pPr>
      <w:r>
        <w:t>Change the mapping of the Invoke task so it re-uses the $BackEndRequest variable.</w:t>
      </w:r>
    </w:p>
    <w:p w14:paraId="5E127482" w14:textId="77777777" w:rsidR="00352D34" w:rsidRDefault="00EF36F6" w:rsidP="00352D34">
      <w:pPr>
        <w:pStyle w:val="BodyText"/>
        <w:numPr>
          <w:ilvl w:val="0"/>
          <w:numId w:val="122"/>
        </w:numPr>
      </w:pPr>
      <w:r>
        <w:t xml:space="preserve">Map the response from the back-end </w:t>
      </w:r>
      <w:r w:rsidR="005777BE">
        <w:t>in the</w:t>
      </w:r>
      <w:r>
        <w:t xml:space="preserve"> “AssignBackEndResponse” task. This task stores the response into the process variable $BackEndResponse so it can be re-used in other tasks (for the SystemAudit tasks for example).</w:t>
      </w:r>
    </w:p>
    <w:p w14:paraId="050C90BF" w14:textId="77777777" w:rsidR="00712B28" w:rsidRPr="002B0989" w:rsidRDefault="00712B28" w:rsidP="00712B28">
      <w:pPr>
        <w:pStyle w:val="Heading4Numbered"/>
        <w:rPr>
          <w:color w:val="FF0000"/>
        </w:rPr>
      </w:pPr>
      <w:r w:rsidRPr="002B0989">
        <w:rPr>
          <w:color w:val="FF0000"/>
        </w:rPr>
        <w:t>Change Service Process (if back-end is accessed via raw HTTP)</w:t>
      </w:r>
    </w:p>
    <w:p w14:paraId="4E19A9FB" w14:textId="77777777" w:rsidR="00712B28" w:rsidRPr="002B0989" w:rsidRDefault="00712B28" w:rsidP="00712B28">
      <w:pPr>
        <w:pStyle w:val="BodyText"/>
        <w:rPr>
          <w:color w:val="FF0000"/>
        </w:rPr>
      </w:pPr>
      <w:r w:rsidRPr="002B0989">
        <w:rPr>
          <w:color w:val="FF0000"/>
        </w:rPr>
        <w:t>Change the service process as following:</w:t>
      </w:r>
    </w:p>
    <w:p w14:paraId="499ADDAC" w14:textId="77777777" w:rsidR="00712B28" w:rsidRPr="002B0989" w:rsidRDefault="00712B28" w:rsidP="00712B28">
      <w:pPr>
        <w:pStyle w:val="Heading5"/>
        <w:rPr>
          <w:color w:val="FF0000"/>
        </w:rPr>
      </w:pPr>
      <w:r w:rsidRPr="002B0989">
        <w:rPr>
          <w:color w:val="FF0000"/>
        </w:rPr>
        <w:t>Service Invocation</w:t>
      </w:r>
    </w:p>
    <w:p w14:paraId="5536E101" w14:textId="77777777" w:rsidR="00712B28" w:rsidRPr="002B0989" w:rsidRDefault="00712B28" w:rsidP="00712B28">
      <w:pPr>
        <w:rPr>
          <w:color w:val="FF0000"/>
        </w:rPr>
      </w:pPr>
    </w:p>
    <w:p w14:paraId="3562D52E" w14:textId="77777777" w:rsidR="00712B28" w:rsidRPr="002B0989" w:rsidRDefault="00712B28" w:rsidP="005A7F3D">
      <w:pPr>
        <w:pStyle w:val="BodyText"/>
        <w:numPr>
          <w:ilvl w:val="0"/>
          <w:numId w:val="166"/>
        </w:numPr>
        <w:rPr>
          <w:color w:val="FF0000"/>
          <w:highlight w:val="yellow"/>
        </w:rPr>
      </w:pPr>
      <w:r w:rsidRPr="002B0989">
        <w:rPr>
          <w:color w:val="FF0000"/>
          <w:highlight w:val="yellow"/>
        </w:rPr>
        <w:t>Edit the process variable “$BackEndRequest” so is uses the XML schema of the back-end operation request.</w:t>
      </w:r>
    </w:p>
    <w:p w14:paraId="2B991C2E" w14:textId="77777777" w:rsidR="00712B28" w:rsidRDefault="00712B28" w:rsidP="00712B28">
      <w:pPr>
        <w:pStyle w:val="BodyText"/>
        <w:ind w:left="720"/>
        <w:jc w:val="center"/>
      </w:pPr>
      <w:r w:rsidRPr="005A7F3D">
        <w:rPr>
          <w:noProof/>
          <w:highlight w:val="yellow"/>
        </w:rPr>
        <w:drawing>
          <wp:inline distT="0" distB="0" distL="0" distR="0" wp14:anchorId="6C926E72" wp14:editId="48A3F849">
            <wp:extent cx="6057900" cy="3906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7900" cy="3906520"/>
                    </a:xfrm>
                    <a:prstGeom prst="rect">
                      <a:avLst/>
                    </a:prstGeom>
                  </pic:spPr>
                </pic:pic>
              </a:graphicData>
            </a:graphic>
          </wp:inline>
        </w:drawing>
      </w:r>
    </w:p>
    <w:p w14:paraId="2BDADBB7" w14:textId="77777777" w:rsidR="00712B28" w:rsidRDefault="00712B28" w:rsidP="00712B28">
      <w:pPr>
        <w:pStyle w:val="BodyText"/>
        <w:ind w:left="720"/>
        <w:jc w:val="center"/>
      </w:pPr>
      <w:r>
        <w:rPr>
          <w:noProof/>
        </w:rPr>
        <w:drawing>
          <wp:inline distT="0" distB="0" distL="0" distR="0" wp14:anchorId="5578DF83" wp14:editId="19237A03">
            <wp:extent cx="3344091" cy="3539163"/>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7540" cy="3542813"/>
                    </a:xfrm>
                    <a:prstGeom prst="rect">
                      <a:avLst/>
                    </a:prstGeom>
                  </pic:spPr>
                </pic:pic>
              </a:graphicData>
            </a:graphic>
          </wp:inline>
        </w:drawing>
      </w:r>
    </w:p>
    <w:p w14:paraId="062BCE81" w14:textId="77777777" w:rsidR="00712B28" w:rsidRDefault="00712B28" w:rsidP="005A7F3D">
      <w:pPr>
        <w:pStyle w:val="BodyText"/>
        <w:numPr>
          <w:ilvl w:val="0"/>
          <w:numId w:val="166"/>
        </w:numPr>
      </w:pPr>
      <w:r>
        <w:t xml:space="preserve">Edit the process variable “$BackEndResponse” so is uses the element “Payload” from the </w:t>
      </w:r>
      <w:r w:rsidRPr="005A7F3D">
        <w:rPr>
          <w:b/>
        </w:rPr>
        <w:t>LIB_XML / Schemas / CommonServices / Data / Message / AuditEvent.xsd</w:t>
      </w:r>
      <w:r w:rsidRPr="005A7F3D">
        <w:t xml:space="preserve"> XSD</w:t>
      </w:r>
      <w:r>
        <w:t>.</w:t>
      </w:r>
    </w:p>
    <w:p w14:paraId="599DE83A" w14:textId="77777777" w:rsidR="00712B28" w:rsidRPr="005A7F3D" w:rsidRDefault="00712B28" w:rsidP="005A7F3D">
      <w:pPr>
        <w:pStyle w:val="BodyText"/>
        <w:numPr>
          <w:ilvl w:val="0"/>
          <w:numId w:val="166"/>
        </w:numPr>
        <w:rPr>
          <w:highlight w:val="yellow"/>
        </w:rPr>
      </w:pPr>
      <w:r w:rsidRPr="005A7F3D">
        <w:rPr>
          <w:highlight w:val="yellow"/>
        </w:rPr>
        <w:t>Map the request to the back-end in the “AssignBackEndRequest”. This task stores the request into the process variable $BackEndRequest so it can be re-used in other tasks (for the SystemAudit tasks for example).</w:t>
      </w:r>
    </w:p>
    <w:p w14:paraId="19E2F035" w14:textId="77777777" w:rsidR="00712B28" w:rsidRPr="005A7F3D" w:rsidRDefault="00712B28" w:rsidP="005A7F3D">
      <w:pPr>
        <w:pStyle w:val="BodyText"/>
        <w:numPr>
          <w:ilvl w:val="0"/>
          <w:numId w:val="166"/>
        </w:numPr>
        <w:rPr>
          <w:highlight w:val="yellow"/>
        </w:rPr>
      </w:pPr>
      <w:r w:rsidRPr="005A7F3D">
        <w:rPr>
          <w:highlight w:val="yellow"/>
        </w:rPr>
        <w:t>Change the mapping of the Invoke task so it re-uses the $BackEndRequest variable.</w:t>
      </w:r>
    </w:p>
    <w:p w14:paraId="3225F3C0" w14:textId="77777777" w:rsidR="00712B28" w:rsidRDefault="00712B28" w:rsidP="005A7F3D">
      <w:pPr>
        <w:pStyle w:val="BodyText"/>
        <w:numPr>
          <w:ilvl w:val="0"/>
          <w:numId w:val="166"/>
        </w:numPr>
      </w:pPr>
      <w:r>
        <w:t>Map the $SendHTTPRequest variable into the input the “AssignBackEndResponse” task. This task stores the response into the process variable $BackEndResponse so it can be re-used in other tasks (for the SystemAudit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4A5794BF" w:rsidR="005777BE" w:rsidRDefault="005777BE" w:rsidP="00C306AA">
      <w:pPr>
        <w:pStyle w:val="BodyText"/>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285BD749" w14:textId="14E16336" w:rsidR="005777BE" w:rsidRDefault="005777BE" w:rsidP="00C306AA">
      <w:pPr>
        <w:pStyle w:val="BodyText"/>
      </w:pPr>
      <w:r>
        <w:t>If not, you can delete the “Throw_</w:t>
      </w:r>
      <w:r w:rsidR="008A542E">
        <w:t>BusinessFault</w:t>
      </w:r>
      <w:r>
        <w:t>” task.</w:t>
      </w:r>
    </w:p>
    <w:p w14:paraId="665ECEBA" w14:textId="2F386B1E" w:rsidR="008A379B" w:rsidRDefault="008A379B" w:rsidP="00C306AA">
      <w:pPr>
        <w:pStyle w:val="BodyText"/>
      </w:pPr>
      <w:r>
        <w:t xml:space="preserve">If the service operation can throw various SOAP faults that can be mapped to an ESB </w:t>
      </w:r>
      <w:r w:rsidR="008A542E">
        <w:t>BusinessFault</w:t>
      </w:r>
      <w:r>
        <w:t>, you can handle them as following:</w:t>
      </w:r>
    </w:p>
    <w:p w14:paraId="5E2DB326" w14:textId="77777777" w:rsidR="008A379B" w:rsidRDefault="008A379B" w:rsidP="00C306AA">
      <w:pPr>
        <w:pStyle w:val="BodyText"/>
        <w:numPr>
          <w:ilvl w:val="0"/>
          <w:numId w:val="128"/>
        </w:numPr>
      </w:pPr>
      <w:r>
        <w:t>Right-click on the Invoke task and in the contextual menu, select the option “Catch / &lt;fault&gt;” where &lt;fault&gt; if the SOAP fault to handle.</w:t>
      </w:r>
    </w:p>
    <w:p w14:paraId="1A3EA321" w14:textId="77777777" w:rsidR="008A379B" w:rsidRDefault="008A379B" w:rsidP="00C306AA">
      <w:pPr>
        <w:pStyle w:val="BodyText"/>
        <w:numPr>
          <w:ilvl w:val="0"/>
          <w:numId w:val="128"/>
        </w:numPr>
      </w:pPr>
      <w:r>
        <w:t>In the new Catch block, add a ”Throw” task.</w:t>
      </w:r>
    </w:p>
    <w:p w14:paraId="7004F929" w14:textId="105E7B87" w:rsidR="008A379B" w:rsidRDefault="008A379B" w:rsidP="00C306AA">
      <w:pPr>
        <w:pStyle w:val="BodyText"/>
        <w:numPr>
          <w:ilvl w:val="0"/>
          <w:numId w:val="128"/>
        </w:numPr>
      </w:pPr>
      <w:r>
        <w:t>In “Input Editor” of the “Throw” task, add the XML element “Throwable</w:t>
      </w:r>
      <w:r w:rsidR="008A542E">
        <w:t>BusinessFault</w:t>
      </w:r>
      <w:r>
        <w:t>” from the “Schemas / CommonServices / Data / Message / Internal / Throwable” XSD</w:t>
      </w:r>
      <w:r w:rsidR="00A57837">
        <w:t>.</w:t>
      </w:r>
    </w:p>
    <w:p w14:paraId="09D78160" w14:textId="77777777" w:rsidR="008A379B" w:rsidRDefault="008A379B" w:rsidP="00C306AA">
      <w:pPr>
        <w:pStyle w:val="BodyText"/>
        <w:numPr>
          <w:ilvl w:val="0"/>
          <w:numId w:val="128"/>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A804EC">
      <w:pPr>
        <w:pStyle w:val="BodyText"/>
        <w:numPr>
          <w:ilvl w:val="0"/>
          <w:numId w:val="129"/>
        </w:numPr>
      </w:pPr>
      <w:r>
        <w:t>In the “Throw_TimeoutFault” task, you can change the text and description of the timeout error.</w:t>
      </w:r>
    </w:p>
    <w:p w14:paraId="17EC9265" w14:textId="77777777" w:rsidR="00352D34" w:rsidRDefault="00352D34" w:rsidP="00352D34">
      <w:pPr>
        <w:pStyle w:val="BodyText"/>
        <w:keepNext/>
        <w:ind w:left="360"/>
        <w:jc w:val="center"/>
      </w:pPr>
      <w:r>
        <w:rPr>
          <w:noProof/>
        </w:rPr>
        <w:drawing>
          <wp:inline distT="0" distB="0" distL="0" distR="0" wp14:anchorId="010C7B44" wp14:editId="56E19FB1">
            <wp:extent cx="6057900" cy="3906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7900" cy="3906520"/>
                    </a:xfrm>
                    <a:prstGeom prst="rect">
                      <a:avLst/>
                    </a:prstGeom>
                  </pic:spPr>
                </pic:pic>
              </a:graphicData>
            </a:graphic>
          </wp:inline>
        </w:drawing>
      </w:r>
    </w:p>
    <w:p w14:paraId="69B8F49F" w14:textId="77777777" w:rsidR="00352D34" w:rsidRDefault="00352D34" w:rsidP="00C5459B">
      <w:pPr>
        <w:pStyle w:val="Caption"/>
      </w:pPr>
      <w:bookmarkStart w:id="110" w:name="_Toc482786149"/>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Throw_TimeoutFault</w:t>
      </w:r>
      <w:r>
        <w:t xml:space="preserve"> mapping</w:t>
      </w:r>
      <w:bookmarkEnd w:id="110"/>
    </w:p>
    <w:p w14:paraId="778D5FFC" w14:textId="77777777" w:rsidR="00A804EC" w:rsidRDefault="00A804EC">
      <w:pPr>
        <w:rPr>
          <w:rFonts w:ascii="Arial" w:hAnsi="Arial" w:cs="Arial"/>
          <w:sz w:val="18"/>
          <w:szCs w:val="17"/>
        </w:rPr>
      </w:pPr>
      <w:r>
        <w:br w:type="page"/>
      </w:r>
    </w:p>
    <w:p w14:paraId="05A839CA" w14:textId="77777777" w:rsidR="00174581" w:rsidRDefault="00174581" w:rsidP="00A804EC">
      <w:pPr>
        <w:pStyle w:val="BodyText"/>
        <w:numPr>
          <w:ilvl w:val="0"/>
          <w:numId w:val="129"/>
        </w:numPr>
      </w:pPr>
      <w:r>
        <w:t>If the task has no input, fix it as following:</w:t>
      </w:r>
      <w:r w:rsidR="00A804EC">
        <w:t xml:space="preserve"> i</w:t>
      </w:r>
      <w:r>
        <w:t xml:space="preserve">n “Input Editor” add the XML element </w:t>
      </w:r>
      <w:r w:rsidR="00352D34">
        <w:t>“</w:t>
      </w:r>
      <w:r>
        <w:t>ThrowableTimeoutFault</w:t>
      </w:r>
      <w:r w:rsidR="00352D34">
        <w:t>”</w:t>
      </w:r>
      <w:r>
        <w:t xml:space="preserve"> from the </w:t>
      </w:r>
      <w:r w:rsidR="00352D34">
        <w:t>“Schemas / CommonServices / Data / Message / Internal / Throwable” XSD:</w:t>
      </w:r>
    </w:p>
    <w:p w14:paraId="21BDBBF2" w14:textId="77777777" w:rsidR="00352D34" w:rsidRDefault="00352D34" w:rsidP="00A804EC">
      <w:pPr>
        <w:pStyle w:val="BodyText"/>
        <w:keepNext/>
        <w:ind w:left="360"/>
        <w:jc w:val="center"/>
      </w:pPr>
      <w:r>
        <w:rPr>
          <w:noProof/>
        </w:rPr>
        <w:drawing>
          <wp:inline distT="0" distB="0" distL="0" distR="0" wp14:anchorId="28B827CA" wp14:editId="3BDB3132">
            <wp:extent cx="3056708" cy="41214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4465" cy="4131920"/>
                    </a:xfrm>
                    <a:prstGeom prst="rect">
                      <a:avLst/>
                    </a:prstGeom>
                  </pic:spPr>
                </pic:pic>
              </a:graphicData>
            </a:graphic>
          </wp:inline>
        </w:drawing>
      </w:r>
    </w:p>
    <w:p w14:paraId="06E00A49" w14:textId="77777777" w:rsidR="00352D34" w:rsidRDefault="00352D34" w:rsidP="00352D34">
      <w:pPr>
        <w:pStyle w:val="Caption"/>
      </w:pPr>
      <w:bookmarkStart w:id="111" w:name="_Toc482786150"/>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r>
        <w:t>Throw_TimeoutFault configuration</w:t>
      </w:r>
      <w:bookmarkEnd w:id="111"/>
    </w:p>
    <w:p w14:paraId="5BF73E0D" w14:textId="77777777" w:rsidR="00352D34" w:rsidRDefault="00352D34" w:rsidP="00C306AA">
      <w:pPr>
        <w:pStyle w:val="BodyText"/>
        <w:numPr>
          <w:ilvl w:val="0"/>
          <w:numId w:val="129"/>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5A7F3D">
      <w:pPr>
        <w:pStyle w:val="BodyText"/>
        <w:numPr>
          <w:ilvl w:val="0"/>
          <w:numId w:val="165"/>
        </w:numPr>
      </w:pPr>
      <w:r>
        <w:t>Resources:</w:t>
      </w:r>
    </w:p>
    <w:p w14:paraId="70A951FE" w14:textId="77777777" w:rsidR="00BF3B1C" w:rsidRDefault="00BF3B1C" w:rsidP="005A7F3D">
      <w:pPr>
        <w:pStyle w:val="BodyText"/>
        <w:numPr>
          <w:ilvl w:val="1"/>
          <w:numId w:val="165"/>
        </w:numPr>
      </w:pPr>
      <w:r>
        <w:t xml:space="preserve">SSL Client Configuration: </w:t>
      </w:r>
      <w:r w:rsidR="002652E2">
        <w:t>services.ts.&lt;area&gt;.&lt;sevicename&gt;.Client-&lt;BackEndName&gt;-ssl</w:t>
      </w:r>
    </w:p>
    <w:p w14:paraId="2ABB7DC7" w14:textId="77777777" w:rsidR="002652E2" w:rsidRDefault="002652E2" w:rsidP="005A7F3D">
      <w:pPr>
        <w:pStyle w:val="BodyText"/>
        <w:numPr>
          <w:ilvl w:val="1"/>
          <w:numId w:val="165"/>
        </w:numPr>
      </w:pPr>
      <w:r>
        <w:t>Keystore Provider Resource: services.ts.&lt;area&gt;.&lt;sevicename&gt;.Client-&lt;BackEndName&gt;-jks</w:t>
      </w:r>
    </w:p>
    <w:p w14:paraId="75D5028C" w14:textId="77777777" w:rsidR="002652E2" w:rsidRDefault="002652E2" w:rsidP="005A7F3D">
      <w:pPr>
        <w:pStyle w:val="BodyText"/>
        <w:numPr>
          <w:ilvl w:val="0"/>
          <w:numId w:val="165"/>
        </w:numPr>
      </w:pPr>
      <w:r>
        <w:t>Module Properties</w:t>
      </w:r>
    </w:p>
    <w:p w14:paraId="07CFAB1A" w14:textId="77777777" w:rsidR="002652E2" w:rsidRDefault="002652E2" w:rsidP="005A7F3D">
      <w:pPr>
        <w:pStyle w:val="BodyText"/>
        <w:numPr>
          <w:ilvl w:val="1"/>
          <w:numId w:val="165"/>
        </w:numPr>
      </w:pPr>
      <w:r>
        <w:t xml:space="preserve">Keystore URL: </w:t>
      </w:r>
      <w:r w:rsidRPr="005A7F3D">
        <w:rPr>
          <w:b/>
        </w:rPr>
        <w:t>services.ts.&lt;area&gt;.&lt;servicename&gt; / &lt;ServiceName&gt; / backend / &lt;BackEndName&gt; / keystore.url</w:t>
      </w:r>
      <w:r>
        <w:t>.</w:t>
      </w:r>
    </w:p>
    <w:p w14:paraId="44E3A9D6" w14:textId="77777777" w:rsidR="002652E2" w:rsidRDefault="002652E2" w:rsidP="005A7F3D">
      <w:pPr>
        <w:pStyle w:val="BodyText"/>
        <w:numPr>
          <w:ilvl w:val="1"/>
          <w:numId w:val="165"/>
        </w:numPr>
      </w:pPr>
      <w:r>
        <w:t xml:space="preserve">Keystore Password: </w:t>
      </w:r>
      <w:r w:rsidRPr="005A7F3D">
        <w:rPr>
          <w:b/>
        </w:rPr>
        <w:t>services.ts.&lt;area&gt;.&lt;servicename&gt; / &lt;ServiceName&gt; / backend / &lt;BackEndName&gt; / keystore.password</w:t>
      </w:r>
      <w:r>
        <w:t>.</w:t>
      </w:r>
    </w:p>
    <w:p w14:paraId="6CF742B8" w14:textId="77777777" w:rsidR="002652E2" w:rsidRDefault="002652E2" w:rsidP="005A7F3D">
      <w:pPr>
        <w:pStyle w:val="BodyText"/>
        <w:numPr>
          <w:ilvl w:val="1"/>
          <w:numId w:val="165"/>
        </w:numPr>
      </w:pPr>
      <w:r>
        <w:t xml:space="preserve">Refresh Interval: </w:t>
      </w:r>
      <w:r w:rsidRPr="005A7F3D">
        <w:rPr>
          <w:b/>
        </w:rPr>
        <w:t>services.ts.&lt;area&gt;.&lt;servicename&gt; / &lt;ServiceName&gt; / backend / &lt;BackEndName&gt; / keystore.refresh.interval</w:t>
      </w:r>
      <w:r>
        <w:t xml:space="preserve"> (3600000 ms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2" w:name="_Toc482786115"/>
      <w:r>
        <w:t>Back End on JDBC</w:t>
      </w:r>
      <w:bookmarkEnd w:id="112"/>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7777777" w:rsidR="007850B6" w:rsidRDefault="007850B6" w:rsidP="007850B6">
      <w:pPr>
        <w:pStyle w:val="BodyText"/>
        <w:numPr>
          <w:ilvl w:val="0"/>
          <w:numId w:val="119"/>
        </w:numPr>
      </w:pPr>
      <w:r>
        <w:t>Rename the JDBC Client resource from “</w:t>
      </w:r>
      <w:r w:rsidR="00C455D9">
        <w:t>services.ts.backend.servicename.</w:t>
      </w:r>
      <w:r>
        <w:t>Client-BACKEND-jdbc” into “</w:t>
      </w:r>
      <w:r w:rsidR="00C455D9">
        <w:t>services.ts.&lt;area&gt;.&lt;servicename&gt;.</w:t>
      </w:r>
      <w:r>
        <w:t>Client-&lt;BackEndName&gt;”.</w:t>
      </w:r>
    </w:p>
    <w:p w14:paraId="1051D9B1" w14:textId="77777777" w:rsidR="007850B6" w:rsidRDefault="007850B6" w:rsidP="007850B6">
      <w:pPr>
        <w:pStyle w:val="BodyText"/>
        <w:numPr>
          <w:ilvl w:val="0"/>
          <w:numId w:val="119"/>
        </w:numPr>
      </w:pPr>
      <w:r>
        <w:t xml:space="preserve">Delete the </w:t>
      </w:r>
      <w:r w:rsidR="00282DE0">
        <w:t xml:space="preserve">HTTP </w:t>
      </w:r>
      <w:r>
        <w:t>resource “Client-BACKEND-http”.</w:t>
      </w:r>
    </w:p>
    <w:p w14:paraId="2F190E67" w14:textId="77777777" w:rsidR="00282DE0" w:rsidRDefault="00282DE0" w:rsidP="00282DE0">
      <w:pPr>
        <w:pStyle w:val="BodyText"/>
        <w:numPr>
          <w:ilvl w:val="0"/>
          <w:numId w:val="119"/>
        </w:numPr>
      </w:pPr>
      <w:r>
        <w:t>Delete the old resource package services.ts.backend.servicename.</w:t>
      </w:r>
    </w:p>
    <w:p w14:paraId="6F4A5A9C" w14:textId="77777777" w:rsidR="007850B6" w:rsidRDefault="007850B6" w:rsidP="007850B6">
      <w:pPr>
        <w:pStyle w:val="Heading4Numbered"/>
      </w:pPr>
      <w:r>
        <w:t>Change the Module Properties</w:t>
      </w:r>
    </w:p>
    <w:p w14:paraId="128300AB" w14:textId="77777777" w:rsidR="007850B6" w:rsidRDefault="007850B6" w:rsidP="007850B6">
      <w:pPr>
        <w:pStyle w:val="BodyText"/>
        <w:numPr>
          <w:ilvl w:val="0"/>
          <w:numId w:val="120"/>
        </w:numPr>
      </w:pPr>
      <w:r>
        <w:t>Go to the module properties.</w:t>
      </w:r>
    </w:p>
    <w:p w14:paraId="46BD6C79" w14:textId="77777777" w:rsidR="00EF36F6" w:rsidRDefault="00EF36F6" w:rsidP="00EF36F6">
      <w:pPr>
        <w:pStyle w:val="BodyText"/>
        <w:numPr>
          <w:ilvl w:val="0"/>
          <w:numId w:val="120"/>
        </w:numPr>
      </w:pPr>
      <w:r>
        <w:t>Select the group “services.ts.&lt;area&gt;.&lt;servicename&gt; / &lt;ServiceName&gt; / backend / BACKEND”. In the properties pane, use the light-bulb icon to rename the group into “&lt;BackEndName&gt;”.</w:t>
      </w:r>
    </w:p>
    <w:p w14:paraId="6BF73B51" w14:textId="77777777" w:rsidR="00136ADE" w:rsidRDefault="00136ADE" w:rsidP="00136ADE">
      <w:pPr>
        <w:pStyle w:val="BodyText"/>
        <w:numPr>
          <w:ilvl w:val="0"/>
          <w:numId w:val="120"/>
        </w:numPr>
      </w:pPr>
      <w:r>
        <w:t>In the group you renamed, delete the “endpoint.uri” property.</w:t>
      </w:r>
    </w:p>
    <w:p w14:paraId="06AB78B5" w14:textId="77777777" w:rsidR="007850B6" w:rsidRDefault="007850B6" w:rsidP="007850B6">
      <w:pPr>
        <w:pStyle w:val="BodyText"/>
        <w:numPr>
          <w:ilvl w:val="0"/>
          <w:numId w:val="120"/>
        </w:numPr>
      </w:pPr>
      <w:r>
        <w:t>Select the group “resources / services.ts.backend.servicename”. In the properties pane, use the light-bulb icon to rename the group into “services.ts.&lt;area&gt;.&lt;servicename&gt;”.</w:t>
      </w:r>
    </w:p>
    <w:p w14:paraId="7B4268FA" w14:textId="77777777" w:rsidR="007850B6" w:rsidRDefault="007850B6" w:rsidP="007850B6">
      <w:pPr>
        <w:pStyle w:val="BodyText"/>
        <w:numPr>
          <w:ilvl w:val="0"/>
          <w:numId w:val="120"/>
        </w:numPr>
      </w:pPr>
      <w:r>
        <w:t>Select the group “resources / services.ts.&lt;area&gt;.&lt;servicename&gt; / Client-BACKEND-jdbc”. In the properties pane, use the light-bulb icon to rename the group into “Client-&lt;BackEndName&gt;”.</w:t>
      </w:r>
    </w:p>
    <w:p w14:paraId="3DC24BFC" w14:textId="77777777" w:rsidR="007850B6" w:rsidRDefault="007850B6" w:rsidP="007850B6">
      <w:pPr>
        <w:pStyle w:val="BodyText"/>
        <w:numPr>
          <w:ilvl w:val="0"/>
          <w:numId w:val="120"/>
        </w:numPr>
      </w:pPr>
      <w:r>
        <w:t>Delete the group “resources / services.ts.&lt;area&gt;.&lt;servicename&gt;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174581">
      <w:pPr>
        <w:pStyle w:val="BodyText"/>
        <w:numPr>
          <w:ilvl w:val="0"/>
          <w:numId w:val="123"/>
        </w:numPr>
      </w:pPr>
      <w:r>
        <w:t>Remove the “SendHTTPRequest” task and replace it with a JDBC task.</w:t>
      </w:r>
    </w:p>
    <w:p w14:paraId="21B6B76F" w14:textId="77777777" w:rsidR="00136ADE" w:rsidRDefault="00136ADE" w:rsidP="00174581">
      <w:pPr>
        <w:pStyle w:val="BodyText"/>
        <w:numPr>
          <w:ilvl w:val="0"/>
          <w:numId w:val="123"/>
        </w:numPr>
      </w:pPr>
      <w:r>
        <w:t>Configure the JDBC tasks so it uses:</w:t>
      </w:r>
    </w:p>
    <w:p w14:paraId="79A7EC5F" w14:textId="77777777" w:rsidR="00136ADE" w:rsidRDefault="00136ADE" w:rsidP="00136ADE">
      <w:pPr>
        <w:pStyle w:val="BodyText"/>
        <w:numPr>
          <w:ilvl w:val="1"/>
          <w:numId w:val="123"/>
        </w:numPr>
      </w:pPr>
      <w:r>
        <w:t>The JDBC client resource “services.ts.&lt;area&gt;.&lt;servicename&gt;.Client-&lt;BackEndName&gt;”.</w:t>
      </w:r>
    </w:p>
    <w:p w14:paraId="3A23EA8E" w14:textId="77777777" w:rsidR="00136ADE" w:rsidRDefault="00136ADE" w:rsidP="00136ADE">
      <w:pPr>
        <w:pStyle w:val="BodyText"/>
        <w:numPr>
          <w:ilvl w:val="1"/>
          <w:numId w:val="123"/>
        </w:numPr>
      </w:pPr>
      <w:r>
        <w:t>The property “services.ts.&lt;area&gt;.&lt;servicename&gt; / &lt;ServiceName&gt; / backend / &lt;BackEndName&gt; / timeout” for the timeout.</w:t>
      </w:r>
    </w:p>
    <w:p w14:paraId="0EEA0EC0" w14:textId="77777777" w:rsidR="00136ADE" w:rsidRPr="005A7F3D" w:rsidRDefault="00136ADE" w:rsidP="00136ADE">
      <w:pPr>
        <w:pStyle w:val="BodyText"/>
        <w:numPr>
          <w:ilvl w:val="0"/>
          <w:numId w:val="123"/>
        </w:numPr>
        <w:rPr>
          <w:highlight w:val="yellow"/>
        </w:rPr>
      </w:pPr>
      <w:r w:rsidRPr="005A7F3D">
        <w:rPr>
          <w:highlight w:val="yellow"/>
        </w:rPr>
        <w:t>Map the request to the back-end in the “AssignBackEndRequest”. This task stores the request into the process variable $BackEndRequest so it can be re-used in other tasks (for the SystemAudit tasks for example).</w:t>
      </w:r>
    </w:p>
    <w:p w14:paraId="444481F7" w14:textId="77777777" w:rsidR="00136ADE" w:rsidRPr="005A7F3D" w:rsidRDefault="00136ADE" w:rsidP="00136ADE">
      <w:pPr>
        <w:pStyle w:val="BodyText"/>
        <w:numPr>
          <w:ilvl w:val="0"/>
          <w:numId w:val="123"/>
        </w:numPr>
        <w:rPr>
          <w:highlight w:val="yellow"/>
        </w:rPr>
      </w:pPr>
      <w:r w:rsidRPr="005A7F3D">
        <w:rPr>
          <w:highlight w:val="yellow"/>
        </w:rPr>
        <w:t>Map the response from the back-end in the “AssignBackEndResponse” task. This task stores the response into the process variable $BackEndResponse so it can be re-used in other tasks (for the SystemAudit tasks for example).</w:t>
      </w:r>
    </w:p>
    <w:p w14:paraId="133AACA3" w14:textId="24A8D1AD" w:rsidR="00136ADE" w:rsidRDefault="00136ADE" w:rsidP="00136ADE">
      <w:pPr>
        <w:pStyle w:val="BodyText"/>
        <w:numPr>
          <w:ilvl w:val="0"/>
          <w:numId w:val="123"/>
        </w:numPr>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4CFD9CC4" w14:textId="0FAEA453" w:rsidR="00136ADE" w:rsidRDefault="00136ADE" w:rsidP="00136ADE">
      <w:pPr>
        <w:pStyle w:val="BodyText"/>
        <w:ind w:left="1080"/>
      </w:pPr>
      <w:r>
        <w:t>If not, you can delete the “Throw_</w:t>
      </w:r>
      <w:r w:rsidR="008A542E">
        <w:t>BusinessFault</w:t>
      </w:r>
      <w:r>
        <w:t>” task.</w:t>
      </w:r>
    </w:p>
    <w:p w14:paraId="3873E3D8" w14:textId="77777777" w:rsidR="00136ADE" w:rsidRDefault="00136ADE" w:rsidP="00174581">
      <w:pPr>
        <w:pStyle w:val="BodyText"/>
        <w:numPr>
          <w:ilvl w:val="0"/>
          <w:numId w:val="123"/>
        </w:numPr>
      </w:pPr>
      <w:r>
        <w:t>In the “Throw_TimeoutFault”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3" w:name="_Toc482786116"/>
      <w:r>
        <w:t>Implement the Service</w:t>
      </w:r>
      <w:bookmarkEnd w:id="113"/>
    </w:p>
    <w:p w14:paraId="1CEC43C7" w14:textId="77777777" w:rsidR="00D61F84" w:rsidRDefault="00D61F84" w:rsidP="00C306AA">
      <w:pPr>
        <w:pStyle w:val="Heading3Numbered"/>
      </w:pPr>
      <w:bookmarkStart w:id="114" w:name="_Toc482786117"/>
      <w:r>
        <w:t>Service Response</w:t>
      </w:r>
      <w:bookmarkEnd w:id="114"/>
    </w:p>
    <w:p w14:paraId="2EF0E5B0" w14:textId="77777777" w:rsidR="00B0600E" w:rsidRDefault="00D61F84" w:rsidP="00D61F84">
      <w:pPr>
        <w:pStyle w:val="BodyText"/>
      </w:pPr>
      <w:r>
        <w:t>In the &lt;Operation&gt;Out task, y</w:t>
      </w:r>
      <w:r w:rsidR="00B0600E">
        <w:t>ou MUST map the ResponseHeader element as following:</w:t>
      </w:r>
    </w:p>
    <w:p w14:paraId="6AA853D9" w14:textId="77777777" w:rsidR="00B0600E" w:rsidRDefault="00B0600E" w:rsidP="00D61F84">
      <w:pPr>
        <w:pStyle w:val="BodyText"/>
        <w:numPr>
          <w:ilvl w:val="0"/>
          <w:numId w:val="116"/>
        </w:numPr>
      </w:pPr>
      <w:r w:rsidRPr="00D61F84">
        <w:rPr>
          <w:b/>
        </w:rPr>
        <w:t>CorrelationId</w:t>
      </w:r>
      <w:r>
        <w:t>: $BWProcessHeaders / CorrelationId</w:t>
      </w:r>
    </w:p>
    <w:p w14:paraId="56A58D8A" w14:textId="77777777" w:rsidR="00B0600E" w:rsidRDefault="00B0600E" w:rsidP="00D61F84">
      <w:pPr>
        <w:pStyle w:val="BodyText"/>
        <w:numPr>
          <w:ilvl w:val="0"/>
          <w:numId w:val="116"/>
        </w:numPr>
      </w:pPr>
      <w:r w:rsidRPr="00D61F84">
        <w:rPr>
          <w:b/>
        </w:rPr>
        <w:t>TransactionId</w:t>
      </w:r>
      <w:r>
        <w:t>: $BWProcessHeaders / TransactionId</w:t>
      </w:r>
    </w:p>
    <w:p w14:paraId="2833BB94" w14:textId="77777777" w:rsidR="00B0600E" w:rsidRDefault="00B0600E" w:rsidP="00D61F84">
      <w:pPr>
        <w:pStyle w:val="BodyText"/>
        <w:numPr>
          <w:ilvl w:val="0"/>
          <w:numId w:val="116"/>
        </w:numPr>
      </w:pPr>
      <w:r w:rsidRPr="00D61F84">
        <w:rPr>
          <w:b/>
        </w:rPr>
        <w:t>Version</w:t>
      </w:r>
      <w:r>
        <w:t>: $BWProcessHeaders / Response / Version</w:t>
      </w:r>
    </w:p>
    <w:p w14:paraId="63AFEB70" w14:textId="77777777" w:rsidR="00B0600E" w:rsidRDefault="00B0600E" w:rsidP="00D61F84">
      <w:pPr>
        <w:pStyle w:val="BodyText"/>
        <w:numPr>
          <w:ilvl w:val="0"/>
          <w:numId w:val="116"/>
        </w:numPr>
      </w:pPr>
      <w:r w:rsidRPr="00D61F84">
        <w:rPr>
          <w:b/>
        </w:rPr>
        <w:t>ResponseDateTime</w:t>
      </w:r>
      <w:r>
        <w:t>: current-dateTime()</w:t>
      </w:r>
    </w:p>
    <w:p w14:paraId="6EE81D3F" w14:textId="77777777" w:rsidR="00B0600E" w:rsidRDefault="00B0600E" w:rsidP="00D61F84">
      <w:pPr>
        <w:pStyle w:val="BodyText"/>
        <w:numPr>
          <w:ilvl w:val="0"/>
          <w:numId w:val="116"/>
        </w:numPr>
      </w:pPr>
      <w:r w:rsidRPr="00D61F84">
        <w:rPr>
          <w:b/>
        </w:rPr>
        <w:t>Source</w:t>
      </w:r>
      <w:r>
        <w:t>: copy of $BWProcessHeaders / Response / Source</w:t>
      </w:r>
    </w:p>
    <w:p w14:paraId="59B6F9DD" w14:textId="77777777" w:rsidR="00B0600E" w:rsidRPr="008A0E95" w:rsidRDefault="00D61F84" w:rsidP="00D61F84">
      <w:pPr>
        <w:pStyle w:val="BodyText"/>
        <w:jc w:val="center"/>
        <w:rPr>
          <w:color w:val="FF0000"/>
        </w:rPr>
      </w:pPr>
      <w:r w:rsidRPr="008A0E95">
        <w:rPr>
          <w:color w:val="FF0000"/>
        </w:rPr>
        <w:t>TBC</w:t>
      </w:r>
    </w:p>
    <w:p w14:paraId="5B9C766A" w14:textId="77777777" w:rsidR="00D61F84" w:rsidRDefault="00D61F84" w:rsidP="00C306AA">
      <w:pPr>
        <w:pStyle w:val="Heading3Numbered"/>
      </w:pPr>
      <w:bookmarkStart w:id="115" w:name="_Toc482786118"/>
      <w:r>
        <w:t>Invoking another ESB service</w:t>
      </w:r>
      <w:bookmarkEnd w:id="115"/>
    </w:p>
    <w:p w14:paraId="1C77A643" w14:textId="77777777" w:rsidR="00B0600E" w:rsidRDefault="00B0600E" w:rsidP="00D61F84">
      <w:pPr>
        <w:pStyle w:val="BodyText"/>
      </w:pPr>
      <w:r>
        <w:t>If you invoke another ESB service (BS or TS), you MUST map the RequestHeader element as following:</w:t>
      </w:r>
    </w:p>
    <w:p w14:paraId="35322571" w14:textId="77777777" w:rsidR="00B0600E" w:rsidRDefault="00B0600E" w:rsidP="00D61F84">
      <w:pPr>
        <w:pStyle w:val="BodyText"/>
        <w:numPr>
          <w:ilvl w:val="0"/>
          <w:numId w:val="114"/>
        </w:numPr>
      </w:pPr>
      <w:r w:rsidRPr="00D61F84">
        <w:rPr>
          <w:b/>
        </w:rPr>
        <w:t>CorrelationId</w:t>
      </w:r>
      <w:r>
        <w:t>: $BWProcessHeaders / CorrelationId</w:t>
      </w:r>
    </w:p>
    <w:p w14:paraId="5FD3365E" w14:textId="77777777" w:rsidR="00B0600E" w:rsidRDefault="00B0600E" w:rsidP="00D61F84">
      <w:pPr>
        <w:pStyle w:val="BodyText"/>
        <w:numPr>
          <w:ilvl w:val="0"/>
          <w:numId w:val="114"/>
        </w:numPr>
      </w:pPr>
      <w:r w:rsidRPr="00D61F84">
        <w:rPr>
          <w:b/>
        </w:rPr>
        <w:t>TransactionId</w:t>
      </w:r>
      <w:r>
        <w:t>: $BWProcessHeaders / TransactionId</w:t>
      </w:r>
    </w:p>
    <w:p w14:paraId="44D99794" w14:textId="77777777" w:rsidR="00B0600E" w:rsidRDefault="00B0600E" w:rsidP="00D61F84">
      <w:pPr>
        <w:pStyle w:val="BodyText"/>
        <w:numPr>
          <w:ilvl w:val="0"/>
          <w:numId w:val="114"/>
        </w:numPr>
      </w:pPr>
      <w:r w:rsidRPr="00D61F84">
        <w:rPr>
          <w:b/>
        </w:rPr>
        <w:t>Version</w:t>
      </w:r>
      <w:r>
        <w:t>: The version of the invoked service, for example “1.0”.</w:t>
      </w:r>
    </w:p>
    <w:p w14:paraId="6A98E407" w14:textId="77777777" w:rsidR="00B0600E" w:rsidRDefault="00B0600E" w:rsidP="00D61F84">
      <w:pPr>
        <w:pStyle w:val="BodyText"/>
        <w:numPr>
          <w:ilvl w:val="0"/>
          <w:numId w:val="114"/>
        </w:numPr>
      </w:pPr>
      <w:r w:rsidRPr="00D61F84">
        <w:rPr>
          <w:b/>
        </w:rPr>
        <w:t>RequestDateTime</w:t>
      </w:r>
      <w:r>
        <w:t>: current-dateTime()</w:t>
      </w:r>
    </w:p>
    <w:p w14:paraId="0670C387" w14:textId="77777777" w:rsidR="00B0600E" w:rsidRDefault="00B0600E" w:rsidP="00D61F84">
      <w:pPr>
        <w:pStyle w:val="BodyText"/>
        <w:numPr>
          <w:ilvl w:val="0"/>
          <w:numId w:val="114"/>
        </w:numPr>
      </w:pPr>
      <w:r w:rsidRPr="00D61F84">
        <w:rPr>
          <w:b/>
        </w:rPr>
        <w:t>Source</w:t>
      </w:r>
      <w:r>
        <w:t>: copy of $BWProcessHeaders / Invoke / Source</w:t>
      </w:r>
    </w:p>
    <w:p w14:paraId="2F09C37F" w14:textId="77777777" w:rsidR="00CF6B96" w:rsidRDefault="00CF6B96" w:rsidP="005A7F3D">
      <w:pPr>
        <w:pStyle w:val="Heading3Numbered"/>
      </w:pPr>
      <w:bookmarkStart w:id="116" w:name="_Toc482786119"/>
      <w:r>
        <w:t>Validate the Request</w:t>
      </w:r>
      <w:bookmarkEnd w:id="116"/>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D61F84">
      <w:pPr>
        <w:pStyle w:val="BodyText"/>
        <w:numPr>
          <w:ilvl w:val="0"/>
          <w:numId w:val="114"/>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“Throw_ValidationFault” happens between the “AssignRH” task and “AssignBackEndRequest” task.</w:t>
      </w:r>
    </w:p>
    <w:p w14:paraId="134089BA" w14:textId="77777777" w:rsidR="00CF6B96" w:rsidRDefault="00CF6B96" w:rsidP="005A7F3D">
      <w:pPr>
        <w:pStyle w:val="BodyText"/>
        <w:ind w:left="360"/>
      </w:pPr>
    </w:p>
    <w:p w14:paraId="2DF05C52" w14:textId="77777777" w:rsidR="00B0600E" w:rsidRDefault="00D54EE2" w:rsidP="00D54EE2">
      <w:pPr>
        <w:pStyle w:val="Heading1Numbered"/>
      </w:pPr>
      <w:bookmarkStart w:id="117" w:name="_Toc482786120"/>
      <w:r>
        <w:t>Create a Technical Service Provider as an Application</w:t>
      </w:r>
      <w:bookmarkEnd w:id="117"/>
    </w:p>
    <w:p w14:paraId="79126EA8" w14:textId="77777777" w:rsidR="001F1D51" w:rsidRDefault="00AA0274" w:rsidP="001F1D51">
      <w:pPr>
        <w:pStyle w:val="BodyText"/>
      </w:pPr>
      <w:r>
        <w:t>This chapter explains how to create</w:t>
      </w:r>
      <w:r w:rsidR="001F1D51">
        <w:t xml:space="preserve"> a new Technical Service exposed on a SOAP over JMS binding, on a JMS queue.</w:t>
      </w:r>
    </w:p>
    <w:p w14:paraId="532C1E10" w14:textId="320FF073" w:rsidR="001F1D51" w:rsidRPr="008220B2" w:rsidRDefault="001F1D51" w:rsidP="001F1D51">
      <w:pPr>
        <w:pStyle w:val="BodyText"/>
        <w:rPr>
          <w:color w:val="FF0000"/>
        </w:rPr>
      </w:pPr>
      <w:r w:rsidRPr="008220B2">
        <w:rPr>
          <w:color w:val="FF0000"/>
        </w:rPr>
        <w:t xml:space="preserve">The JMS queue name is: </w:t>
      </w:r>
      <w:r w:rsidR="00ED4DC5" w:rsidRPr="008220B2">
        <w:rPr>
          <w:color w:val="FF0000"/>
        </w:rPr>
        <w:t>Coop</w:t>
      </w:r>
      <w:r w:rsidRPr="008220B2">
        <w:rPr>
          <w:color w:val="FF0000"/>
        </w:rPr>
        <w:t>.</w:t>
      </w:r>
      <w:r w:rsidR="00ED4DC5" w:rsidRPr="008220B2">
        <w:rPr>
          <w:color w:val="FF0000"/>
        </w:rPr>
        <w:t>Kenya</w:t>
      </w:r>
      <w:r w:rsidRPr="008220B2">
        <w:rPr>
          <w:color w:val="FF0000"/>
        </w:rPr>
        <w:t>.Q.RQ.TS.&lt;Area&gt;.&lt;ServiceName&gt;.SOAP11.1.</w:t>
      </w:r>
    </w:p>
    <w:p w14:paraId="5E8A2F8A" w14:textId="77777777" w:rsidR="00092533" w:rsidRDefault="00092533" w:rsidP="00092533">
      <w:pPr>
        <w:pStyle w:val="Heading2Numbered"/>
      </w:pPr>
      <w:bookmarkStart w:id="118" w:name="_Toc482786121"/>
      <w:r>
        <w:t>Template Overview</w:t>
      </w:r>
      <w:bookmarkEnd w:id="118"/>
    </w:p>
    <w:p w14:paraId="764EB844" w14:textId="77777777" w:rsidR="00092533" w:rsidRDefault="00092533" w:rsidP="00092533">
      <w:pPr>
        <w:pStyle w:val="BodyText"/>
      </w:pPr>
      <w:r>
        <w:t>The template module “APP_ServiceTemplate.module” (renamed as APP_BSServiceTemplate.module in version 0.4.3) allows you to create a new application for a Business service. It contains the following objects:</w:t>
      </w:r>
    </w:p>
    <w:p w14:paraId="45000190" w14:textId="77777777" w:rsidR="00092533" w:rsidRDefault="00092533" w:rsidP="00092533">
      <w:pPr>
        <w:pStyle w:val="BodyText"/>
        <w:numPr>
          <w:ilvl w:val="0"/>
          <w:numId w:val="157"/>
        </w:numPr>
      </w:pPr>
      <w:r>
        <w:t>Processes:</w:t>
      </w:r>
    </w:p>
    <w:p w14:paraId="2C48CAB4" w14:textId="77777777" w:rsidR="00092533" w:rsidRDefault="00092533" w:rsidP="00092533">
      <w:pPr>
        <w:pStyle w:val="BodyText"/>
        <w:numPr>
          <w:ilvl w:val="1"/>
          <w:numId w:val="157"/>
        </w:numPr>
      </w:pPr>
      <w:r>
        <w:rPr>
          <w:b/>
        </w:rPr>
        <w:t>T</w:t>
      </w:r>
      <w:r w:rsidRPr="00B55195">
        <w:rPr>
          <w:b/>
        </w:rPr>
        <w:t>SService</w:t>
      </w:r>
      <w:r>
        <w:t>: the service implementation.</w:t>
      </w:r>
    </w:p>
    <w:p w14:paraId="7F95299D" w14:textId="77777777" w:rsidR="00092533" w:rsidRDefault="00092533" w:rsidP="00092533">
      <w:pPr>
        <w:pStyle w:val="BodyText"/>
        <w:numPr>
          <w:ilvl w:val="1"/>
          <w:numId w:val="157"/>
        </w:numPr>
      </w:pPr>
      <w:r w:rsidRPr="00B55195">
        <w:rPr>
          <w:b/>
        </w:rPr>
        <w:t>Activator</w:t>
      </w:r>
      <w:r>
        <w:t>: the process executed when the application starts up inside an appnode. This can be used to trace configuration settings (such as back-end URLs) or call other Activator required in dependent modules.</w:t>
      </w:r>
    </w:p>
    <w:p w14:paraId="186A5E27" w14:textId="77777777" w:rsidR="00092533" w:rsidRDefault="00092533" w:rsidP="00092533">
      <w:pPr>
        <w:pStyle w:val="BodyText"/>
        <w:numPr>
          <w:ilvl w:val="1"/>
          <w:numId w:val="157"/>
        </w:numPr>
      </w:pPr>
      <w:r w:rsidRPr="00B55195">
        <w:rPr>
          <w:b/>
        </w:rPr>
        <w:t>FlushExceptionEvents</w:t>
      </w:r>
      <w:r>
        <w:t>: if ESB System Error Handler events are cached in memory, this process is triggered by a timer repeatedly to flush the cache into the ESB System Error Handler JMS destination.</w:t>
      </w:r>
    </w:p>
    <w:p w14:paraId="43AACA38" w14:textId="77777777" w:rsidR="00092533" w:rsidRDefault="00092533" w:rsidP="00092533">
      <w:pPr>
        <w:pStyle w:val="BodyText"/>
        <w:numPr>
          <w:ilvl w:val="1"/>
          <w:numId w:val="157"/>
        </w:numPr>
      </w:pPr>
      <w:r w:rsidRPr="00B55195">
        <w:rPr>
          <w:b/>
        </w:rPr>
        <w:t>FlushLogEvents</w:t>
      </w:r>
      <w:r>
        <w:t>: if ESB System Audit events are cached in memory, this process is triggered by a timer repeatedly to flush the cache into the ESB System Audit JMS destination.</w:t>
      </w:r>
    </w:p>
    <w:p w14:paraId="0A1CAE33" w14:textId="77777777" w:rsidR="00092533" w:rsidRDefault="00092533" w:rsidP="00092533">
      <w:pPr>
        <w:pStyle w:val="BodyText"/>
        <w:numPr>
          <w:ilvl w:val="0"/>
          <w:numId w:val="157"/>
        </w:numPr>
      </w:pPr>
      <w:r>
        <w:t>WSDLs:</w:t>
      </w:r>
    </w:p>
    <w:p w14:paraId="09538491" w14:textId="77777777" w:rsidR="00092533" w:rsidRDefault="00092533" w:rsidP="00092533">
      <w:pPr>
        <w:pStyle w:val="BodyText"/>
        <w:numPr>
          <w:ilvl w:val="1"/>
          <w:numId w:val="157"/>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092533">
      <w:pPr>
        <w:pStyle w:val="BodyText"/>
        <w:numPr>
          <w:ilvl w:val="0"/>
          <w:numId w:val="157"/>
        </w:numPr>
      </w:pPr>
      <w:r>
        <w:t>Resources:</w:t>
      </w:r>
    </w:p>
    <w:p w14:paraId="095CAA70" w14:textId="77777777" w:rsidR="00092533" w:rsidRDefault="00092533" w:rsidP="00092533">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092533">
      <w:pPr>
        <w:pStyle w:val="BodyText"/>
        <w:numPr>
          <w:ilvl w:val="1"/>
          <w:numId w:val="157"/>
        </w:numPr>
      </w:pPr>
      <w:r>
        <w:rPr>
          <w:b/>
        </w:rPr>
        <w:t>Client</w:t>
      </w:r>
      <w:r w:rsidRPr="00B55195">
        <w:rPr>
          <w:b/>
        </w:rPr>
        <w:t>-</w:t>
      </w:r>
      <w:r>
        <w:rPr>
          <w:b/>
        </w:rPr>
        <w:t>BACKEND-jdbc:</w:t>
      </w:r>
      <w:r>
        <w:t xml:space="preserve"> the JDBC client the Technical service MUST use if the back-end system is exposed as a database.</w:t>
      </w:r>
    </w:p>
    <w:p w14:paraId="7123A405" w14:textId="77777777" w:rsidR="00092533" w:rsidRDefault="00092533" w:rsidP="00092533">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F5839B7" w14:textId="77777777" w:rsidR="00092533" w:rsidRDefault="00092533" w:rsidP="00092533">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092533">
      <w:pPr>
        <w:pStyle w:val="BodyText"/>
        <w:numPr>
          <w:ilvl w:val="0"/>
          <w:numId w:val="156"/>
        </w:numPr>
      </w:pPr>
      <w:r>
        <w:t>The JNDI and JMS connections used by the System Error Handler and System Audit are separated from JNDIClient-ESB01 and JMSClient-ESB01. They are contained in the LIB_TSUTIL_SystemErrorHandler_Client and LIB_TSUTIL_SystemAudit_Client modules.</w:t>
      </w:r>
    </w:p>
    <w:p w14:paraId="4B0AB079" w14:textId="77777777" w:rsidR="00D54EE2" w:rsidRDefault="00D54EE2" w:rsidP="00D54EE2">
      <w:pPr>
        <w:pStyle w:val="Heading2Numbered"/>
      </w:pPr>
      <w:bookmarkStart w:id="119" w:name="_Toc482786122"/>
      <w:r>
        <w:t>Pre-Requisites</w:t>
      </w:r>
      <w:bookmarkEnd w:id="119"/>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20" w:name="_Toc482786123"/>
      <w:r>
        <w:t>Create the Application Module</w:t>
      </w:r>
      <w:bookmarkEnd w:id="120"/>
    </w:p>
    <w:p w14:paraId="42287EF4" w14:textId="77777777" w:rsidR="00D54EE2" w:rsidRDefault="00D54EE2" w:rsidP="00D54EE2">
      <w:pPr>
        <w:pStyle w:val="BodyText"/>
      </w:pPr>
      <w:r>
        <w:t>With Windows Explorer:</w:t>
      </w:r>
    </w:p>
    <w:p w14:paraId="269B2D7C" w14:textId="77777777" w:rsidR="00D54EE2" w:rsidRDefault="00D54EE2" w:rsidP="00D54EE2">
      <w:pPr>
        <w:pStyle w:val="BodyText"/>
        <w:numPr>
          <w:ilvl w:val="0"/>
          <w:numId w:val="134"/>
        </w:numPr>
      </w:pPr>
      <w:r>
        <w:t xml:space="preserve">Copy the Service Application Module template folder “APP_TSServiceTemplate.module” into the folder </w:t>
      </w:r>
      <w:r>
        <w:rPr>
          <w:b/>
        </w:rPr>
        <w:t>&lt;SVN&gt; / trunk / BW / Technical</w:t>
      </w:r>
      <w:r w:rsidRPr="009A0302">
        <w:rPr>
          <w:b/>
        </w:rPr>
        <w:t>Services</w:t>
      </w:r>
      <w:r>
        <w:t>.</w:t>
      </w:r>
    </w:p>
    <w:p w14:paraId="2A2CB588" w14:textId="77777777" w:rsidR="00D54EE2" w:rsidRDefault="00D54EE2" w:rsidP="00D54EE2">
      <w:pPr>
        <w:pStyle w:val="BodyText"/>
        <w:numPr>
          <w:ilvl w:val="0"/>
          <w:numId w:val="134"/>
        </w:numPr>
      </w:pPr>
      <w:r>
        <w:t>Rename the copied folder into “APP</w:t>
      </w:r>
      <w:r w:rsidR="00576A5D">
        <w:t>_TS</w:t>
      </w:r>
      <w:r>
        <w:t>&lt;Area&gt;_&lt;ServiceName&gt;”.</w:t>
      </w:r>
    </w:p>
    <w:p w14:paraId="103CE0D3" w14:textId="77777777" w:rsidR="00D54EE2" w:rsidRDefault="00D54EE2" w:rsidP="00D54EE2">
      <w:pPr>
        <w:pStyle w:val="BodyText"/>
        <w:numPr>
          <w:ilvl w:val="0"/>
          <w:numId w:val="134"/>
        </w:numPr>
      </w:pPr>
      <w:r>
        <w:t>With a text editor, open the .project file into the copied folder and change the project name at the top from APP_TSServi</w:t>
      </w:r>
      <w:r w:rsidR="00576A5D">
        <w:t>ceTemplate.module into APP_TS</w:t>
      </w:r>
      <w:r>
        <w:t>&lt;Area&gt;_&lt;ServiceName&gt;.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r>
        <w:t>&lt;?xml version="1.0" encoding="UTF-8"?&gt;</w:t>
      </w:r>
    </w:p>
    <w:p w14:paraId="7141B69E" w14:textId="77777777" w:rsidR="00D54EE2" w:rsidRDefault="00D54EE2" w:rsidP="00D54EE2">
      <w:pPr>
        <w:pStyle w:val="Code"/>
      </w:pPr>
      <w:r>
        <w:t>&lt;projectDescription&gt;</w:t>
      </w:r>
    </w:p>
    <w:p w14:paraId="0107AE15" w14:textId="77777777" w:rsidR="00D54EE2" w:rsidRDefault="00D54EE2" w:rsidP="00D54EE2">
      <w:pPr>
        <w:pStyle w:val="Code"/>
      </w:pPr>
      <w:r>
        <w:tab/>
        <w:t>&lt;name&gt;APP_TSCMD_GetVehicleDetails&lt;/name&gt;</w:t>
      </w:r>
    </w:p>
    <w:p w14:paraId="1EAE17A6" w14:textId="77777777" w:rsidR="00D54EE2" w:rsidRDefault="00D54EE2" w:rsidP="00D54EE2">
      <w:pPr>
        <w:pStyle w:val="Code"/>
      </w:pPr>
      <w:r>
        <w:tab/>
        <w:t>&lt;comment&gt;&lt;/comment&gt;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With TIBCO BusinesStudio</w:t>
      </w:r>
    </w:p>
    <w:p w14:paraId="403AE6FC" w14:textId="77777777" w:rsidR="00D54EE2" w:rsidRDefault="00D54EE2" w:rsidP="005A7F3D">
      <w:pPr>
        <w:pStyle w:val="BodyText"/>
        <w:numPr>
          <w:ilvl w:val="0"/>
          <w:numId w:val="134"/>
        </w:numPr>
      </w:pPr>
      <w:r>
        <w:t>Start TIBCO BusinessStudio</w:t>
      </w:r>
    </w:p>
    <w:p w14:paraId="2EBC3787" w14:textId="77777777" w:rsidR="00D54EE2" w:rsidRDefault="00D54EE2" w:rsidP="005A7F3D">
      <w:pPr>
        <w:pStyle w:val="BodyText"/>
        <w:numPr>
          <w:ilvl w:val="0"/>
          <w:numId w:val="134"/>
        </w:numPr>
      </w:pPr>
      <w:r>
        <w:t>In your workspace, import the following modules:</w:t>
      </w:r>
    </w:p>
    <w:p w14:paraId="05AAF1B1" w14:textId="77777777" w:rsidR="00D54EE2" w:rsidRDefault="00D54EE2" w:rsidP="005A7F3D">
      <w:pPr>
        <w:pStyle w:val="BodyText"/>
        <w:numPr>
          <w:ilvl w:val="1"/>
          <w:numId w:val="135"/>
        </w:numPr>
      </w:pPr>
      <w:r>
        <w:t>LIB_XML (from &lt;SVN&gt; / trunk / XML</w:t>
      </w:r>
    </w:p>
    <w:p w14:paraId="0A06B6E5" w14:textId="77777777" w:rsidR="00D54EE2" w:rsidRDefault="00D54EE2" w:rsidP="005A7F3D">
      <w:pPr>
        <w:pStyle w:val="BodyText"/>
        <w:numPr>
          <w:ilvl w:val="1"/>
          <w:numId w:val="135"/>
        </w:numPr>
      </w:pPr>
      <w:r>
        <w:t>LIB_TSUTIL_SystemAudit_Client (from &lt;SVN&gt; / trunk / BW / TechnicalServices)</w:t>
      </w:r>
    </w:p>
    <w:p w14:paraId="3EA32D62" w14:textId="77777777" w:rsidR="00D54EE2" w:rsidRDefault="00D54EE2" w:rsidP="005A7F3D">
      <w:pPr>
        <w:pStyle w:val="BodyText"/>
        <w:numPr>
          <w:ilvl w:val="1"/>
          <w:numId w:val="135"/>
        </w:numPr>
      </w:pPr>
      <w:r>
        <w:t>LIB_TSUTIL_SystemErrorHandler_Client (from &lt;SVN&gt; / trunk / BW / TechnicalServices)</w:t>
      </w:r>
    </w:p>
    <w:p w14:paraId="1510D94D" w14:textId="77777777" w:rsidR="00D54EE2" w:rsidRDefault="00D54EE2" w:rsidP="005A7F3D">
      <w:pPr>
        <w:pStyle w:val="BodyText"/>
        <w:numPr>
          <w:ilvl w:val="1"/>
          <w:numId w:val="135"/>
        </w:numPr>
      </w:pPr>
      <w:r>
        <w:t>APP_</w:t>
      </w:r>
      <w:r w:rsidR="00576A5D">
        <w:t>TS</w:t>
      </w:r>
      <w:r>
        <w:t>&lt;Area&gt;_&lt;ServiceName&gt; (from &lt;SVN&gt; / trunk / BW / TechnicalServices)</w:t>
      </w:r>
    </w:p>
    <w:p w14:paraId="426D2A80" w14:textId="77777777" w:rsidR="00D54EE2" w:rsidRDefault="00D54EE2" w:rsidP="00D54EE2">
      <w:pPr>
        <w:pStyle w:val="BodyText"/>
      </w:pPr>
      <w:r>
        <w:t>All subsequent changes are done on the APP_&lt;TYPE&gt;&lt;Area&gt;_&lt;ServiceName&gt; module:</w:t>
      </w:r>
    </w:p>
    <w:p w14:paraId="71044DEF" w14:textId="77777777" w:rsidR="00D54EE2" w:rsidRDefault="00D54EE2" w:rsidP="005A7F3D">
      <w:pPr>
        <w:pStyle w:val="BodyText"/>
        <w:numPr>
          <w:ilvl w:val="0"/>
          <w:numId w:val="134"/>
        </w:numPr>
      </w:pPr>
      <w:r>
        <w:t>Go to the module overview.</w:t>
      </w:r>
    </w:p>
    <w:p w14:paraId="4D2EB712" w14:textId="77777777" w:rsidR="00D54EE2" w:rsidRDefault="00D54EE2" w:rsidP="005A7F3D">
      <w:pPr>
        <w:pStyle w:val="BodyText"/>
        <w:numPr>
          <w:ilvl w:val="0"/>
          <w:numId w:val="134"/>
        </w:numPr>
      </w:pPr>
      <w:r>
        <w:t>Change the name into “APP_&lt;TYPE&gt;&lt;Area&gt;_&lt;ServiceName&gt; Module”:</w:t>
      </w:r>
    </w:p>
    <w:p w14:paraId="14320116" w14:textId="77777777" w:rsidR="00D54EE2" w:rsidRDefault="00D54EE2" w:rsidP="005A7F3D">
      <w:pPr>
        <w:pStyle w:val="Heading3Numbered"/>
      </w:pPr>
      <w:bookmarkStart w:id="121" w:name="_Toc482786124"/>
      <w:r>
        <w:t>Module Properties, Processes, Service Invocation</w:t>
      </w:r>
      <w:bookmarkEnd w:id="121"/>
    </w:p>
    <w:p w14:paraId="5D6070C6" w14:textId="77777777" w:rsidR="00D54EE2" w:rsidRDefault="00D54EE2" w:rsidP="00D61F84">
      <w:pPr>
        <w:pStyle w:val="BodyText"/>
      </w:pPr>
      <w:r>
        <w:t>The rest of the procedure is the same as for a technical service provider in a Shared Module, please refer to the previous chapter for all required procedure information, except for the next sections, which are specific to an application.</w:t>
      </w:r>
    </w:p>
    <w:p w14:paraId="57D33638" w14:textId="77777777" w:rsidR="001F1D51" w:rsidRDefault="001F1D51" w:rsidP="005A7F3D">
      <w:pPr>
        <w:pStyle w:val="Heading3Numbered"/>
      </w:pPr>
      <w:bookmarkStart w:id="122" w:name="_Toc482786125"/>
      <w:r>
        <w:t>Change the JMS Queue name</w:t>
      </w:r>
      <w:bookmarkEnd w:id="122"/>
    </w:p>
    <w:p w14:paraId="5CD3D776" w14:textId="77777777" w:rsidR="001F1D51" w:rsidRDefault="001F1D51">
      <w:pPr>
        <w:pStyle w:val="BodyText"/>
      </w:pPr>
      <w:r>
        <w:t>Edit the module properties as following:</w:t>
      </w:r>
    </w:p>
    <w:p w14:paraId="45FDB0E5" w14:textId="7A0D51E0" w:rsidR="001F1D51" w:rsidRPr="001F1D51" w:rsidRDefault="001F1D51" w:rsidP="001F1D51">
      <w:pPr>
        <w:pStyle w:val="BodyText"/>
        <w:numPr>
          <w:ilvl w:val="0"/>
          <w:numId w:val="142"/>
        </w:numPr>
      </w:pPr>
      <w:r>
        <w:t xml:space="preserve">Change the value of the property </w:t>
      </w:r>
      <w:r w:rsidRPr="001F1D51">
        <w:rPr>
          <w:b/>
        </w:rPr>
        <w:t>services.ts.&lt;area&gt;.&lt;servicename&gt; / &lt;ServiceName&gt; / jms.queue</w:t>
      </w:r>
      <w:r>
        <w:t xml:space="preserve"> into </w:t>
      </w:r>
      <w:r w:rsidR="00347990" w:rsidRPr="00347990">
        <w:rPr>
          <w:color w:val="FF0000"/>
        </w:rPr>
        <w:t>Coop</w:t>
      </w:r>
      <w:r w:rsidRPr="00347990">
        <w:rPr>
          <w:color w:val="FF0000"/>
        </w:rPr>
        <w:t>.</w:t>
      </w:r>
      <w:r w:rsidR="00347990" w:rsidRPr="00347990">
        <w:rPr>
          <w:color w:val="FF0000"/>
        </w:rPr>
        <w:t>Kenya</w:t>
      </w:r>
      <w:r w:rsidRPr="00347990">
        <w:rPr>
          <w:color w:val="FF0000"/>
        </w:rPr>
        <w:t>.Q.RQ.TS.&lt;Area&gt;.&lt;ServiceName&gt;.SOAP11.1.</w:t>
      </w:r>
    </w:p>
    <w:p w14:paraId="307811AA" w14:textId="77777777" w:rsidR="00D54EE2" w:rsidRPr="00535EF1" w:rsidRDefault="00D54EE2" w:rsidP="00BC3515">
      <w:pPr>
        <w:pStyle w:val="Heading3Numbered"/>
        <w:rPr>
          <w:color w:val="FF0000"/>
        </w:rPr>
      </w:pPr>
      <w:bookmarkStart w:id="123" w:name="_Toc482786126"/>
      <w:r w:rsidRPr="00535EF1">
        <w:rPr>
          <w:color w:val="FF0000"/>
        </w:rPr>
        <w:t xml:space="preserve">Change </w:t>
      </w:r>
      <w:r w:rsidR="00A01DB5" w:rsidRPr="00535EF1">
        <w:rPr>
          <w:color w:val="FF0000"/>
        </w:rPr>
        <w:t>the JMS Connection</w:t>
      </w:r>
      <w:bookmarkEnd w:id="123"/>
    </w:p>
    <w:p w14:paraId="094A83BF" w14:textId="77777777" w:rsidR="00C455D9" w:rsidRPr="00535EF1" w:rsidRDefault="00C455D9" w:rsidP="00C455D9">
      <w:pPr>
        <w:pStyle w:val="BodyText"/>
        <w:numPr>
          <w:ilvl w:val="0"/>
          <w:numId w:val="143"/>
        </w:numPr>
        <w:rPr>
          <w:color w:val="FF0000"/>
        </w:rPr>
      </w:pPr>
      <w:r w:rsidRPr="00535EF1">
        <w:rPr>
          <w:color w:val="FF0000"/>
        </w:rPr>
        <w:t>Rename the JNDI Client resource from “services.ts.backend.servicename.JNDIClient-ESB01” into “servies.ts.&lt;area&gt;.&lt;sevicename&gt;.JNDIClient-ESB01” (only the package changes).</w:t>
      </w:r>
    </w:p>
    <w:p w14:paraId="0AACF9D3" w14:textId="77777777" w:rsidR="00C455D9" w:rsidRPr="00535EF1" w:rsidRDefault="00C455D9" w:rsidP="00C455D9">
      <w:pPr>
        <w:pStyle w:val="BodyText"/>
        <w:numPr>
          <w:ilvl w:val="0"/>
          <w:numId w:val="143"/>
        </w:numPr>
        <w:rPr>
          <w:color w:val="FF0000"/>
        </w:rPr>
      </w:pPr>
      <w:r w:rsidRPr="00535EF1">
        <w:rPr>
          <w:color w:val="FF0000"/>
        </w:rPr>
        <w:t>Rename the JNDI Client resource from “services.ts.backend.servicename.JMSClient-ESB01” into “servies.ts.&lt;area&gt;.&lt;sevicename&gt;.JMSClient-ESB01” (only the package changes).</w:t>
      </w:r>
    </w:p>
    <w:p w14:paraId="28F8D96A" w14:textId="77777777" w:rsidR="00C455D9" w:rsidRPr="00535EF1" w:rsidRDefault="00C455D9" w:rsidP="00C455D9">
      <w:pPr>
        <w:pStyle w:val="BodyText"/>
        <w:numPr>
          <w:ilvl w:val="0"/>
          <w:numId w:val="143"/>
        </w:numPr>
        <w:rPr>
          <w:color w:val="FF0000"/>
        </w:rPr>
      </w:pPr>
      <w:r w:rsidRPr="00535EF1">
        <w:rPr>
          <w:color w:val="FF0000"/>
        </w:rPr>
        <w:t>Delete the old resource package services.ts.backend.servicename.</w:t>
      </w:r>
    </w:p>
    <w:p w14:paraId="6DB96F1A" w14:textId="77777777" w:rsidR="00E51944" w:rsidRDefault="00E51944">
      <w:pPr>
        <w:rPr>
          <w:rFonts w:ascii="Arial" w:hAnsi="Arial" w:cs="Arial"/>
          <w:b/>
          <w:color w:val="000000"/>
          <w:sz w:val="20"/>
          <w:szCs w:val="26"/>
        </w:rPr>
      </w:pPr>
      <w:r>
        <w:br w:type="page"/>
      </w:r>
    </w:p>
    <w:p w14:paraId="7DE8301A" w14:textId="77777777" w:rsidR="00D54EE2" w:rsidRDefault="00D54EE2" w:rsidP="00BC3515">
      <w:pPr>
        <w:pStyle w:val="Heading3Numbered"/>
      </w:pPr>
      <w:bookmarkStart w:id="124" w:name="_Toc482786127"/>
      <w:r>
        <w:t>Create the SOAP Binding</w:t>
      </w:r>
      <w:bookmarkEnd w:id="124"/>
    </w:p>
    <w:p w14:paraId="4F8A58CB" w14:textId="77777777" w:rsidR="00D54EE2" w:rsidRDefault="00D54EE2" w:rsidP="00D61F84">
      <w:pPr>
        <w:pStyle w:val="BodyText"/>
      </w:pPr>
      <w:r>
        <w:t>Once your service process has been renamed and moved to the proper Process Package, you must create its SOAP over JMS binding:</w:t>
      </w:r>
    </w:p>
    <w:p w14:paraId="097D4DA0" w14:textId="77777777" w:rsidR="00D54EE2" w:rsidRDefault="00D54EE2" w:rsidP="00D54EE2">
      <w:pPr>
        <w:pStyle w:val="BodyText"/>
        <w:numPr>
          <w:ilvl w:val="0"/>
          <w:numId w:val="50"/>
        </w:numPr>
      </w:pPr>
      <w:r>
        <w:t xml:space="preserve">Expand “Module Properties” in the module Project Explorer. </w:t>
      </w:r>
    </w:p>
    <w:p w14:paraId="2717997D" w14:textId="77777777" w:rsidR="00D54EE2" w:rsidRDefault="00D54EE2" w:rsidP="00D54EE2">
      <w:pPr>
        <w:pStyle w:val="BodyText"/>
        <w:numPr>
          <w:ilvl w:val="0"/>
          <w:numId w:val="50"/>
        </w:numPr>
      </w:pPr>
      <w:r>
        <w:t>Double-click on “Module Descriptors / Components”:</w:t>
      </w:r>
    </w:p>
    <w:p w14:paraId="4F682A40" w14:textId="77777777" w:rsidR="00D54EE2" w:rsidRDefault="00D54EE2" w:rsidP="00D54EE2">
      <w:pPr>
        <w:pStyle w:val="BodyText"/>
        <w:keepNext/>
        <w:jc w:val="center"/>
      </w:pPr>
      <w:r>
        <w:rPr>
          <w:noProof/>
        </w:rPr>
        <w:drawing>
          <wp:inline distT="0" distB="0" distL="0" distR="0" wp14:anchorId="62FB2992" wp14:editId="5876C125">
            <wp:extent cx="6057900"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7900" cy="3486150"/>
                    </a:xfrm>
                    <a:prstGeom prst="rect">
                      <a:avLst/>
                    </a:prstGeom>
                    <a:noFill/>
                    <a:ln>
                      <a:noFill/>
                    </a:ln>
                  </pic:spPr>
                </pic:pic>
              </a:graphicData>
            </a:graphic>
          </wp:inline>
        </w:drawing>
      </w:r>
    </w:p>
    <w:p w14:paraId="6A29AAEB" w14:textId="77777777" w:rsidR="00D54EE2" w:rsidRDefault="00D54EE2" w:rsidP="00D54EE2">
      <w:pPr>
        <w:pStyle w:val="Caption"/>
      </w:pPr>
      <w:bookmarkStart w:id="125" w:name="_Toc440285643"/>
      <w:bookmarkStart w:id="126" w:name="_Toc482786151"/>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25"/>
      <w:bookmarkEnd w:id="126"/>
    </w:p>
    <w:p w14:paraId="5B8EF91F" w14:textId="77777777" w:rsidR="00D54EE2" w:rsidRDefault="00D54EE2" w:rsidP="00D54EE2">
      <w:pPr>
        <w:pStyle w:val="BodyText"/>
        <w:numPr>
          <w:ilvl w:val="0"/>
          <w:numId w:val="50"/>
        </w:numPr>
      </w:pPr>
      <w:r>
        <w:t>Click on the arrow on the left of “Component&lt;serviceName&gt;”, select “&lt;serviceName&gt;” and select “Properties” in the pane below (you may to click several times on &lt;serviceName&gt; to see the properties appear as below):</w:t>
      </w:r>
    </w:p>
    <w:p w14:paraId="16F80EDA" w14:textId="77777777" w:rsidR="00D54EE2" w:rsidRDefault="00D54EE2" w:rsidP="00D54EE2">
      <w:pPr>
        <w:pStyle w:val="BodyText"/>
        <w:keepNext/>
        <w:jc w:val="center"/>
      </w:pPr>
      <w:r>
        <w:rPr>
          <w:noProof/>
        </w:rPr>
        <w:drawing>
          <wp:inline distT="0" distB="0" distL="0" distR="0" wp14:anchorId="5EDC92FD" wp14:editId="4EFFD8FD">
            <wp:extent cx="605790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900" cy="3486150"/>
                    </a:xfrm>
                    <a:prstGeom prst="rect">
                      <a:avLst/>
                    </a:prstGeom>
                    <a:noFill/>
                    <a:ln>
                      <a:noFill/>
                    </a:ln>
                  </pic:spPr>
                </pic:pic>
              </a:graphicData>
            </a:graphic>
          </wp:inline>
        </w:drawing>
      </w:r>
    </w:p>
    <w:p w14:paraId="455E8CF3" w14:textId="77777777" w:rsidR="00D54EE2" w:rsidRDefault="00D54EE2" w:rsidP="00D54EE2">
      <w:pPr>
        <w:pStyle w:val="Caption"/>
      </w:pPr>
      <w:bookmarkStart w:id="127" w:name="_Toc440285644"/>
      <w:bookmarkStart w:id="128" w:name="_Toc482786152"/>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27"/>
      <w:bookmarkEnd w:id="128"/>
    </w:p>
    <w:p w14:paraId="57521241" w14:textId="77777777" w:rsidR="00D54EE2" w:rsidRDefault="00D54EE2" w:rsidP="00D54EE2">
      <w:pPr>
        <w:pStyle w:val="BodyText"/>
        <w:numPr>
          <w:ilvl w:val="0"/>
          <w:numId w:val="50"/>
        </w:numPr>
      </w:pPr>
      <w:r>
        <w:t>Select “Bindings” and click on the “+” button.</w:t>
      </w:r>
    </w:p>
    <w:p w14:paraId="02932880" w14:textId="77777777" w:rsidR="00D54EE2" w:rsidRDefault="00D54EE2" w:rsidP="00D54EE2">
      <w:pPr>
        <w:pStyle w:val="BodyText"/>
        <w:numPr>
          <w:ilvl w:val="0"/>
          <w:numId w:val="50"/>
        </w:numPr>
      </w:pPr>
      <w:r>
        <w:t>In the “Add Binding” dialog box:</w:t>
      </w:r>
    </w:p>
    <w:p w14:paraId="628564A7" w14:textId="77777777" w:rsidR="00D54EE2" w:rsidRDefault="00D54EE2" w:rsidP="00D54EE2">
      <w:pPr>
        <w:pStyle w:val="BodyText"/>
        <w:numPr>
          <w:ilvl w:val="1"/>
          <w:numId w:val="50"/>
        </w:numPr>
      </w:pPr>
      <w:r>
        <w:t xml:space="preserve">Select “SOAP Binding”, </w:t>
      </w:r>
    </w:p>
    <w:p w14:paraId="327356AE" w14:textId="77777777" w:rsidR="00D54EE2" w:rsidRDefault="00D54EE2" w:rsidP="00D54EE2">
      <w:pPr>
        <w:pStyle w:val="BodyText"/>
        <w:numPr>
          <w:ilvl w:val="1"/>
          <w:numId w:val="50"/>
        </w:numPr>
      </w:pPr>
      <w:r>
        <w:t>Check the box “Select / Create Required Resources”.</w:t>
      </w:r>
    </w:p>
    <w:p w14:paraId="0DD10CEF" w14:textId="77777777" w:rsidR="00D54EE2" w:rsidRDefault="00D54EE2" w:rsidP="00D54EE2">
      <w:pPr>
        <w:pStyle w:val="BodyText"/>
        <w:keepNext/>
        <w:jc w:val="center"/>
      </w:pPr>
      <w:r>
        <w:rPr>
          <w:noProof/>
        </w:rPr>
        <w:drawing>
          <wp:inline distT="0" distB="0" distL="0" distR="0" wp14:anchorId="48343D06" wp14:editId="1715E43A">
            <wp:extent cx="2998800" cy="247320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8800" cy="2473200"/>
                    </a:xfrm>
                    <a:prstGeom prst="rect">
                      <a:avLst/>
                    </a:prstGeom>
                  </pic:spPr>
                </pic:pic>
              </a:graphicData>
            </a:graphic>
          </wp:inline>
        </w:drawing>
      </w:r>
    </w:p>
    <w:p w14:paraId="27E9D763" w14:textId="77777777" w:rsidR="00D54EE2" w:rsidRDefault="00D54EE2" w:rsidP="00D54EE2">
      <w:pPr>
        <w:pStyle w:val="Caption"/>
      </w:pPr>
      <w:bookmarkStart w:id="129" w:name="_Toc440285645"/>
      <w:bookmarkStart w:id="130" w:name="_Toc482786153"/>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29"/>
      <w:bookmarkEnd w:id="130"/>
    </w:p>
    <w:p w14:paraId="50F8AB09" w14:textId="77777777" w:rsidR="00D54EE2" w:rsidRDefault="00D54EE2" w:rsidP="00D54EE2">
      <w:pPr>
        <w:pStyle w:val="BodyText"/>
        <w:numPr>
          <w:ilvl w:val="0"/>
          <w:numId w:val="50"/>
        </w:numPr>
      </w:pPr>
      <w:r>
        <w:t>Click on the “Finish” button.</w:t>
      </w:r>
    </w:p>
    <w:p w14:paraId="6EC64957" w14:textId="77777777" w:rsidR="00D54EE2" w:rsidRDefault="00D54EE2" w:rsidP="00D61F84">
      <w:pPr>
        <w:pStyle w:val="BodyText"/>
      </w:pPr>
      <w:r>
        <w:rPr>
          <w:noProof/>
        </w:rPr>
        <w:drawing>
          <wp:inline distT="0" distB="0" distL="0" distR="0" wp14:anchorId="3DE13EC4" wp14:editId="0531B9CD">
            <wp:extent cx="6035040" cy="34747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5040" cy="3474720"/>
                    </a:xfrm>
                    <a:prstGeom prst="rect">
                      <a:avLst/>
                    </a:prstGeom>
                    <a:noFill/>
                    <a:ln>
                      <a:noFill/>
                    </a:ln>
                  </pic:spPr>
                </pic:pic>
              </a:graphicData>
            </a:graphic>
          </wp:inline>
        </w:drawing>
      </w:r>
    </w:p>
    <w:p w14:paraId="47F87CFA" w14:textId="77777777" w:rsidR="00D54EE2" w:rsidRDefault="00D54EE2" w:rsidP="00D54EE2">
      <w:pPr>
        <w:pStyle w:val="Caption"/>
      </w:pPr>
      <w:bookmarkStart w:id="131" w:name="_Toc440285646"/>
      <w:bookmarkStart w:id="132" w:name="_Toc482786154"/>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31"/>
      <w:bookmarkEnd w:id="132"/>
    </w:p>
    <w:p w14:paraId="22DF4BBA" w14:textId="77777777" w:rsidR="00D54EE2" w:rsidRDefault="00D54EE2" w:rsidP="00A01DB5">
      <w:pPr>
        <w:pStyle w:val="BodyText"/>
        <w:numPr>
          <w:ilvl w:val="0"/>
          <w:numId w:val="50"/>
        </w:numPr>
      </w:pPr>
      <w:r>
        <w:t>In the new “Binding” panel that appeared:</w:t>
      </w:r>
    </w:p>
    <w:p w14:paraId="6B68EE4B" w14:textId="77777777" w:rsidR="00D54EE2" w:rsidRDefault="00D54EE2" w:rsidP="00D54EE2">
      <w:pPr>
        <w:pStyle w:val="BodyText"/>
        <w:numPr>
          <w:ilvl w:val="1"/>
          <w:numId w:val="136"/>
        </w:numPr>
      </w:pPr>
      <w:r>
        <w:t>Select “JMS” in the “Transport Type”.</w:t>
      </w:r>
    </w:p>
    <w:p w14:paraId="338A9747" w14:textId="77777777" w:rsidR="00D54EE2" w:rsidRDefault="00D54EE2" w:rsidP="00D54EE2">
      <w:pPr>
        <w:pStyle w:val="BodyText"/>
        <w:keepNext/>
        <w:jc w:val="center"/>
      </w:pPr>
      <w:r>
        <w:rPr>
          <w:noProof/>
        </w:rPr>
        <w:drawing>
          <wp:inline distT="0" distB="0" distL="0" distR="0" wp14:anchorId="5FB1A3B8" wp14:editId="3CE2B72A">
            <wp:extent cx="5438775" cy="30357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2140" cy="3043254"/>
                    </a:xfrm>
                    <a:prstGeom prst="rect">
                      <a:avLst/>
                    </a:prstGeom>
                    <a:noFill/>
                    <a:ln>
                      <a:noFill/>
                    </a:ln>
                  </pic:spPr>
                </pic:pic>
              </a:graphicData>
            </a:graphic>
          </wp:inline>
        </w:drawing>
      </w:r>
    </w:p>
    <w:p w14:paraId="66DA4526" w14:textId="77777777" w:rsidR="00D54EE2" w:rsidRDefault="00D54EE2" w:rsidP="00D54EE2">
      <w:pPr>
        <w:pStyle w:val="Caption"/>
      </w:pPr>
      <w:bookmarkStart w:id="133" w:name="_Toc440285647"/>
      <w:bookmarkStart w:id="134" w:name="_Toc482786155"/>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33"/>
      <w:bookmarkEnd w:id="134"/>
    </w:p>
    <w:p w14:paraId="5E9BB226" w14:textId="77777777" w:rsidR="00D54EE2" w:rsidRDefault="00D54EE2" w:rsidP="00A01DB5">
      <w:pPr>
        <w:pStyle w:val="BodyText"/>
        <w:numPr>
          <w:ilvl w:val="0"/>
          <w:numId w:val="50"/>
        </w:numPr>
      </w:pPr>
      <w:r>
        <w:t>In the “Select Jms… Dialog” box, select the JMS connection from the current module (the JMS Client resource renamed in previous steps)/</w:t>
      </w:r>
    </w:p>
    <w:p w14:paraId="160E3280" w14:textId="77777777" w:rsidR="00D54EE2" w:rsidRDefault="00D54EE2" w:rsidP="00A01DB5">
      <w:pPr>
        <w:pStyle w:val="BodyText"/>
        <w:numPr>
          <w:ilvl w:val="0"/>
          <w:numId w:val="50"/>
        </w:numPr>
      </w:pPr>
      <w:r>
        <w:t>Now, back into the “Binding” panel:</w:t>
      </w:r>
    </w:p>
    <w:p w14:paraId="39B4120C" w14:textId="77777777" w:rsidR="00D54EE2" w:rsidRDefault="00D54EE2" w:rsidP="00D54EE2">
      <w:pPr>
        <w:pStyle w:val="BodyText"/>
        <w:numPr>
          <w:ilvl w:val="1"/>
          <w:numId w:val="136"/>
        </w:numPr>
      </w:pPr>
      <w:r>
        <w:t>Select Acknowledgment Mode as “Auto”,</w:t>
      </w:r>
    </w:p>
    <w:p w14:paraId="4C251D04" w14:textId="77777777" w:rsidR="00D54EE2" w:rsidRDefault="00D54EE2" w:rsidP="00D54EE2">
      <w:pPr>
        <w:pStyle w:val="BodyText"/>
        <w:numPr>
          <w:ilvl w:val="1"/>
          <w:numId w:val="136"/>
        </w:numPr>
      </w:pPr>
      <w:r>
        <w:t>Select JMS Message Type” as “Text”,</w:t>
      </w:r>
    </w:p>
    <w:p w14:paraId="46D7074E" w14:textId="77777777" w:rsidR="00D54EE2" w:rsidRDefault="00D54EE2" w:rsidP="00D54EE2">
      <w:pPr>
        <w:pStyle w:val="BodyText"/>
        <w:numPr>
          <w:ilvl w:val="1"/>
          <w:numId w:val="136"/>
        </w:numPr>
      </w:pPr>
      <w:r>
        <w:t>Select Messaging Style as “Queue”.</w:t>
      </w:r>
    </w:p>
    <w:p w14:paraId="424027E8" w14:textId="77777777" w:rsidR="00D54EE2" w:rsidRDefault="00D54EE2" w:rsidP="00D54EE2">
      <w:pPr>
        <w:pStyle w:val="BodyText"/>
        <w:keepNext/>
        <w:jc w:val="center"/>
      </w:pPr>
      <w:r>
        <w:rPr>
          <w:noProof/>
        </w:rPr>
        <w:drawing>
          <wp:inline distT="0" distB="0" distL="0" distR="0" wp14:anchorId="6099A09F" wp14:editId="00B3CFDA">
            <wp:extent cx="5381625" cy="226282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2357" cy="2267338"/>
                    </a:xfrm>
                    <a:prstGeom prst="rect">
                      <a:avLst/>
                    </a:prstGeom>
                    <a:noFill/>
                    <a:ln>
                      <a:noFill/>
                    </a:ln>
                  </pic:spPr>
                </pic:pic>
              </a:graphicData>
            </a:graphic>
          </wp:inline>
        </w:drawing>
      </w:r>
    </w:p>
    <w:p w14:paraId="3247D0B0" w14:textId="77777777" w:rsidR="00D54EE2" w:rsidRDefault="00D54EE2" w:rsidP="00D54EE2">
      <w:pPr>
        <w:pStyle w:val="Caption"/>
      </w:pPr>
      <w:bookmarkStart w:id="135" w:name="_Toc440285649"/>
      <w:bookmarkStart w:id="136" w:name="_Toc482786156"/>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35"/>
      <w:bookmarkEnd w:id="136"/>
    </w:p>
    <w:p w14:paraId="081DCEE0" w14:textId="77777777" w:rsidR="00D54EE2" w:rsidRDefault="00D54EE2" w:rsidP="00A01DB5">
      <w:pPr>
        <w:pStyle w:val="BodyText"/>
        <w:numPr>
          <w:ilvl w:val="0"/>
          <w:numId w:val="50"/>
        </w:numPr>
      </w:pPr>
      <w:r>
        <w:t>Change the JMS Destination so it uses the module property services.ts.&lt;area&gt;.&lt;servicename&gt; / &lt;ServiceName&gt; / jms.queue:</w:t>
      </w:r>
    </w:p>
    <w:p w14:paraId="7A96202B" w14:textId="77777777" w:rsidR="00D54EE2" w:rsidRDefault="00D54EE2" w:rsidP="00D54EE2">
      <w:pPr>
        <w:pStyle w:val="BodyText"/>
        <w:keepNext/>
        <w:jc w:val="center"/>
      </w:pPr>
      <w:r>
        <w:rPr>
          <w:noProof/>
        </w:rPr>
        <w:drawing>
          <wp:inline distT="0" distB="0" distL="0" distR="0" wp14:anchorId="0D399ABE" wp14:editId="75F21582">
            <wp:extent cx="5514975" cy="43836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7781" cy="4385884"/>
                    </a:xfrm>
                    <a:prstGeom prst="rect">
                      <a:avLst/>
                    </a:prstGeom>
                  </pic:spPr>
                </pic:pic>
              </a:graphicData>
            </a:graphic>
          </wp:inline>
        </w:drawing>
      </w:r>
    </w:p>
    <w:p w14:paraId="6C5D05AF" w14:textId="77777777" w:rsidR="00D54EE2" w:rsidRDefault="00D54EE2" w:rsidP="00D54EE2">
      <w:pPr>
        <w:pStyle w:val="Caption"/>
      </w:pPr>
      <w:bookmarkStart w:id="137" w:name="_Toc440285651"/>
      <w:bookmarkStart w:id="138" w:name="_Toc482786157"/>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37"/>
      <w:bookmarkEnd w:id="138"/>
    </w:p>
    <w:p w14:paraId="47AFF25A" w14:textId="77777777" w:rsidR="00D54EE2" w:rsidRDefault="00D54EE2" w:rsidP="00A01DB5">
      <w:pPr>
        <w:pStyle w:val="BodyText"/>
        <w:numPr>
          <w:ilvl w:val="0"/>
          <w:numId w:val="50"/>
        </w:numPr>
      </w:pPr>
      <w:r>
        <w:t>Save.</w:t>
      </w:r>
    </w:p>
    <w:p w14:paraId="43F13033" w14:textId="7777777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39" w:name="_Toc482786128"/>
      <w:r>
        <w:t>C</w:t>
      </w:r>
      <w:r w:rsidR="006D7506">
        <w:t>reate the EMS deployment script</w:t>
      </w:r>
      <w:bookmarkEnd w:id="139"/>
    </w:p>
    <w:p w14:paraId="36263147" w14:textId="77777777" w:rsidR="001F1D51" w:rsidRDefault="001F1D51" w:rsidP="001F1D51">
      <w:pPr>
        <w:pStyle w:val="BodyText"/>
      </w:pPr>
      <w:r>
        <w:t xml:space="preserve">You must create </w:t>
      </w:r>
      <w:r w:rsidR="006D7506">
        <w:t>one</w:t>
      </w:r>
      <w:r>
        <w:t xml:space="preserve"> script that can be run against the EMS Server with tibemsadmin tool to deploy the queue required by this se</w:t>
      </w:r>
      <w:r w:rsidR="006D7506">
        <w:t>rvice</w:t>
      </w:r>
      <w:r>
        <w:t>.</w:t>
      </w:r>
    </w:p>
    <w:p w14:paraId="723D3A12" w14:textId="77777777" w:rsidR="006D7506" w:rsidRDefault="006D7506" w:rsidP="001F1D51">
      <w:pPr>
        <w:pStyle w:val="BodyText"/>
      </w:pPr>
    </w:p>
    <w:p w14:paraId="31E9B71B" w14:textId="77777777" w:rsidR="001F1D51" w:rsidRDefault="001F1D51" w:rsidP="006D7506">
      <w:pPr>
        <w:pStyle w:val="BodyText"/>
        <w:numPr>
          <w:ilvl w:val="0"/>
          <w:numId w:val="140"/>
        </w:numPr>
      </w:pPr>
      <w:r>
        <w:t>In the &lt;SVN&gt; / trunk / EMS folder create the text file “deploy-TS&lt;AR&gt;_&lt;ServiceName&gt;.ems”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TS&lt;AR&gt;_&lt;ServiceName&gt;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r>
        <w:t xml:space="preserve">create queue </w:t>
      </w:r>
      <w:r w:rsidR="006D7506">
        <w:t>&lt;queue&gt;</w:t>
      </w:r>
      <w:r>
        <w:t xml:space="preserve"> secure,sender_name_enforced,maxmsgs=100000,maxbytes=1GB,expiration=10,overflowPolicy=discardOld</w:t>
      </w:r>
    </w:p>
    <w:p w14:paraId="2BBE138A" w14:textId="77777777" w:rsidR="001F1D51" w:rsidRDefault="001F1D51" w:rsidP="001F1D51">
      <w:pPr>
        <w:pStyle w:val="Code"/>
      </w:pPr>
      <w:r>
        <w:t xml:space="preserve">grant queue </w:t>
      </w:r>
      <w:r w:rsidR="006D7506">
        <w:t>&lt;queue&gt;</w:t>
      </w:r>
      <w:r>
        <w:t xml:space="preserve"> user=bw send,receive</w:t>
      </w:r>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r>
        <w:t>commit</w:t>
      </w:r>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  END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6D7506">
      <w:pPr>
        <w:pStyle w:val="BodyText"/>
        <w:numPr>
          <w:ilvl w:val="0"/>
          <w:numId w:val="140"/>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40" w:name="_Toc482786129"/>
      <w:r>
        <w:t>Create the EMS undeployment scripts</w:t>
      </w:r>
      <w:bookmarkEnd w:id="140"/>
    </w:p>
    <w:p w14:paraId="29B84FEB" w14:textId="77777777" w:rsidR="006D7506" w:rsidRDefault="006D7506" w:rsidP="006D7506">
      <w:pPr>
        <w:pStyle w:val="BodyText"/>
      </w:pPr>
      <w:r>
        <w:t>You must create one script that can be run against the EMS Server with tibemsadmin tool to undeploy the queue required by this service.</w:t>
      </w:r>
    </w:p>
    <w:p w14:paraId="1EDEBC58" w14:textId="77777777" w:rsidR="006D7506" w:rsidRDefault="006D7506" w:rsidP="001F1D51">
      <w:pPr>
        <w:pStyle w:val="BodyText"/>
        <w:ind w:left="360"/>
      </w:pPr>
    </w:p>
    <w:p w14:paraId="61EC4ADE" w14:textId="77777777" w:rsidR="001F1D51" w:rsidRDefault="001F1D51" w:rsidP="006D7506">
      <w:pPr>
        <w:pStyle w:val="BodyText"/>
        <w:numPr>
          <w:ilvl w:val="0"/>
          <w:numId w:val="147"/>
        </w:numPr>
      </w:pPr>
      <w:r>
        <w:t xml:space="preserve">In the </w:t>
      </w:r>
      <w:r w:rsidRPr="006D7506">
        <w:rPr>
          <w:b/>
        </w:rPr>
        <w:t>&lt;SVN&gt; / trunk / EMS</w:t>
      </w:r>
      <w:r w:rsidR="006D7506" w:rsidRPr="006D7506">
        <w:rPr>
          <w:b/>
        </w:rPr>
        <w:t xml:space="preserve"> / rollback</w:t>
      </w:r>
      <w:r>
        <w:t xml:space="preserve"> folder create the text file “undeploy-TS&lt;AR&gt;_&lt;ServiceName&gt;.ems” with the following content:</w:t>
      </w:r>
    </w:p>
    <w:p w14:paraId="41010AC1" w14:textId="77777777" w:rsidR="006D7506" w:rsidRDefault="006D7506" w:rsidP="006D7506">
      <w:pPr>
        <w:pStyle w:val="Code"/>
        <w:numPr>
          <w:ilvl w:val="0"/>
          <w:numId w:val="147"/>
        </w:numPr>
      </w:pPr>
      <w:r>
        <w:t>###############################################################################</w:t>
      </w:r>
    </w:p>
    <w:p w14:paraId="60065B5D" w14:textId="77777777" w:rsidR="006D7506" w:rsidRDefault="006D7506" w:rsidP="006D7506">
      <w:pPr>
        <w:pStyle w:val="Code"/>
        <w:numPr>
          <w:ilvl w:val="0"/>
          <w:numId w:val="147"/>
        </w:numPr>
      </w:pPr>
      <w:r>
        <w:t># This script un-deploys EMS resource for the service TS&lt;AR&gt;_&lt;ServiceName&gt;</w:t>
      </w:r>
    </w:p>
    <w:p w14:paraId="6EEBE309" w14:textId="77777777" w:rsidR="006D7506" w:rsidRDefault="006D7506" w:rsidP="006D7506">
      <w:pPr>
        <w:pStyle w:val="Code"/>
        <w:numPr>
          <w:ilvl w:val="0"/>
          <w:numId w:val="147"/>
        </w:numPr>
      </w:pPr>
      <w:r>
        <w:t xml:space="preserve"># </w:t>
      </w:r>
    </w:p>
    <w:p w14:paraId="6A71D1D1" w14:textId="77777777" w:rsidR="006D7506" w:rsidRDefault="006D7506" w:rsidP="006D7506">
      <w:pPr>
        <w:pStyle w:val="Code"/>
        <w:numPr>
          <w:ilvl w:val="0"/>
          <w:numId w:val="147"/>
        </w:numPr>
      </w:pPr>
      <w:r>
        <w:t># Version 1.0.0 - &lt;author&gt; - &lt;date&gt;</w:t>
      </w:r>
    </w:p>
    <w:p w14:paraId="2B8B4161" w14:textId="77777777" w:rsidR="006D7506" w:rsidRDefault="006D7506" w:rsidP="006D7506">
      <w:pPr>
        <w:pStyle w:val="Code"/>
        <w:numPr>
          <w:ilvl w:val="0"/>
          <w:numId w:val="147"/>
        </w:numPr>
      </w:pPr>
      <w:r>
        <w:t>#</w:t>
      </w:r>
    </w:p>
    <w:p w14:paraId="1857E2C8" w14:textId="77777777" w:rsidR="006D7506" w:rsidRDefault="006D7506" w:rsidP="006D7506">
      <w:pPr>
        <w:pStyle w:val="Code"/>
        <w:numPr>
          <w:ilvl w:val="0"/>
          <w:numId w:val="147"/>
        </w:numPr>
      </w:pPr>
      <w:r>
        <w:t># Changes:</w:t>
      </w:r>
    </w:p>
    <w:p w14:paraId="7EA3E380" w14:textId="77777777" w:rsidR="006D7506" w:rsidRDefault="006D7506" w:rsidP="006D7506">
      <w:pPr>
        <w:pStyle w:val="Code"/>
        <w:numPr>
          <w:ilvl w:val="0"/>
          <w:numId w:val="147"/>
        </w:numPr>
      </w:pPr>
      <w:r>
        <w:t># 1.0.0 - &lt;date&gt; - First version</w:t>
      </w:r>
    </w:p>
    <w:p w14:paraId="705BA553" w14:textId="77777777" w:rsidR="006D7506" w:rsidRDefault="006D7506" w:rsidP="006D7506">
      <w:pPr>
        <w:pStyle w:val="Code"/>
        <w:numPr>
          <w:ilvl w:val="0"/>
          <w:numId w:val="147"/>
        </w:numPr>
      </w:pPr>
      <w:r>
        <w:t>#</w:t>
      </w:r>
    </w:p>
    <w:p w14:paraId="06E25CDD" w14:textId="77777777" w:rsidR="006D7506" w:rsidRDefault="006D7506" w:rsidP="006D7506">
      <w:pPr>
        <w:pStyle w:val="Code"/>
        <w:numPr>
          <w:ilvl w:val="0"/>
          <w:numId w:val="147"/>
        </w:numPr>
      </w:pPr>
      <w:r>
        <w:t>###############################################################################</w:t>
      </w:r>
    </w:p>
    <w:p w14:paraId="35113991" w14:textId="77777777" w:rsidR="006D7506" w:rsidRDefault="006D7506" w:rsidP="006D7506">
      <w:pPr>
        <w:pStyle w:val="Code"/>
        <w:numPr>
          <w:ilvl w:val="0"/>
          <w:numId w:val="147"/>
        </w:numPr>
      </w:pPr>
    </w:p>
    <w:p w14:paraId="70DA3AC0" w14:textId="77777777" w:rsidR="006D7506" w:rsidRDefault="006D7506" w:rsidP="006D7506">
      <w:pPr>
        <w:pStyle w:val="Code"/>
        <w:numPr>
          <w:ilvl w:val="0"/>
          <w:numId w:val="147"/>
        </w:numPr>
      </w:pPr>
      <w:r>
        <w:t>###############################################################################</w:t>
      </w:r>
    </w:p>
    <w:p w14:paraId="7F0CD819" w14:textId="77777777" w:rsidR="006D7506" w:rsidRDefault="006D7506" w:rsidP="006D7506">
      <w:pPr>
        <w:pStyle w:val="Code"/>
        <w:numPr>
          <w:ilvl w:val="0"/>
          <w:numId w:val="147"/>
        </w:numPr>
      </w:pPr>
      <w:r>
        <w:t># Queues</w:t>
      </w:r>
    </w:p>
    <w:p w14:paraId="2ACB3D21" w14:textId="77777777" w:rsidR="006D7506" w:rsidRDefault="006D7506" w:rsidP="006D7506">
      <w:pPr>
        <w:pStyle w:val="Code"/>
        <w:numPr>
          <w:ilvl w:val="0"/>
          <w:numId w:val="147"/>
        </w:numPr>
      </w:pPr>
    </w:p>
    <w:p w14:paraId="51F4F32E" w14:textId="77777777" w:rsidR="006D7506" w:rsidRDefault="006D7506" w:rsidP="006D7506">
      <w:pPr>
        <w:pStyle w:val="Code"/>
        <w:numPr>
          <w:ilvl w:val="0"/>
          <w:numId w:val="147"/>
        </w:numPr>
      </w:pPr>
      <w:r>
        <w:t xml:space="preserve">delete queue &lt;queue&gt; </w:t>
      </w:r>
    </w:p>
    <w:p w14:paraId="3D21FD88" w14:textId="77777777" w:rsidR="006D7506" w:rsidRDefault="006D7506" w:rsidP="006D7506">
      <w:pPr>
        <w:pStyle w:val="Code"/>
        <w:numPr>
          <w:ilvl w:val="0"/>
          <w:numId w:val="147"/>
        </w:numPr>
      </w:pPr>
    </w:p>
    <w:p w14:paraId="5C0831BB" w14:textId="77777777" w:rsidR="006D7506" w:rsidRDefault="006D7506" w:rsidP="006D7506">
      <w:pPr>
        <w:pStyle w:val="Code"/>
        <w:numPr>
          <w:ilvl w:val="0"/>
          <w:numId w:val="147"/>
        </w:numPr>
      </w:pPr>
      <w:r>
        <w:t>###############################################################################</w:t>
      </w:r>
    </w:p>
    <w:p w14:paraId="4168BF48" w14:textId="77777777" w:rsidR="006D7506" w:rsidRDefault="006D7506" w:rsidP="006D7506">
      <w:pPr>
        <w:pStyle w:val="Code"/>
        <w:numPr>
          <w:ilvl w:val="0"/>
          <w:numId w:val="147"/>
        </w:numPr>
      </w:pPr>
    </w:p>
    <w:p w14:paraId="6A7EF9A8" w14:textId="77777777" w:rsidR="006D7506" w:rsidRDefault="006D7506" w:rsidP="006D7506">
      <w:pPr>
        <w:pStyle w:val="Code"/>
        <w:numPr>
          <w:ilvl w:val="0"/>
          <w:numId w:val="147"/>
        </w:numPr>
      </w:pPr>
      <w:r>
        <w:t>commit</w:t>
      </w:r>
    </w:p>
    <w:p w14:paraId="243C8D55" w14:textId="77777777" w:rsidR="006D7506" w:rsidRDefault="006D7506" w:rsidP="006D7506">
      <w:pPr>
        <w:pStyle w:val="Code"/>
        <w:numPr>
          <w:ilvl w:val="0"/>
          <w:numId w:val="147"/>
        </w:numPr>
      </w:pPr>
    </w:p>
    <w:p w14:paraId="4206AD8D" w14:textId="77777777" w:rsidR="006D7506" w:rsidRDefault="006D7506" w:rsidP="006D7506">
      <w:pPr>
        <w:pStyle w:val="Code"/>
        <w:numPr>
          <w:ilvl w:val="0"/>
          <w:numId w:val="147"/>
        </w:numPr>
      </w:pPr>
      <w:r>
        <w:t>###############################################################################</w:t>
      </w:r>
    </w:p>
    <w:p w14:paraId="153CD27E" w14:textId="77777777" w:rsidR="006D7506" w:rsidRDefault="006D7506" w:rsidP="006D7506">
      <w:pPr>
        <w:pStyle w:val="Code"/>
        <w:numPr>
          <w:ilvl w:val="0"/>
          <w:numId w:val="147"/>
        </w:numPr>
      </w:pPr>
      <w:r>
        <w:t>###  END OF FILE  #############################################################</w:t>
      </w:r>
    </w:p>
    <w:p w14:paraId="5963DE33" w14:textId="77777777" w:rsidR="006D7506" w:rsidRDefault="006D7506" w:rsidP="006D7506">
      <w:pPr>
        <w:pStyle w:val="Code"/>
        <w:numPr>
          <w:ilvl w:val="0"/>
          <w:numId w:val="147"/>
        </w:numPr>
      </w:pPr>
      <w:r>
        <w:t>###############################################################################</w:t>
      </w:r>
    </w:p>
    <w:p w14:paraId="67502DBB" w14:textId="77777777" w:rsidR="006D7506" w:rsidRDefault="006D7506" w:rsidP="006D7506">
      <w:pPr>
        <w:pStyle w:val="BodyText"/>
        <w:ind w:left="720"/>
      </w:pPr>
    </w:p>
    <w:p w14:paraId="09F74BA8" w14:textId="77777777" w:rsidR="006D7506" w:rsidRDefault="006D7506" w:rsidP="006D7506">
      <w:pPr>
        <w:pStyle w:val="BodyText"/>
        <w:numPr>
          <w:ilvl w:val="0"/>
          <w:numId w:val="147"/>
        </w:numPr>
      </w:pPr>
      <w:r>
        <w:t>Replace &lt;author&gt;, &lt;date&gt;, &lt;queue&gt; by the appropriate values.</w:t>
      </w:r>
    </w:p>
    <w:p w14:paraId="6F1E3502" w14:textId="77777777" w:rsidR="00CA2005" w:rsidRDefault="00CA2005">
      <w:pPr>
        <w:rPr>
          <w:rFonts w:ascii="Arial" w:hAnsi="Arial"/>
          <w:b/>
          <w:bCs/>
          <w:noProof/>
          <w:color w:val="000000"/>
          <w:sz w:val="32"/>
          <w:szCs w:val="32"/>
        </w:rPr>
      </w:pPr>
      <w:r>
        <w:br w:type="page"/>
      </w:r>
    </w:p>
    <w:p w14:paraId="74E48AC7" w14:textId="77777777" w:rsidR="001F1D51" w:rsidRDefault="00CA2005" w:rsidP="005A7F3D">
      <w:pPr>
        <w:pStyle w:val="Heading1"/>
      </w:pPr>
      <w:bookmarkStart w:id="141" w:name="_Toc482786130"/>
      <w:r>
        <w:t>Appendix</w:t>
      </w:r>
      <w:bookmarkEnd w:id="141"/>
    </w:p>
    <w:p w14:paraId="7EACFAA3" w14:textId="77777777" w:rsidR="00CA2005" w:rsidRDefault="00CA2005" w:rsidP="005A7F3D">
      <w:pPr>
        <w:pStyle w:val="Heading2Numbered"/>
      </w:pPr>
      <w:bookmarkStart w:id="142" w:name="_Toc482786131"/>
      <w:r>
        <w:t>How to Upgrade to Version 0.4.4</w:t>
      </w:r>
      <w:bookmarkEnd w:id="142"/>
    </w:p>
    <w:p w14:paraId="4D183347" w14:textId="77777777" w:rsidR="00CB1EB1" w:rsidRDefault="00CA2005" w:rsidP="006D7506">
      <w:pPr>
        <w:pStyle w:val="BodyText"/>
      </w:pPr>
      <w:r>
        <w:t>This section explains how to upgrade existing service code to comply with template version 0.4.4.</w:t>
      </w:r>
    </w:p>
    <w:p w14:paraId="34741292" w14:textId="77777777" w:rsidR="00CB1EB1" w:rsidRDefault="00CB1EB1" w:rsidP="005A7F3D">
      <w:pPr>
        <w:pStyle w:val="Heading3Numbered"/>
      </w:pPr>
      <w:bookmarkStart w:id="143" w:name="_Toc482786132"/>
      <w:r>
        <w:t>General</w:t>
      </w:r>
      <w:bookmarkEnd w:id="143"/>
    </w:p>
    <w:p w14:paraId="63F93478" w14:textId="77777777" w:rsidR="00CB1EB1" w:rsidRDefault="00CB1EB1" w:rsidP="00CB1EB1">
      <w:pPr>
        <w:pStyle w:val="BodyText"/>
      </w:pPr>
      <w:r>
        <w:t>Process as following:</w:t>
      </w:r>
    </w:p>
    <w:p w14:paraId="6A5EB9BB" w14:textId="77777777" w:rsidR="00CB1EB1" w:rsidRDefault="00CB1EB1" w:rsidP="005A7F3D">
      <w:pPr>
        <w:pStyle w:val="BodyText"/>
        <w:numPr>
          <w:ilvl w:val="0"/>
          <w:numId w:val="167"/>
        </w:numPr>
      </w:pPr>
      <w:r>
        <w:t>Update LIB_XML / Schemas / CommonServices / Data / Message / MessageHeader.2.xsd with the new version contained in the new template.</w:t>
      </w:r>
    </w:p>
    <w:p w14:paraId="4F08287A" w14:textId="77777777" w:rsidR="00CB1EB1" w:rsidRDefault="00CB1EB1" w:rsidP="006D7506">
      <w:pPr>
        <w:pStyle w:val="BodyText"/>
      </w:pPr>
      <w:r>
        <w:t>In your existing modules:</w:t>
      </w:r>
    </w:p>
    <w:p w14:paraId="0705BF98" w14:textId="77777777" w:rsidR="00CB1EB1" w:rsidRDefault="00CB1EB1" w:rsidP="005A7F3D">
      <w:pPr>
        <w:pStyle w:val="BodyText"/>
        <w:numPr>
          <w:ilvl w:val="0"/>
          <w:numId w:val="160"/>
        </w:numPr>
      </w:pPr>
      <w:r>
        <w:t>Remove the dependency to LIB_SystemAudit_Client.</w:t>
      </w:r>
    </w:p>
    <w:p w14:paraId="0293D395" w14:textId="77777777" w:rsidR="00CB1EB1" w:rsidRDefault="00CB1EB1" w:rsidP="005A7F3D">
      <w:pPr>
        <w:pStyle w:val="BodyText"/>
        <w:numPr>
          <w:ilvl w:val="0"/>
          <w:numId w:val="160"/>
        </w:numPr>
      </w:pPr>
      <w:r>
        <w:t>Remove the dependency on LIB_SystemErrorHandler_Client module.</w:t>
      </w:r>
    </w:p>
    <w:p w14:paraId="7C28B8CB" w14:textId="77777777" w:rsidR="00CB1EB1" w:rsidRDefault="00CB1EB1" w:rsidP="005A7F3D">
      <w:pPr>
        <w:pStyle w:val="BodyText"/>
        <w:numPr>
          <w:ilvl w:val="0"/>
          <w:numId w:val="160"/>
        </w:numPr>
      </w:pPr>
      <w:r>
        <w:t>Add a dependency on LIB_SystemAudit_Client.2 module.</w:t>
      </w:r>
    </w:p>
    <w:p w14:paraId="41463065" w14:textId="77777777" w:rsidR="00CB1EB1" w:rsidRDefault="00CB1EB1" w:rsidP="005A7F3D">
      <w:pPr>
        <w:pStyle w:val="BodyText"/>
        <w:numPr>
          <w:ilvl w:val="0"/>
          <w:numId w:val="160"/>
        </w:numPr>
      </w:pPr>
      <w:r>
        <w:t>Add a dependency on LIB_SystemErrorHandler_Client.2 module.</w:t>
      </w:r>
    </w:p>
    <w:p w14:paraId="3CBB6BC8" w14:textId="77777777" w:rsidR="00CA2005" w:rsidRDefault="00CA2005" w:rsidP="005A7F3D">
      <w:pPr>
        <w:pStyle w:val="Heading3Numbered"/>
      </w:pPr>
      <w:bookmarkStart w:id="144" w:name="_Toc482786133"/>
      <w:r>
        <w:t>Business Services</w:t>
      </w:r>
      <w:bookmarkEnd w:id="144"/>
    </w:p>
    <w:p w14:paraId="7D22B05E" w14:textId="77777777" w:rsidR="00CA2005" w:rsidRDefault="00CA2005" w:rsidP="006D7506">
      <w:pPr>
        <w:pStyle w:val="BodyText"/>
      </w:pPr>
      <w:r>
        <w:t>Modify the service process as following:</w:t>
      </w:r>
    </w:p>
    <w:p w14:paraId="36D508C0" w14:textId="77777777" w:rsidR="00CA2005" w:rsidRDefault="00CA2005" w:rsidP="005A7F3D">
      <w:pPr>
        <w:pStyle w:val="BodyText"/>
        <w:numPr>
          <w:ilvl w:val="0"/>
          <w:numId w:val="159"/>
        </w:numPr>
      </w:pPr>
      <w:r>
        <w:t>Import the service template APP_BSServiceTemplate.module into your workspace.</w:t>
      </w:r>
    </w:p>
    <w:p w14:paraId="25BD784E" w14:textId="77777777" w:rsidR="00CA2005" w:rsidRDefault="00CA2005" w:rsidP="005A7F3D">
      <w:pPr>
        <w:pStyle w:val="BodyText"/>
        <w:numPr>
          <w:ilvl w:val="0"/>
          <w:numId w:val="159"/>
        </w:numPr>
      </w:pPr>
      <w:r>
        <w:t>In the module, goes to the BSService.bwp process and select the “AssignRH” task.</w:t>
      </w:r>
    </w:p>
    <w:p w14:paraId="70BD17E8" w14:textId="77777777" w:rsidR="00CA2005" w:rsidRDefault="00CA2005" w:rsidP="005A7F3D">
      <w:pPr>
        <w:pStyle w:val="BodyText"/>
        <w:numPr>
          <w:ilvl w:val="0"/>
          <w:numId w:val="159"/>
        </w:numPr>
      </w:pPr>
      <w:r>
        <w:t>Go to the input mapping.</w:t>
      </w:r>
    </w:p>
    <w:p w14:paraId="214B1BBD" w14:textId="77777777" w:rsidR="00CA2005" w:rsidRDefault="00CA2005" w:rsidP="005A7F3D">
      <w:pPr>
        <w:pStyle w:val="BodyText"/>
        <w:numPr>
          <w:ilvl w:val="0"/>
          <w:numId w:val="159"/>
        </w:numPr>
      </w:pPr>
      <w:r>
        <w:t>Right-click on any element on the right panel and select “Show Edit Tab” to you can see the mapping XSLT code:</w:t>
      </w:r>
    </w:p>
    <w:p w14:paraId="5973F042" w14:textId="77777777" w:rsidR="00CA2005" w:rsidRDefault="00CA2005" w:rsidP="005A7F3D">
      <w:pPr>
        <w:pStyle w:val="BodyText"/>
        <w:jc w:val="center"/>
      </w:pPr>
      <w:r>
        <w:rPr>
          <w:noProof/>
        </w:rPr>
        <w:drawing>
          <wp:inline distT="0" distB="0" distL="0" distR="0" wp14:anchorId="63300131" wp14:editId="43AA98AE">
            <wp:extent cx="6057900" cy="3281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57900" cy="3281680"/>
                    </a:xfrm>
                    <a:prstGeom prst="rect">
                      <a:avLst/>
                    </a:prstGeom>
                  </pic:spPr>
                </pic:pic>
              </a:graphicData>
            </a:graphic>
          </wp:inline>
        </w:drawing>
      </w:r>
    </w:p>
    <w:p w14:paraId="4FD50292" w14:textId="77777777" w:rsidR="00CA2005" w:rsidRDefault="00CA2005" w:rsidP="005A7F3D">
      <w:pPr>
        <w:pStyle w:val="BodyText"/>
        <w:numPr>
          <w:ilvl w:val="0"/>
          <w:numId w:val="159"/>
        </w:numPr>
      </w:pPr>
      <w:r>
        <w:t>Select all the code and type Ctrl-C to copy it into the Windows Clipboard.</w:t>
      </w:r>
    </w:p>
    <w:p w14:paraId="39D078C6" w14:textId="77777777" w:rsidR="00CA2005" w:rsidRDefault="00CA2005" w:rsidP="005A7F3D">
      <w:pPr>
        <w:pStyle w:val="BodyText"/>
        <w:numPr>
          <w:ilvl w:val="0"/>
          <w:numId w:val="159"/>
        </w:numPr>
      </w:pPr>
      <w:r>
        <w:t>Go to your service, select the service process and “AssignRH task”.</w:t>
      </w:r>
    </w:p>
    <w:p w14:paraId="0DB626B0" w14:textId="77777777" w:rsidR="00CA2005" w:rsidRDefault="00CA2005" w:rsidP="005A7F3D">
      <w:pPr>
        <w:pStyle w:val="BodyText"/>
        <w:numPr>
          <w:ilvl w:val="0"/>
          <w:numId w:val="159"/>
        </w:numPr>
      </w:pPr>
      <w:r>
        <w:t>Go to the input mapping.</w:t>
      </w:r>
    </w:p>
    <w:p w14:paraId="1FF6F0DA" w14:textId="77777777" w:rsidR="00CA2005" w:rsidRDefault="00CA2005" w:rsidP="005A7F3D">
      <w:pPr>
        <w:pStyle w:val="BodyText"/>
        <w:numPr>
          <w:ilvl w:val="0"/>
          <w:numId w:val="159"/>
        </w:numPr>
      </w:pPr>
      <w:r>
        <w:t>Right-click on any element on the right panel and select “Show Edit Tab” to you can see the mapping XSLT code.</w:t>
      </w:r>
    </w:p>
    <w:p w14:paraId="5F829689" w14:textId="77777777" w:rsidR="00CA2005" w:rsidRDefault="00CA2005" w:rsidP="005A7F3D">
      <w:pPr>
        <w:pStyle w:val="BodyText"/>
        <w:numPr>
          <w:ilvl w:val="0"/>
          <w:numId w:val="159"/>
        </w:numPr>
      </w:pPr>
      <w:r>
        <w:t>Select all the code and type Ctrl-V to paste the code copied from the template.</w:t>
      </w:r>
    </w:p>
    <w:p w14:paraId="2FD60094" w14:textId="77777777" w:rsidR="00CA2005" w:rsidRDefault="00CA2005" w:rsidP="005A7F3D">
      <w:pPr>
        <w:pStyle w:val="BodyText"/>
        <w:numPr>
          <w:ilvl w:val="0"/>
          <w:numId w:val="159"/>
        </w:numPr>
      </w:pPr>
      <w:r>
        <w:t>Click on the “Parse” button so the mapping get refreshed.</w:t>
      </w:r>
    </w:p>
    <w:p w14:paraId="3FE0FC71" w14:textId="77777777" w:rsidR="00CA2005" w:rsidRDefault="00CA2005" w:rsidP="005A7F3D">
      <w:pPr>
        <w:pStyle w:val="BodyText"/>
        <w:numPr>
          <w:ilvl w:val="0"/>
          <w:numId w:val="159"/>
        </w:numPr>
      </w:pPr>
      <w:r>
        <w:t>Fix the mapping of the “varRequest” as in section 3.3.6.1.</w:t>
      </w:r>
    </w:p>
    <w:p w14:paraId="35414A40" w14:textId="77777777" w:rsidR="00CB1EB1" w:rsidRDefault="00CB1EB1" w:rsidP="005A7F3D">
      <w:pPr>
        <w:pStyle w:val="BodyText"/>
        <w:numPr>
          <w:ilvl w:val="0"/>
          <w:numId w:val="159"/>
        </w:numPr>
      </w:pPr>
      <w:r>
        <w:t>In the task “AssignRH_InputError”, change all values of LineOfBusiness into “GEN”.</w:t>
      </w:r>
    </w:p>
    <w:p w14:paraId="24CA52DE" w14:textId="77777777" w:rsidR="00CA2005" w:rsidRDefault="00CB1EB1" w:rsidP="00CB1EB1">
      <w:pPr>
        <w:pStyle w:val="BodyText"/>
      </w:pPr>
      <w:r>
        <w:t>What did change;</w:t>
      </w:r>
    </w:p>
    <w:p w14:paraId="00D9CB6B" w14:textId="77777777" w:rsidR="00CA2005" w:rsidRDefault="00CA2005" w:rsidP="005A7F3D">
      <w:pPr>
        <w:pStyle w:val="BodyText"/>
        <w:numPr>
          <w:ilvl w:val="0"/>
          <w:numId w:val="161"/>
        </w:numPr>
      </w:pPr>
      <w:r>
        <w:t>There is a new variable LineOfBusiness (after “varRequest”) that stores the LineOfBusiness from the request message</w:t>
      </w:r>
      <w:r w:rsidR="00CB1EB1">
        <w:t>.</w:t>
      </w:r>
    </w:p>
    <w:p w14:paraId="3E5D8743" w14:textId="77777777" w:rsidR="00CB1EB1" w:rsidRDefault="00CB1EB1" w:rsidP="005A7F3D">
      <w:pPr>
        <w:pStyle w:val="BodyText"/>
        <w:numPr>
          <w:ilvl w:val="0"/>
          <w:numId w:val="161"/>
        </w:numPr>
      </w:pPr>
      <w:r w:rsidRPr="00CB1EB1">
        <w:t xml:space="preserve">The </w:t>
      </w:r>
      <w:r w:rsidRPr="005A7F3D">
        <w:rPr>
          <w:b/>
        </w:rPr>
        <w:t>Invoke / Source / LineOfBusiness</w:t>
      </w:r>
      <w:r>
        <w:t xml:space="preserve"> and </w:t>
      </w:r>
      <w:r w:rsidRPr="005A7F3D">
        <w:rPr>
          <w:b/>
        </w:rPr>
        <w:t>Response / Source / LineOfBusiness</w:t>
      </w:r>
      <w:r>
        <w:t xml:space="preserve"> elements are now mapped to this new variable.</w:t>
      </w:r>
    </w:p>
    <w:p w14:paraId="251AE272" w14:textId="77777777" w:rsidR="00CB1EB1" w:rsidRDefault="00CB1EB1" w:rsidP="00CB1EB1">
      <w:pPr>
        <w:pStyle w:val="Heading3Numbered"/>
      </w:pPr>
      <w:bookmarkStart w:id="145" w:name="_Toc482786134"/>
      <w:r>
        <w:t>Technical Services</w:t>
      </w:r>
      <w:bookmarkEnd w:id="145"/>
    </w:p>
    <w:p w14:paraId="136DEAD6" w14:textId="77777777" w:rsidR="00CB1EB1" w:rsidRDefault="00CB1EB1" w:rsidP="00CB1EB1">
      <w:pPr>
        <w:pStyle w:val="BodyText"/>
      </w:pPr>
      <w:r>
        <w:t>Modify the service process as following:</w:t>
      </w:r>
    </w:p>
    <w:p w14:paraId="7AD6C8CA" w14:textId="77777777" w:rsidR="00CB1EB1" w:rsidRDefault="00CB1EB1" w:rsidP="00CB1EB1">
      <w:pPr>
        <w:pStyle w:val="BodyText"/>
        <w:numPr>
          <w:ilvl w:val="0"/>
          <w:numId w:val="162"/>
        </w:numPr>
      </w:pPr>
      <w:r>
        <w:t>Import the service template APP_TSServiceTemplate.module into your workspace.</w:t>
      </w:r>
    </w:p>
    <w:p w14:paraId="1CE1DE4D" w14:textId="77777777" w:rsidR="00CB1EB1" w:rsidRDefault="00CB1EB1" w:rsidP="00CB1EB1">
      <w:pPr>
        <w:pStyle w:val="BodyText"/>
        <w:numPr>
          <w:ilvl w:val="0"/>
          <w:numId w:val="162"/>
        </w:numPr>
      </w:pPr>
      <w:r>
        <w:t>In the module, goes to the TSService.bwp process and select the “AssignRH” task.</w:t>
      </w:r>
    </w:p>
    <w:p w14:paraId="2019FFA0" w14:textId="77777777" w:rsidR="00CB1EB1" w:rsidRDefault="00CB1EB1" w:rsidP="00CB1EB1">
      <w:pPr>
        <w:pStyle w:val="BodyText"/>
        <w:numPr>
          <w:ilvl w:val="0"/>
          <w:numId w:val="162"/>
        </w:numPr>
      </w:pPr>
      <w:r>
        <w:t>Go to the input mapping.</w:t>
      </w:r>
    </w:p>
    <w:p w14:paraId="207053D3" w14:textId="77777777" w:rsidR="00CB1EB1" w:rsidRDefault="00CB1EB1" w:rsidP="00CB1EB1">
      <w:pPr>
        <w:pStyle w:val="BodyText"/>
        <w:numPr>
          <w:ilvl w:val="0"/>
          <w:numId w:val="162"/>
        </w:numPr>
      </w:pPr>
      <w:r>
        <w:t>Right-click on any element on the right panel and select “Show Edit Tab” to you can see the mapping XSLT code.</w:t>
      </w:r>
    </w:p>
    <w:p w14:paraId="104C900F" w14:textId="77777777" w:rsidR="00CB1EB1" w:rsidRDefault="00CB1EB1" w:rsidP="00CB1EB1">
      <w:pPr>
        <w:pStyle w:val="BodyText"/>
        <w:numPr>
          <w:ilvl w:val="0"/>
          <w:numId w:val="162"/>
        </w:numPr>
      </w:pPr>
      <w:r>
        <w:t>Select all the code and type Ctrl-C to copy it into the Windows Clipboard.</w:t>
      </w:r>
    </w:p>
    <w:p w14:paraId="643F5116" w14:textId="77777777" w:rsidR="00CB1EB1" w:rsidRDefault="00CB1EB1" w:rsidP="00CB1EB1">
      <w:pPr>
        <w:pStyle w:val="BodyText"/>
        <w:numPr>
          <w:ilvl w:val="0"/>
          <w:numId w:val="162"/>
        </w:numPr>
      </w:pPr>
      <w:r>
        <w:t>Go to your service, select the service process and “AssignRH task”.</w:t>
      </w:r>
    </w:p>
    <w:p w14:paraId="6C169753" w14:textId="77777777" w:rsidR="00CB1EB1" w:rsidRDefault="00CB1EB1" w:rsidP="00CB1EB1">
      <w:pPr>
        <w:pStyle w:val="BodyText"/>
        <w:numPr>
          <w:ilvl w:val="0"/>
          <w:numId w:val="162"/>
        </w:numPr>
      </w:pPr>
      <w:r>
        <w:t>Go to the input mapping.</w:t>
      </w:r>
    </w:p>
    <w:p w14:paraId="39B83F4B" w14:textId="77777777" w:rsidR="00CB1EB1" w:rsidRDefault="00CB1EB1" w:rsidP="00CB1EB1">
      <w:pPr>
        <w:pStyle w:val="BodyText"/>
        <w:numPr>
          <w:ilvl w:val="0"/>
          <w:numId w:val="162"/>
        </w:numPr>
      </w:pPr>
      <w:r>
        <w:t>Right-click on any element on the right panel and select “Show Edit Tab” to you can see the mapping XSLT code.</w:t>
      </w:r>
    </w:p>
    <w:p w14:paraId="6C60E8B3" w14:textId="77777777" w:rsidR="00CB1EB1" w:rsidRDefault="00CB1EB1" w:rsidP="00CB1EB1">
      <w:pPr>
        <w:pStyle w:val="BodyText"/>
        <w:numPr>
          <w:ilvl w:val="0"/>
          <w:numId w:val="162"/>
        </w:numPr>
      </w:pPr>
      <w:r>
        <w:t>Select all the code and type Ctrl-V to paste the code copied from the template.</w:t>
      </w:r>
    </w:p>
    <w:p w14:paraId="5CCC0DAB" w14:textId="77777777" w:rsidR="00CB1EB1" w:rsidRDefault="00CB1EB1" w:rsidP="00CB1EB1">
      <w:pPr>
        <w:pStyle w:val="BodyText"/>
        <w:numPr>
          <w:ilvl w:val="0"/>
          <w:numId w:val="162"/>
        </w:numPr>
      </w:pPr>
      <w:r>
        <w:t>Click on the “Parse” button so the mapping get refreshed.</w:t>
      </w:r>
    </w:p>
    <w:p w14:paraId="1B352FAA" w14:textId="77777777" w:rsidR="00CB1EB1" w:rsidRDefault="00CB1EB1" w:rsidP="00CB1EB1">
      <w:pPr>
        <w:pStyle w:val="BodyText"/>
        <w:numPr>
          <w:ilvl w:val="0"/>
          <w:numId w:val="162"/>
        </w:numPr>
      </w:pPr>
      <w:r>
        <w:t>Fix the mapping of the “varRequest” as in section 3.3.6.1.</w:t>
      </w:r>
    </w:p>
    <w:p w14:paraId="62725EBA" w14:textId="77777777" w:rsidR="00CB1EB1" w:rsidRDefault="00CB1EB1" w:rsidP="00CB1EB1">
      <w:pPr>
        <w:pStyle w:val="BodyText"/>
      </w:pPr>
      <w:r>
        <w:t>What did change;</w:t>
      </w:r>
    </w:p>
    <w:p w14:paraId="58A8FAD5" w14:textId="77777777" w:rsidR="00CB1EB1" w:rsidRDefault="00CB1EB1" w:rsidP="00CB1EB1">
      <w:pPr>
        <w:pStyle w:val="BodyText"/>
        <w:numPr>
          <w:ilvl w:val="0"/>
          <w:numId w:val="161"/>
        </w:numPr>
      </w:pPr>
      <w:r>
        <w:t>There is a new variable LineOfBusiness (after “varRequest”) that stores the LineOfBusiness from the request message.</w:t>
      </w:r>
    </w:p>
    <w:p w14:paraId="65ABA17B" w14:textId="77777777" w:rsidR="00CB1EB1" w:rsidRDefault="00CB1EB1" w:rsidP="00CB1EB1">
      <w:pPr>
        <w:pStyle w:val="BodyText"/>
        <w:numPr>
          <w:ilvl w:val="0"/>
          <w:numId w:val="161"/>
        </w:numPr>
      </w:pPr>
      <w:r w:rsidRPr="00CB1EB1">
        <w:t xml:space="preserve">The </w:t>
      </w:r>
      <w:r w:rsidRPr="00377737">
        <w:rPr>
          <w:b/>
        </w:rPr>
        <w:t>Invoke / Source / LineOfBusiness</w:t>
      </w:r>
      <w:r>
        <w:t xml:space="preserve"> and </w:t>
      </w:r>
      <w:r w:rsidRPr="00377737">
        <w:rPr>
          <w:b/>
        </w:rPr>
        <w:t>Response / Source / LineOfBusiness</w:t>
      </w:r>
      <w:r>
        <w:t xml:space="preserve"> elements are now mapped to this new variable.</w:t>
      </w:r>
    </w:p>
    <w:p w14:paraId="045EDF4D" w14:textId="77777777" w:rsidR="00CA2005" w:rsidRPr="00B0600E" w:rsidRDefault="00CA2005" w:rsidP="006D7506">
      <w:pPr>
        <w:pStyle w:val="BodyText"/>
      </w:pPr>
    </w:p>
    <w:sectPr w:rsidR="00CA2005" w:rsidRPr="00B0600E">
      <w:headerReference w:type="default" r:id="rId54"/>
      <w:footerReference w:type="default" r:id="rId55"/>
      <w:headerReference w:type="first" r:id="rId56"/>
      <w:footerReference w:type="first" r:id="rId57"/>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A4BE6" w14:textId="77777777" w:rsidR="001518E7" w:rsidRDefault="001518E7">
      <w:r>
        <w:separator/>
      </w:r>
    </w:p>
  </w:endnote>
  <w:endnote w:type="continuationSeparator" w:id="0">
    <w:p w14:paraId="6927F9D0" w14:textId="77777777" w:rsidR="001518E7" w:rsidRDefault="00151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r_ansi">
    <w:altName w:val="Lucida Console"/>
    <w:charset w:val="00"/>
    <w:family w:val="modern"/>
    <w:pitch w:val="fixed"/>
    <w:sig w:usb0="00000003" w:usb1="00000000" w:usb2="00000000" w:usb3="00000000" w:csb0="00000001" w:csb1="00000000"/>
  </w:font>
  <w:font w:name="PMingLiU">
    <w:charset w:val="88"/>
    <w:family w:val="auto"/>
    <w:pitch w:val="variable"/>
    <w:sig w:usb0="A00002FF" w:usb1="28CFFCFA" w:usb2="00000016" w:usb3="00000000" w:csb0="00100001" w:csb1="00000000"/>
  </w:font>
  <w:font w:name="Arial Unicode MS">
    <w:panose1 w:val="020B0604020202020204"/>
    <w:charset w:val="00"/>
    <w:family w:val="auto"/>
    <w:pitch w:val="variable"/>
    <w:sig w:usb0="00000003" w:usb1="00000000" w:usb2="00000000" w:usb3="00000000" w:csb0="00000001" w:csb1="00000000"/>
  </w:font>
  <w:font w:name="Palatino">
    <w:panose1 w:val="00000000000000000000"/>
    <w:charset w:val="00"/>
    <w:family w:val="auto"/>
    <w:pitch w:val="variable"/>
    <w:sig w:usb0="A00002FF" w:usb1="7800205A" w:usb2="14600000" w:usb3="00000000" w:csb0="00000193"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98A5A" w14:textId="77777777" w:rsidR="001518E7" w:rsidRDefault="001518E7">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21" name="Picture 21"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41.2pt;margin-top:-15.4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" filled="f" fillcolor="black"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E613B2">
      <w:rPr>
        <w:rFonts w:ascii="Arial" w:hAnsi="Arial" w:cs="Arial"/>
        <w:noProof/>
        <w:color w:val="000000"/>
        <w:sz w:val="18"/>
      </w:rPr>
      <w:t>7</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A761" w14:textId="77777777" w:rsidR="001518E7" w:rsidRDefault="001518E7">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10" name="Picture 1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D7666" w14:textId="77777777" w:rsidR="001518E7" w:rsidRDefault="001518E7">
                          <w:pPr>
                            <w:spacing w:after="240"/>
                            <w:rPr>
                              <w:rFonts w:ascii="Arial" w:hAnsi="Arial" w:cs="Arial"/>
                              <w:sz w:val="20"/>
                            </w:rPr>
                          </w:pPr>
                          <w:hyperlink r:id="rId2" w:history="1">
                            <w:r>
                              <w:rPr>
                                <w:rStyle w:val="Hyperlink"/>
                                <w:rFonts w:ascii="Arial" w:hAnsi="Arial" w:cs="Arial"/>
                                <w:sz w:val="20"/>
                              </w:rPr>
                              <w:t>http://www.TIBCO.com</w:t>
                            </w:r>
                          </w:hyperlink>
                        </w:p>
                        <w:p w14:paraId="5873F80D" w14:textId="77777777" w:rsidR="001518E7" w:rsidRDefault="001518E7">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1518E7" w:rsidRDefault="001518E7">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30" type="#_x0000_t202" style="position:absolute;margin-left:-48.4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" stroked="f">
              <v:textbox>
                <w:txbxContent>
                  <w:p w14:paraId="2DBD7666" w14:textId="77777777" w:rsidR="001518E7" w:rsidRDefault="001518E7">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1518E7" w:rsidRDefault="001518E7">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1518E7" w:rsidRDefault="001518E7">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FEE46" w14:textId="77777777" w:rsidR="001518E7" w:rsidRDefault="001518E7">
      <w:r>
        <w:separator/>
      </w:r>
    </w:p>
  </w:footnote>
  <w:footnote w:type="continuationSeparator" w:id="0">
    <w:p w14:paraId="3B044560" w14:textId="77777777" w:rsidR="001518E7" w:rsidRDefault="001518E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79F34D" w14:textId="472ACCA8" w:rsidR="001518E7" w:rsidRDefault="001518E7">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324C775F">
              <wp:simplePos x="0" y="0"/>
              <wp:positionH relativeFrom="column">
                <wp:posOffset>228600</wp:posOffset>
              </wp:positionH>
              <wp:positionV relativeFrom="paragraph">
                <wp:posOffset>0</wp:posOffset>
              </wp:positionV>
              <wp:extent cx="6057900" cy="457200"/>
              <wp:effectExtent l="0" t="0" r="38100" b="254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txbx>
                      <w:txbxContent>
                        <w:p w14:paraId="1AC7AC0A" w14:textId="77777777" w:rsidR="001518E7" w:rsidRDefault="001518E7" w:rsidP="00CF04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8pt;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" filled="f" fillcolor="black" strokecolor="gray" strokeweight="1pt">
              <v:stroke dashstyle="dash"/>
              <v:textbox>
                <w:txbxContent>
                  <w:p w14:paraId="1AC7AC0A" w14:textId="77777777" w:rsidR="001518E7" w:rsidRDefault="001518E7" w:rsidP="00CF0406">
                    <w:pPr>
                      <w:jc w:val="center"/>
                    </w:pPr>
                  </w:p>
                </w:txbxContent>
              </v:textbox>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5.25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" fillcolor="black" stroked="f"/>
          </w:pict>
        </mc:Fallback>
      </mc:AlternateContent>
    </w:r>
    <w:r>
      <w:rPr>
        <w:rFonts w:ascii="Arial" w:hAnsi="Arial" w:cs="Arial"/>
        <w:noProof/>
        <w:sz w:val="18"/>
      </w:rPr>
      <w:t>CO-OP</w:t>
    </w:r>
    <w:r>
      <w:rPr>
        <w:rFonts w:ascii="Arial" w:hAnsi="Arial" w:cs="Arial"/>
        <w:sz w:val="18"/>
      </w:rPr>
      <w:t xml:space="preserve">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204D" w14:textId="77777777" w:rsidR="001518E7" w:rsidRDefault="001518E7">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8B1B" w14:textId="77777777" w:rsidR="001518E7" w:rsidRDefault="001518E7">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7" style="position:absolute;margin-left:-44.9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" filled="f" stroked="f">
              <v:textbox inset="0,0,0,0">
                <w:txbxContent>
                  <w:p w14:paraId="26138B1B" w14:textId="77777777" w:rsidR="001518E7" w:rsidRDefault="001518E7">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A9B9" w14:textId="77777777" w:rsidR="001518E7" w:rsidRDefault="001518E7">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8" style="position:absolute;margin-left:-44.9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" filled="f" stroked="f">
              <v:textbox inset="0,0,0,0">
                <w:txbxContent>
                  <w:p w14:paraId="79EAA9B9" w14:textId="77777777" w:rsidR="001518E7" w:rsidRDefault="001518E7">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9CCF7" w14:textId="77777777" w:rsidR="001518E7" w:rsidRDefault="001518E7">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9" style="position:absolute;margin-left:-44.9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" filled="f" stroked="f">
              <v:textbox inset="0,0,0,0">
                <w:txbxContent>
                  <w:p w14:paraId="13F9CCF7" w14:textId="77777777" w:rsidR="001518E7" w:rsidRDefault="001518E7">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53.95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" filled="f" fillcolor="#969696">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3.95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53.95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F18"/>
    <w:multiLevelType w:val="hybridMultilevel"/>
    <w:tmpl w:val="37FC2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C47A91"/>
    <w:multiLevelType w:val="hybridMultilevel"/>
    <w:tmpl w:val="C8EC95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4C63D63"/>
    <w:multiLevelType w:val="hybridMultilevel"/>
    <w:tmpl w:val="61183C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8">
    <w:nsid w:val="08526658"/>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9D901D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BE20E9B"/>
    <w:multiLevelType w:val="hybridMultilevel"/>
    <w:tmpl w:val="158CF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0D67615F"/>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9">
    <w:nsid w:val="0E464AE4"/>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00A05B7"/>
    <w:multiLevelType w:val="hybridMultilevel"/>
    <w:tmpl w:val="631A67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24">
    <w:nsid w:val="10786C85"/>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0C6276B"/>
    <w:multiLevelType w:val="hybridMultilevel"/>
    <w:tmpl w:val="F0AA40A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28">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13264200"/>
    <w:multiLevelType w:val="hybridMultilevel"/>
    <w:tmpl w:val="972A9C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52B394B"/>
    <w:multiLevelType w:val="hybridMultilevel"/>
    <w:tmpl w:val="7300306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16740F2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172A53E9"/>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nsid w:val="18827889"/>
    <w:multiLevelType w:val="hybridMultilevel"/>
    <w:tmpl w:val="7068C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19563FD4"/>
    <w:multiLevelType w:val="hybridMultilevel"/>
    <w:tmpl w:val="ED069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19690197"/>
    <w:multiLevelType w:val="hybridMultilevel"/>
    <w:tmpl w:val="35BA90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9">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1C51124F"/>
    <w:multiLevelType w:val="hybridMultilevel"/>
    <w:tmpl w:val="165AC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1E293A8D"/>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205229E8"/>
    <w:multiLevelType w:val="hybridMultilevel"/>
    <w:tmpl w:val="213A3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242E22BA"/>
    <w:multiLevelType w:val="hybridMultilevel"/>
    <w:tmpl w:val="D2FE1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24504183"/>
    <w:multiLevelType w:val="hybridMultilevel"/>
    <w:tmpl w:val="06184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nsid w:val="263C0ED6"/>
    <w:multiLevelType w:val="hybridMultilevel"/>
    <w:tmpl w:val="D16A4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2643038B"/>
    <w:multiLevelType w:val="hybridMultilevel"/>
    <w:tmpl w:val="8DF46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2B0069B1"/>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nsid w:val="2B702A3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2C322A5F"/>
    <w:multiLevelType w:val="hybridMultilevel"/>
    <w:tmpl w:val="802C92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2C323CF8"/>
    <w:multiLevelType w:val="hybridMultilevel"/>
    <w:tmpl w:val="6346D660"/>
    <w:lvl w:ilvl="0" w:tplc="E0DC1BF8">
      <w:start w:val="1"/>
      <w:numFmt w:val="bullet"/>
      <w:lvlText w:val="•"/>
      <w:lvlJc w:val="left"/>
      <w:pPr>
        <w:tabs>
          <w:tab w:val="num" w:pos="720"/>
        </w:tabs>
        <w:ind w:left="720" w:hanging="360"/>
      </w:pPr>
      <w:rPr>
        <w:rFonts w:ascii="Arial" w:hAnsi="Arial" w:hint="default"/>
      </w:rPr>
    </w:lvl>
    <w:lvl w:ilvl="1" w:tplc="81F07524" w:tentative="1">
      <w:start w:val="1"/>
      <w:numFmt w:val="bullet"/>
      <w:lvlText w:val="•"/>
      <w:lvlJc w:val="left"/>
      <w:pPr>
        <w:tabs>
          <w:tab w:val="num" w:pos="1440"/>
        </w:tabs>
        <w:ind w:left="1440" w:hanging="360"/>
      </w:pPr>
      <w:rPr>
        <w:rFonts w:ascii="Arial" w:hAnsi="Arial" w:hint="default"/>
      </w:rPr>
    </w:lvl>
    <w:lvl w:ilvl="2" w:tplc="6480FF66" w:tentative="1">
      <w:start w:val="1"/>
      <w:numFmt w:val="bullet"/>
      <w:lvlText w:val="•"/>
      <w:lvlJc w:val="left"/>
      <w:pPr>
        <w:tabs>
          <w:tab w:val="num" w:pos="2160"/>
        </w:tabs>
        <w:ind w:left="2160" w:hanging="360"/>
      </w:pPr>
      <w:rPr>
        <w:rFonts w:ascii="Arial" w:hAnsi="Arial" w:hint="default"/>
      </w:rPr>
    </w:lvl>
    <w:lvl w:ilvl="3" w:tplc="BA2A7AD4" w:tentative="1">
      <w:start w:val="1"/>
      <w:numFmt w:val="bullet"/>
      <w:lvlText w:val="•"/>
      <w:lvlJc w:val="left"/>
      <w:pPr>
        <w:tabs>
          <w:tab w:val="num" w:pos="2880"/>
        </w:tabs>
        <w:ind w:left="2880" w:hanging="360"/>
      </w:pPr>
      <w:rPr>
        <w:rFonts w:ascii="Arial" w:hAnsi="Arial" w:hint="default"/>
      </w:rPr>
    </w:lvl>
    <w:lvl w:ilvl="4" w:tplc="8DEABF42" w:tentative="1">
      <w:start w:val="1"/>
      <w:numFmt w:val="bullet"/>
      <w:lvlText w:val="•"/>
      <w:lvlJc w:val="left"/>
      <w:pPr>
        <w:tabs>
          <w:tab w:val="num" w:pos="3600"/>
        </w:tabs>
        <w:ind w:left="3600" w:hanging="360"/>
      </w:pPr>
      <w:rPr>
        <w:rFonts w:ascii="Arial" w:hAnsi="Arial" w:hint="default"/>
      </w:rPr>
    </w:lvl>
    <w:lvl w:ilvl="5" w:tplc="D63AE93A" w:tentative="1">
      <w:start w:val="1"/>
      <w:numFmt w:val="bullet"/>
      <w:lvlText w:val="•"/>
      <w:lvlJc w:val="left"/>
      <w:pPr>
        <w:tabs>
          <w:tab w:val="num" w:pos="4320"/>
        </w:tabs>
        <w:ind w:left="4320" w:hanging="360"/>
      </w:pPr>
      <w:rPr>
        <w:rFonts w:ascii="Arial" w:hAnsi="Arial" w:hint="default"/>
      </w:rPr>
    </w:lvl>
    <w:lvl w:ilvl="6" w:tplc="1BF6078C" w:tentative="1">
      <w:start w:val="1"/>
      <w:numFmt w:val="bullet"/>
      <w:lvlText w:val="•"/>
      <w:lvlJc w:val="left"/>
      <w:pPr>
        <w:tabs>
          <w:tab w:val="num" w:pos="5040"/>
        </w:tabs>
        <w:ind w:left="5040" w:hanging="360"/>
      </w:pPr>
      <w:rPr>
        <w:rFonts w:ascii="Arial" w:hAnsi="Arial" w:hint="default"/>
      </w:rPr>
    </w:lvl>
    <w:lvl w:ilvl="7" w:tplc="E8DA8B6E" w:tentative="1">
      <w:start w:val="1"/>
      <w:numFmt w:val="bullet"/>
      <w:lvlText w:val="•"/>
      <w:lvlJc w:val="left"/>
      <w:pPr>
        <w:tabs>
          <w:tab w:val="num" w:pos="5760"/>
        </w:tabs>
        <w:ind w:left="5760" w:hanging="360"/>
      </w:pPr>
      <w:rPr>
        <w:rFonts w:ascii="Arial" w:hAnsi="Arial" w:hint="default"/>
      </w:rPr>
    </w:lvl>
    <w:lvl w:ilvl="8" w:tplc="679EA762" w:tentative="1">
      <w:start w:val="1"/>
      <w:numFmt w:val="bullet"/>
      <w:lvlText w:val="•"/>
      <w:lvlJc w:val="left"/>
      <w:pPr>
        <w:tabs>
          <w:tab w:val="num" w:pos="6480"/>
        </w:tabs>
        <w:ind w:left="6480" w:hanging="360"/>
      </w:pPr>
      <w:rPr>
        <w:rFonts w:ascii="Arial" w:hAnsi="Arial" w:hint="default"/>
      </w:rPr>
    </w:lvl>
  </w:abstractNum>
  <w:abstractNum w:abstractNumId="60">
    <w:nsid w:val="2D2930E8"/>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2DC05875"/>
    <w:multiLevelType w:val="hybridMultilevel"/>
    <w:tmpl w:val="B6D0FC9C"/>
    <w:lvl w:ilvl="0" w:tplc="198C8142">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3">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2EFA60D0"/>
    <w:multiLevelType w:val="hybridMultilevel"/>
    <w:tmpl w:val="B328B596"/>
    <w:lvl w:ilvl="0" w:tplc="6A2A542A">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7">
    <w:nsid w:val="2F9A5F58"/>
    <w:multiLevelType w:val="hybridMultilevel"/>
    <w:tmpl w:val="3468E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306A18D6"/>
    <w:multiLevelType w:val="hybridMultilevel"/>
    <w:tmpl w:val="EA9881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338A0340"/>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33C269E2"/>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34027E75"/>
    <w:multiLevelType w:val="hybridMultilevel"/>
    <w:tmpl w:val="3526434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3491553A"/>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34B24628"/>
    <w:multiLevelType w:val="hybridMultilevel"/>
    <w:tmpl w:val="2AF0A8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34B95CEA"/>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359A034B"/>
    <w:multiLevelType w:val="hybridMultilevel"/>
    <w:tmpl w:val="E3E8C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1">
    <w:nsid w:val="35E37F65"/>
    <w:multiLevelType w:val="hybridMultilevel"/>
    <w:tmpl w:val="A82C2CCC"/>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363A03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4">
    <w:nsid w:val="379A4CD3"/>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86">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39A6466A"/>
    <w:multiLevelType w:val="hybridMultilevel"/>
    <w:tmpl w:val="523640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3A8406D5"/>
    <w:multiLevelType w:val="hybridMultilevel"/>
    <w:tmpl w:val="6F904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3C281737"/>
    <w:multiLevelType w:val="hybridMultilevel"/>
    <w:tmpl w:val="B6881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3D825782"/>
    <w:multiLevelType w:val="hybridMultilevel"/>
    <w:tmpl w:val="C930DC2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3FD87BF7"/>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97">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45021F89"/>
    <w:multiLevelType w:val="hybridMultilevel"/>
    <w:tmpl w:val="FCFE2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46417C19"/>
    <w:multiLevelType w:val="hybridMultilevel"/>
    <w:tmpl w:val="489AA6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nsid w:val="4665520D"/>
    <w:multiLevelType w:val="hybridMultilevel"/>
    <w:tmpl w:val="15EC7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nsid w:val="47FB1A19"/>
    <w:multiLevelType w:val="hybridMultilevel"/>
    <w:tmpl w:val="CFE65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B2E6A50"/>
    <w:multiLevelType w:val="hybridMultilevel"/>
    <w:tmpl w:val="77C8978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nsid w:val="4C341D25"/>
    <w:multiLevelType w:val="hybridMultilevel"/>
    <w:tmpl w:val="8EB8953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nsid w:val="4FF648F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514C24C0"/>
    <w:multiLevelType w:val="hybridMultilevel"/>
    <w:tmpl w:val="72F0C6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nsid w:val="517D019C"/>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51CE1975"/>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1">
    <w:nsid w:val="536A5467"/>
    <w:multiLevelType w:val="hybridMultilevel"/>
    <w:tmpl w:val="824AE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113">
    <w:nsid w:val="55183D42"/>
    <w:multiLevelType w:val="hybridMultilevel"/>
    <w:tmpl w:val="817AA31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563A42B1"/>
    <w:multiLevelType w:val="hybridMultilevel"/>
    <w:tmpl w:val="AA9A8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nsid w:val="58BD1C14"/>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nsid w:val="59AC7231"/>
    <w:multiLevelType w:val="hybridMultilevel"/>
    <w:tmpl w:val="0DEA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nsid w:val="5CDE75CA"/>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2">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123">
    <w:nsid w:val="5D1F30D4"/>
    <w:multiLevelType w:val="hybridMultilevel"/>
    <w:tmpl w:val="E564D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5">
    <w:nsid w:val="6006031B"/>
    <w:multiLevelType w:val="hybridMultilevel"/>
    <w:tmpl w:val="9DF8A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nsid w:val="60BC4A78"/>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nsid w:val="61072060"/>
    <w:multiLevelType w:val="hybridMultilevel"/>
    <w:tmpl w:val="6A385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129">
    <w:nsid w:val="615F3D29"/>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nsid w:val="616C47A1"/>
    <w:multiLevelType w:val="hybridMultilevel"/>
    <w:tmpl w:val="4022D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nsid w:val="620B01E1"/>
    <w:multiLevelType w:val="hybridMultilevel"/>
    <w:tmpl w:val="8D0A2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nsid w:val="630B785E"/>
    <w:multiLevelType w:val="hybridMultilevel"/>
    <w:tmpl w:val="1450C026"/>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nsid w:val="67410764"/>
    <w:multiLevelType w:val="hybridMultilevel"/>
    <w:tmpl w:val="5D5C15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nsid w:val="6750451A"/>
    <w:multiLevelType w:val="hybridMultilevel"/>
    <w:tmpl w:val="C4AED9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9">
    <w:nsid w:val="680B394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nsid w:val="690948CB"/>
    <w:multiLevelType w:val="hybridMultilevel"/>
    <w:tmpl w:val="D0108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nsid w:val="69634E55"/>
    <w:multiLevelType w:val="hybridMultilevel"/>
    <w:tmpl w:val="B218E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nsid w:val="6BA13FD4"/>
    <w:multiLevelType w:val="hybridMultilevel"/>
    <w:tmpl w:val="E0EEC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nsid w:val="6BAE4A1D"/>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nsid w:val="6F1F4141"/>
    <w:multiLevelType w:val="hybridMultilevel"/>
    <w:tmpl w:val="407053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nsid w:val="71CD1DCD"/>
    <w:multiLevelType w:val="hybridMultilevel"/>
    <w:tmpl w:val="489AA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nsid w:val="71ED71DF"/>
    <w:multiLevelType w:val="hybridMultilevel"/>
    <w:tmpl w:val="9FC4BED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150">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nsid w:val="75022917"/>
    <w:multiLevelType w:val="hybridMultilevel"/>
    <w:tmpl w:val="9CCCB5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153">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54">
    <w:nsid w:val="78B174DC"/>
    <w:multiLevelType w:val="hybridMultilevel"/>
    <w:tmpl w:val="D7487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5">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nsid w:val="7997572C"/>
    <w:multiLevelType w:val="hybridMultilevel"/>
    <w:tmpl w:val="14847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nsid w:val="7AEB51D8"/>
    <w:multiLevelType w:val="hybridMultilevel"/>
    <w:tmpl w:val="38B60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nsid w:val="7B426A11"/>
    <w:multiLevelType w:val="hybridMultilevel"/>
    <w:tmpl w:val="90C42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1">
    <w:nsid w:val="7B5D7DB1"/>
    <w:multiLevelType w:val="hybridMultilevel"/>
    <w:tmpl w:val="7728D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nsid w:val="7D3C4783"/>
    <w:multiLevelType w:val="hybridMultilevel"/>
    <w:tmpl w:val="400C78A8"/>
    <w:lvl w:ilvl="0" w:tplc="95729A36">
      <w:start w:val="1"/>
      <w:numFmt w:val="bullet"/>
      <w:lvlText w:val="•"/>
      <w:lvlJc w:val="left"/>
      <w:pPr>
        <w:tabs>
          <w:tab w:val="num" w:pos="720"/>
        </w:tabs>
        <w:ind w:left="720" w:hanging="360"/>
      </w:pPr>
      <w:rPr>
        <w:rFonts w:ascii="Arial" w:hAnsi="Arial" w:hint="default"/>
      </w:rPr>
    </w:lvl>
    <w:lvl w:ilvl="1" w:tplc="712AF076" w:tentative="1">
      <w:start w:val="1"/>
      <w:numFmt w:val="bullet"/>
      <w:lvlText w:val="•"/>
      <w:lvlJc w:val="left"/>
      <w:pPr>
        <w:tabs>
          <w:tab w:val="num" w:pos="1440"/>
        </w:tabs>
        <w:ind w:left="1440" w:hanging="360"/>
      </w:pPr>
      <w:rPr>
        <w:rFonts w:ascii="Arial" w:hAnsi="Arial" w:hint="default"/>
      </w:rPr>
    </w:lvl>
    <w:lvl w:ilvl="2" w:tplc="A17A486E" w:tentative="1">
      <w:start w:val="1"/>
      <w:numFmt w:val="bullet"/>
      <w:lvlText w:val="•"/>
      <w:lvlJc w:val="left"/>
      <w:pPr>
        <w:tabs>
          <w:tab w:val="num" w:pos="2160"/>
        </w:tabs>
        <w:ind w:left="2160" w:hanging="360"/>
      </w:pPr>
      <w:rPr>
        <w:rFonts w:ascii="Arial" w:hAnsi="Arial" w:hint="default"/>
      </w:rPr>
    </w:lvl>
    <w:lvl w:ilvl="3" w:tplc="1BA8589A" w:tentative="1">
      <w:start w:val="1"/>
      <w:numFmt w:val="bullet"/>
      <w:lvlText w:val="•"/>
      <w:lvlJc w:val="left"/>
      <w:pPr>
        <w:tabs>
          <w:tab w:val="num" w:pos="2880"/>
        </w:tabs>
        <w:ind w:left="2880" w:hanging="360"/>
      </w:pPr>
      <w:rPr>
        <w:rFonts w:ascii="Arial" w:hAnsi="Arial" w:hint="default"/>
      </w:rPr>
    </w:lvl>
    <w:lvl w:ilvl="4" w:tplc="61F0D16C" w:tentative="1">
      <w:start w:val="1"/>
      <w:numFmt w:val="bullet"/>
      <w:lvlText w:val="•"/>
      <w:lvlJc w:val="left"/>
      <w:pPr>
        <w:tabs>
          <w:tab w:val="num" w:pos="3600"/>
        </w:tabs>
        <w:ind w:left="3600" w:hanging="360"/>
      </w:pPr>
      <w:rPr>
        <w:rFonts w:ascii="Arial" w:hAnsi="Arial" w:hint="default"/>
      </w:rPr>
    </w:lvl>
    <w:lvl w:ilvl="5" w:tplc="D14A7E78" w:tentative="1">
      <w:start w:val="1"/>
      <w:numFmt w:val="bullet"/>
      <w:lvlText w:val="•"/>
      <w:lvlJc w:val="left"/>
      <w:pPr>
        <w:tabs>
          <w:tab w:val="num" w:pos="4320"/>
        </w:tabs>
        <w:ind w:left="4320" w:hanging="360"/>
      </w:pPr>
      <w:rPr>
        <w:rFonts w:ascii="Arial" w:hAnsi="Arial" w:hint="default"/>
      </w:rPr>
    </w:lvl>
    <w:lvl w:ilvl="6" w:tplc="596041A2" w:tentative="1">
      <w:start w:val="1"/>
      <w:numFmt w:val="bullet"/>
      <w:lvlText w:val="•"/>
      <w:lvlJc w:val="left"/>
      <w:pPr>
        <w:tabs>
          <w:tab w:val="num" w:pos="5040"/>
        </w:tabs>
        <w:ind w:left="5040" w:hanging="360"/>
      </w:pPr>
      <w:rPr>
        <w:rFonts w:ascii="Arial" w:hAnsi="Arial" w:hint="default"/>
      </w:rPr>
    </w:lvl>
    <w:lvl w:ilvl="7" w:tplc="65A250AA" w:tentative="1">
      <w:start w:val="1"/>
      <w:numFmt w:val="bullet"/>
      <w:lvlText w:val="•"/>
      <w:lvlJc w:val="left"/>
      <w:pPr>
        <w:tabs>
          <w:tab w:val="num" w:pos="5760"/>
        </w:tabs>
        <w:ind w:left="5760" w:hanging="360"/>
      </w:pPr>
      <w:rPr>
        <w:rFonts w:ascii="Arial" w:hAnsi="Arial" w:hint="default"/>
      </w:rPr>
    </w:lvl>
    <w:lvl w:ilvl="8" w:tplc="1F041C26" w:tentative="1">
      <w:start w:val="1"/>
      <w:numFmt w:val="bullet"/>
      <w:lvlText w:val="•"/>
      <w:lvlJc w:val="left"/>
      <w:pPr>
        <w:tabs>
          <w:tab w:val="num" w:pos="6480"/>
        </w:tabs>
        <w:ind w:left="6480" w:hanging="360"/>
      </w:pPr>
      <w:rPr>
        <w:rFonts w:ascii="Arial" w:hAnsi="Arial" w:hint="default"/>
      </w:rPr>
    </w:lvl>
  </w:abstractNum>
  <w:abstractNum w:abstractNumId="164">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65">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7">
    <w:nsid w:val="7F14721B"/>
    <w:multiLevelType w:val="hybridMultilevel"/>
    <w:tmpl w:val="70CC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9">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69"/>
  </w:num>
  <w:num w:numId="2">
    <w:abstractNumId w:val="27"/>
  </w:num>
  <w:num w:numId="3">
    <w:abstractNumId w:val="7"/>
  </w:num>
  <w:num w:numId="4">
    <w:abstractNumId w:val="23"/>
  </w:num>
  <w:num w:numId="5">
    <w:abstractNumId w:val="128"/>
  </w:num>
  <w:num w:numId="6">
    <w:abstractNumId w:val="166"/>
  </w:num>
  <w:num w:numId="7">
    <w:abstractNumId w:val="112"/>
  </w:num>
  <w:num w:numId="8">
    <w:abstractNumId w:val="38"/>
  </w:num>
  <w:num w:numId="9">
    <w:abstractNumId w:val="164"/>
  </w:num>
  <w:num w:numId="10">
    <w:abstractNumId w:val="85"/>
  </w:num>
  <w:num w:numId="11">
    <w:abstractNumId w:val="153"/>
  </w:num>
  <w:num w:numId="12">
    <w:abstractNumId w:val="152"/>
  </w:num>
  <w:num w:numId="13">
    <w:abstractNumId w:val="149"/>
  </w:num>
  <w:num w:numId="14">
    <w:abstractNumId w:val="34"/>
  </w:num>
  <w:num w:numId="15">
    <w:abstractNumId w:val="96"/>
  </w:num>
  <w:num w:numId="16">
    <w:abstractNumId w:val="5"/>
  </w:num>
  <w:num w:numId="17">
    <w:abstractNumId w:val="113"/>
  </w:num>
  <w:num w:numId="18">
    <w:abstractNumId w:val="35"/>
  </w:num>
  <w:num w:numId="19">
    <w:abstractNumId w:val="73"/>
  </w:num>
  <w:num w:numId="20">
    <w:abstractNumId w:val="79"/>
  </w:num>
  <w:num w:numId="21">
    <w:abstractNumId w:val="163"/>
  </w:num>
  <w:num w:numId="22">
    <w:abstractNumId w:val="59"/>
  </w:num>
  <w:num w:numId="23">
    <w:abstractNumId w:val="103"/>
  </w:num>
  <w:num w:numId="24">
    <w:abstractNumId w:val="143"/>
  </w:num>
  <w:num w:numId="25">
    <w:abstractNumId w:val="127"/>
  </w:num>
  <w:num w:numId="26">
    <w:abstractNumId w:val="68"/>
  </w:num>
  <w:num w:numId="27">
    <w:abstractNumId w:val="98"/>
  </w:num>
  <w:num w:numId="28">
    <w:abstractNumId w:val="50"/>
  </w:num>
  <w:num w:numId="29">
    <w:abstractNumId w:val="131"/>
  </w:num>
  <w:num w:numId="30">
    <w:abstractNumId w:val="49"/>
  </w:num>
  <w:num w:numId="31">
    <w:abstractNumId w:val="36"/>
  </w:num>
  <w:num w:numId="32">
    <w:abstractNumId w:val="70"/>
  </w:num>
  <w:num w:numId="33">
    <w:abstractNumId w:val="146"/>
  </w:num>
  <w:num w:numId="34">
    <w:abstractNumId w:val="137"/>
  </w:num>
  <w:num w:numId="35">
    <w:abstractNumId w:val="99"/>
  </w:num>
  <w:num w:numId="36">
    <w:abstractNumId w:val="151"/>
  </w:num>
  <w:num w:numId="37">
    <w:abstractNumId w:val="21"/>
  </w:num>
  <w:num w:numId="38">
    <w:abstractNumId w:val="37"/>
  </w:num>
  <w:num w:numId="39">
    <w:abstractNumId w:val="4"/>
  </w:num>
  <w:num w:numId="40">
    <w:abstractNumId w:val="104"/>
  </w:num>
  <w:num w:numId="41">
    <w:abstractNumId w:val="111"/>
  </w:num>
  <w:num w:numId="42">
    <w:abstractNumId w:val="140"/>
  </w:num>
  <w:num w:numId="43">
    <w:abstractNumId w:val="31"/>
  </w:num>
  <w:num w:numId="44">
    <w:abstractNumId w:val="89"/>
  </w:num>
  <w:num w:numId="45">
    <w:abstractNumId w:val="142"/>
  </w:num>
  <w:num w:numId="46">
    <w:abstractNumId w:val="25"/>
  </w:num>
  <w:num w:numId="47">
    <w:abstractNumId w:val="141"/>
  </w:num>
  <w:num w:numId="48">
    <w:abstractNumId w:val="138"/>
  </w:num>
  <w:num w:numId="49">
    <w:abstractNumId w:val="75"/>
  </w:num>
  <w:num w:numId="50">
    <w:abstractNumId w:val="117"/>
  </w:num>
  <w:num w:numId="51">
    <w:abstractNumId w:val="95"/>
  </w:num>
  <w:num w:numId="52">
    <w:abstractNumId w:val="167"/>
  </w:num>
  <w:num w:numId="53">
    <w:abstractNumId w:val="119"/>
  </w:num>
  <w:num w:numId="54">
    <w:abstractNumId w:val="156"/>
  </w:num>
  <w:num w:numId="55">
    <w:abstractNumId w:val="71"/>
  </w:num>
  <w:num w:numId="56">
    <w:abstractNumId w:val="8"/>
  </w:num>
  <w:num w:numId="57">
    <w:abstractNumId w:val="84"/>
  </w:num>
  <w:num w:numId="58">
    <w:abstractNumId w:val="109"/>
  </w:num>
  <w:num w:numId="59">
    <w:abstractNumId w:val="55"/>
  </w:num>
  <w:num w:numId="60">
    <w:abstractNumId w:val="44"/>
  </w:num>
  <w:num w:numId="61">
    <w:abstractNumId w:val="147"/>
  </w:num>
  <w:num w:numId="62">
    <w:abstractNumId w:val="81"/>
  </w:num>
  <w:num w:numId="63">
    <w:abstractNumId w:val="132"/>
  </w:num>
  <w:num w:numId="64">
    <w:abstractNumId w:val="19"/>
  </w:num>
  <w:num w:numId="65">
    <w:abstractNumId w:val="121"/>
  </w:num>
  <w:num w:numId="66">
    <w:abstractNumId w:val="60"/>
  </w:num>
  <w:num w:numId="67">
    <w:abstractNumId w:val="129"/>
  </w:num>
  <w:num w:numId="68">
    <w:abstractNumId w:val="159"/>
  </w:num>
  <w:num w:numId="69">
    <w:abstractNumId w:val="67"/>
  </w:num>
  <w:num w:numId="70">
    <w:abstractNumId w:val="158"/>
  </w:num>
  <w:num w:numId="71">
    <w:abstractNumId w:val="17"/>
  </w:num>
  <w:num w:numId="72">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4"/>
  </w:num>
  <w:num w:numId="77">
    <w:abstractNumId w:val="107"/>
  </w:num>
  <w:num w:numId="78">
    <w:abstractNumId w:val="148"/>
  </w:num>
  <w:num w:numId="79">
    <w:abstractNumId w:val="32"/>
  </w:num>
  <w:num w:numId="80">
    <w:abstractNumId w:val="118"/>
  </w:num>
  <w:num w:numId="81">
    <w:abstractNumId w:val="15"/>
  </w:num>
  <w:num w:numId="82">
    <w:abstractNumId w:val="144"/>
  </w:num>
  <w:num w:numId="83">
    <w:abstractNumId w:val="165"/>
  </w:num>
  <w:num w:numId="84">
    <w:abstractNumId w:val="115"/>
  </w:num>
  <w:num w:numId="85">
    <w:abstractNumId w:val="94"/>
  </w:num>
  <w:num w:numId="86">
    <w:abstractNumId w:val="3"/>
  </w:num>
  <w:num w:numId="87">
    <w:abstractNumId w:val="87"/>
  </w:num>
  <w:num w:numId="88">
    <w:abstractNumId w:val="26"/>
  </w:num>
  <w:num w:numId="89">
    <w:abstractNumId w:val="10"/>
  </w:num>
  <w:num w:numId="90">
    <w:abstractNumId w:val="28"/>
  </w:num>
  <w:num w:numId="91">
    <w:abstractNumId w:val="33"/>
  </w:num>
  <w:num w:numId="92">
    <w:abstractNumId w:val="12"/>
  </w:num>
  <w:num w:numId="93">
    <w:abstractNumId w:val="124"/>
  </w:num>
  <w:num w:numId="94">
    <w:abstractNumId w:val="65"/>
  </w:num>
  <w:num w:numId="95">
    <w:abstractNumId w:val="157"/>
  </w:num>
  <w:num w:numId="96">
    <w:abstractNumId w:val="2"/>
  </w:num>
  <w:num w:numId="97">
    <w:abstractNumId w:val="120"/>
  </w:num>
  <w:num w:numId="98">
    <w:abstractNumId w:val="13"/>
  </w:num>
  <w:num w:numId="99">
    <w:abstractNumId w:val="46"/>
  </w:num>
  <w:num w:numId="100">
    <w:abstractNumId w:val="136"/>
  </w:num>
  <w:num w:numId="101">
    <w:abstractNumId w:val="64"/>
  </w:num>
  <w:num w:numId="102">
    <w:abstractNumId w:val="9"/>
  </w:num>
  <w:num w:numId="103">
    <w:abstractNumId w:val="155"/>
  </w:num>
  <w:num w:numId="104">
    <w:abstractNumId w:val="11"/>
  </w:num>
  <w:num w:numId="105">
    <w:abstractNumId w:val="45"/>
  </w:num>
  <w:num w:numId="106">
    <w:abstractNumId w:val="90"/>
  </w:num>
  <w:num w:numId="107">
    <w:abstractNumId w:val="63"/>
  </w:num>
  <w:num w:numId="108">
    <w:abstractNumId w:val="150"/>
  </w:num>
  <w:num w:numId="109">
    <w:abstractNumId w:val="160"/>
  </w:num>
  <w:num w:numId="110">
    <w:abstractNumId w:val="6"/>
  </w:num>
  <w:num w:numId="111">
    <w:abstractNumId w:val="133"/>
  </w:num>
  <w:num w:numId="112">
    <w:abstractNumId w:val="126"/>
  </w:num>
  <w:num w:numId="113">
    <w:abstractNumId w:val="57"/>
  </w:num>
  <w:num w:numId="114">
    <w:abstractNumId w:val="76"/>
  </w:num>
  <w:num w:numId="115">
    <w:abstractNumId w:val="92"/>
  </w:num>
  <w:num w:numId="116">
    <w:abstractNumId w:val="116"/>
  </w:num>
  <w:num w:numId="117">
    <w:abstractNumId w:val="41"/>
  </w:num>
  <w:num w:numId="118">
    <w:abstractNumId w:val="22"/>
  </w:num>
  <w:num w:numId="119">
    <w:abstractNumId w:val="105"/>
  </w:num>
  <w:num w:numId="120">
    <w:abstractNumId w:val="145"/>
  </w:num>
  <w:num w:numId="121">
    <w:abstractNumId w:val="101"/>
  </w:num>
  <w:num w:numId="122">
    <w:abstractNumId w:val="43"/>
  </w:num>
  <w:num w:numId="123">
    <w:abstractNumId w:val="61"/>
  </w:num>
  <w:num w:numId="124">
    <w:abstractNumId w:val="82"/>
  </w:num>
  <w:num w:numId="125">
    <w:abstractNumId w:val="108"/>
  </w:num>
  <w:num w:numId="126">
    <w:abstractNumId w:val="40"/>
  </w:num>
  <w:num w:numId="127">
    <w:abstractNumId w:val="125"/>
  </w:num>
  <w:num w:numId="128">
    <w:abstractNumId w:val="53"/>
  </w:num>
  <w:num w:numId="129">
    <w:abstractNumId w:val="54"/>
  </w:num>
  <w:num w:numId="130">
    <w:abstractNumId w:val="100"/>
  </w:num>
  <w:num w:numId="131">
    <w:abstractNumId w:val="39"/>
  </w:num>
  <w:num w:numId="132">
    <w:abstractNumId w:val="130"/>
  </w:num>
  <w:num w:numId="133">
    <w:abstractNumId w:val="78"/>
  </w:num>
  <w:num w:numId="134">
    <w:abstractNumId w:val="135"/>
  </w:num>
  <w:num w:numId="135">
    <w:abstractNumId w:val="134"/>
  </w:num>
  <w:num w:numId="136">
    <w:abstractNumId w:val="16"/>
  </w:num>
  <w:num w:numId="137">
    <w:abstractNumId w:val="88"/>
  </w:num>
  <w:num w:numId="138">
    <w:abstractNumId w:val="123"/>
  </w:num>
  <w:num w:numId="139">
    <w:abstractNumId w:val="58"/>
  </w:num>
  <w:num w:numId="140">
    <w:abstractNumId w:val="20"/>
  </w:num>
  <w:num w:numId="141">
    <w:abstractNumId w:val="161"/>
  </w:num>
  <w:num w:numId="142">
    <w:abstractNumId w:val="154"/>
  </w:num>
  <w:num w:numId="143">
    <w:abstractNumId w:val="139"/>
  </w:num>
  <w:num w:numId="144">
    <w:abstractNumId w:val="74"/>
  </w:num>
  <w:num w:numId="145">
    <w:abstractNumId w:val="48"/>
  </w:num>
  <w:num w:numId="146">
    <w:abstractNumId w:val="47"/>
  </w:num>
  <w:num w:numId="147">
    <w:abstractNumId w:val="86"/>
  </w:num>
  <w:num w:numId="148">
    <w:abstractNumId w:val="69"/>
  </w:num>
  <w:num w:numId="149">
    <w:abstractNumId w:val="56"/>
  </w:num>
  <w:num w:numId="150">
    <w:abstractNumId w:val="0"/>
  </w:num>
  <w:num w:numId="151">
    <w:abstractNumId w:val="1"/>
  </w:num>
  <w:num w:numId="152">
    <w:abstractNumId w:val="97"/>
  </w:num>
  <w:num w:numId="153">
    <w:abstractNumId w:val="162"/>
  </w:num>
  <w:num w:numId="154">
    <w:abstractNumId w:val="168"/>
  </w:num>
  <w:num w:numId="155">
    <w:abstractNumId w:val="51"/>
  </w:num>
  <w:num w:numId="156">
    <w:abstractNumId w:val="18"/>
  </w:num>
  <w:num w:numId="157">
    <w:abstractNumId w:val="30"/>
  </w:num>
  <w:num w:numId="158">
    <w:abstractNumId w:val="91"/>
  </w:num>
  <w:num w:numId="159">
    <w:abstractNumId w:val="42"/>
  </w:num>
  <w:num w:numId="160">
    <w:abstractNumId w:val="29"/>
  </w:num>
  <w:num w:numId="161">
    <w:abstractNumId w:val="72"/>
  </w:num>
  <w:num w:numId="162">
    <w:abstractNumId w:val="24"/>
  </w:num>
  <w:num w:numId="163">
    <w:abstractNumId w:val="52"/>
  </w:num>
  <w:num w:numId="164">
    <w:abstractNumId w:val="77"/>
  </w:num>
  <w:num w:numId="165">
    <w:abstractNumId w:val="106"/>
  </w:num>
  <w:num w:numId="166">
    <w:abstractNumId w:val="93"/>
  </w:num>
  <w:num w:numId="167">
    <w:abstractNumId w:val="110"/>
  </w:num>
  <w:num w:numId="168">
    <w:abstractNumId w:val="102"/>
  </w:num>
  <w:num w:numId="169">
    <w:abstractNumId w:val="14"/>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4098">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23"/>
    <w:rsid w:val="00000A6F"/>
    <w:rsid w:val="000110C7"/>
    <w:rsid w:val="000163D2"/>
    <w:rsid w:val="00017BBE"/>
    <w:rsid w:val="00020501"/>
    <w:rsid w:val="00025D99"/>
    <w:rsid w:val="000340F0"/>
    <w:rsid w:val="0003432F"/>
    <w:rsid w:val="00037796"/>
    <w:rsid w:val="00044787"/>
    <w:rsid w:val="000528EB"/>
    <w:rsid w:val="00055B98"/>
    <w:rsid w:val="000575EB"/>
    <w:rsid w:val="0005789C"/>
    <w:rsid w:val="00061B2C"/>
    <w:rsid w:val="00074330"/>
    <w:rsid w:val="000805B9"/>
    <w:rsid w:val="00092533"/>
    <w:rsid w:val="00095A53"/>
    <w:rsid w:val="000B28CE"/>
    <w:rsid w:val="000C0474"/>
    <w:rsid w:val="000C0519"/>
    <w:rsid w:val="000C5670"/>
    <w:rsid w:val="000D077A"/>
    <w:rsid w:val="000E5848"/>
    <w:rsid w:val="000E6AE8"/>
    <w:rsid w:val="000E70EC"/>
    <w:rsid w:val="000F260A"/>
    <w:rsid w:val="000F40F8"/>
    <w:rsid w:val="00107C36"/>
    <w:rsid w:val="00135958"/>
    <w:rsid w:val="00136979"/>
    <w:rsid w:val="00136ADE"/>
    <w:rsid w:val="001518E7"/>
    <w:rsid w:val="00156B77"/>
    <w:rsid w:val="00157230"/>
    <w:rsid w:val="00162CDF"/>
    <w:rsid w:val="00165A11"/>
    <w:rsid w:val="00165D0F"/>
    <w:rsid w:val="00166FBA"/>
    <w:rsid w:val="0017285D"/>
    <w:rsid w:val="00174581"/>
    <w:rsid w:val="001764B0"/>
    <w:rsid w:val="0018104D"/>
    <w:rsid w:val="00183297"/>
    <w:rsid w:val="00192DD8"/>
    <w:rsid w:val="001945C8"/>
    <w:rsid w:val="001A7B4A"/>
    <w:rsid w:val="001B2138"/>
    <w:rsid w:val="001B4742"/>
    <w:rsid w:val="001C20D6"/>
    <w:rsid w:val="001D33E6"/>
    <w:rsid w:val="001D4A33"/>
    <w:rsid w:val="001D6F40"/>
    <w:rsid w:val="001E110D"/>
    <w:rsid w:val="001E2C4D"/>
    <w:rsid w:val="001F1D51"/>
    <w:rsid w:val="001F6428"/>
    <w:rsid w:val="002007C5"/>
    <w:rsid w:val="00201060"/>
    <w:rsid w:val="00204DC1"/>
    <w:rsid w:val="00206E8B"/>
    <w:rsid w:val="002226B0"/>
    <w:rsid w:val="00234390"/>
    <w:rsid w:val="00244790"/>
    <w:rsid w:val="00247F5B"/>
    <w:rsid w:val="002530F1"/>
    <w:rsid w:val="00254122"/>
    <w:rsid w:val="00256270"/>
    <w:rsid w:val="00260005"/>
    <w:rsid w:val="00262399"/>
    <w:rsid w:val="00264856"/>
    <w:rsid w:val="002652E2"/>
    <w:rsid w:val="00265760"/>
    <w:rsid w:val="002828DA"/>
    <w:rsid w:val="00282DE0"/>
    <w:rsid w:val="002A19C3"/>
    <w:rsid w:val="002A233A"/>
    <w:rsid w:val="002A33AF"/>
    <w:rsid w:val="002B0989"/>
    <w:rsid w:val="002B4060"/>
    <w:rsid w:val="002C4A54"/>
    <w:rsid w:val="002C5A58"/>
    <w:rsid w:val="002D38AA"/>
    <w:rsid w:val="002E510C"/>
    <w:rsid w:val="002F2554"/>
    <w:rsid w:val="002F3161"/>
    <w:rsid w:val="002F491D"/>
    <w:rsid w:val="002F5667"/>
    <w:rsid w:val="002F5D78"/>
    <w:rsid w:val="00303CE2"/>
    <w:rsid w:val="00307A36"/>
    <w:rsid w:val="00313F6F"/>
    <w:rsid w:val="0031728C"/>
    <w:rsid w:val="0032431B"/>
    <w:rsid w:val="0033459E"/>
    <w:rsid w:val="003350D0"/>
    <w:rsid w:val="00335648"/>
    <w:rsid w:val="003433EC"/>
    <w:rsid w:val="003437DC"/>
    <w:rsid w:val="00343933"/>
    <w:rsid w:val="00345287"/>
    <w:rsid w:val="0034528B"/>
    <w:rsid w:val="00345B67"/>
    <w:rsid w:val="00346DFC"/>
    <w:rsid w:val="00347990"/>
    <w:rsid w:val="003511C7"/>
    <w:rsid w:val="00352D34"/>
    <w:rsid w:val="00353531"/>
    <w:rsid w:val="00364775"/>
    <w:rsid w:val="00365352"/>
    <w:rsid w:val="00372423"/>
    <w:rsid w:val="00374DE7"/>
    <w:rsid w:val="0039100A"/>
    <w:rsid w:val="003A397B"/>
    <w:rsid w:val="003A5670"/>
    <w:rsid w:val="003A6CDC"/>
    <w:rsid w:val="003B0B97"/>
    <w:rsid w:val="003B78E1"/>
    <w:rsid w:val="003C078D"/>
    <w:rsid w:val="003C7E77"/>
    <w:rsid w:val="003D0EFE"/>
    <w:rsid w:val="003D7EAA"/>
    <w:rsid w:val="003E3F10"/>
    <w:rsid w:val="003E4172"/>
    <w:rsid w:val="003E4506"/>
    <w:rsid w:val="003E65F1"/>
    <w:rsid w:val="00401BAF"/>
    <w:rsid w:val="00404977"/>
    <w:rsid w:val="004105B9"/>
    <w:rsid w:val="00411CF6"/>
    <w:rsid w:val="00415873"/>
    <w:rsid w:val="00416EED"/>
    <w:rsid w:val="00420131"/>
    <w:rsid w:val="0042114F"/>
    <w:rsid w:val="00425ACD"/>
    <w:rsid w:val="00426C4E"/>
    <w:rsid w:val="0042720D"/>
    <w:rsid w:val="00427663"/>
    <w:rsid w:val="00432FCC"/>
    <w:rsid w:val="00437D92"/>
    <w:rsid w:val="00446180"/>
    <w:rsid w:val="00446862"/>
    <w:rsid w:val="00450592"/>
    <w:rsid w:val="00461148"/>
    <w:rsid w:val="00466529"/>
    <w:rsid w:val="00471218"/>
    <w:rsid w:val="004840FF"/>
    <w:rsid w:val="004872B0"/>
    <w:rsid w:val="004875D8"/>
    <w:rsid w:val="00487F42"/>
    <w:rsid w:val="00492E53"/>
    <w:rsid w:val="004A4957"/>
    <w:rsid w:val="004B2B56"/>
    <w:rsid w:val="004B641D"/>
    <w:rsid w:val="004B7B05"/>
    <w:rsid w:val="004C0574"/>
    <w:rsid w:val="004C16A0"/>
    <w:rsid w:val="004C37A3"/>
    <w:rsid w:val="004C4FAB"/>
    <w:rsid w:val="004C53BF"/>
    <w:rsid w:val="004C6984"/>
    <w:rsid w:val="004D1AE5"/>
    <w:rsid w:val="004E3134"/>
    <w:rsid w:val="004E4498"/>
    <w:rsid w:val="004E5547"/>
    <w:rsid w:val="004F3C0F"/>
    <w:rsid w:val="004F4CDB"/>
    <w:rsid w:val="0050055D"/>
    <w:rsid w:val="00501FE8"/>
    <w:rsid w:val="0050754E"/>
    <w:rsid w:val="00510886"/>
    <w:rsid w:val="00522F47"/>
    <w:rsid w:val="0052366C"/>
    <w:rsid w:val="00524970"/>
    <w:rsid w:val="0052512D"/>
    <w:rsid w:val="00530C99"/>
    <w:rsid w:val="00535EF1"/>
    <w:rsid w:val="00547581"/>
    <w:rsid w:val="00555439"/>
    <w:rsid w:val="00560A5F"/>
    <w:rsid w:val="00570D20"/>
    <w:rsid w:val="00571948"/>
    <w:rsid w:val="00576A5D"/>
    <w:rsid w:val="005777BE"/>
    <w:rsid w:val="00584556"/>
    <w:rsid w:val="005864B6"/>
    <w:rsid w:val="00586EE5"/>
    <w:rsid w:val="00587041"/>
    <w:rsid w:val="0059207A"/>
    <w:rsid w:val="0059292B"/>
    <w:rsid w:val="005A3F50"/>
    <w:rsid w:val="005A599E"/>
    <w:rsid w:val="005A6584"/>
    <w:rsid w:val="005A7F3D"/>
    <w:rsid w:val="005C1A4D"/>
    <w:rsid w:val="005C28CB"/>
    <w:rsid w:val="005C6B0D"/>
    <w:rsid w:val="005D51D9"/>
    <w:rsid w:val="005E3419"/>
    <w:rsid w:val="005E6C58"/>
    <w:rsid w:val="005E6D44"/>
    <w:rsid w:val="005E7B71"/>
    <w:rsid w:val="005E7DF9"/>
    <w:rsid w:val="005F1F23"/>
    <w:rsid w:val="005F4D62"/>
    <w:rsid w:val="005F7EB0"/>
    <w:rsid w:val="00602979"/>
    <w:rsid w:val="006042E8"/>
    <w:rsid w:val="00610297"/>
    <w:rsid w:val="006150A2"/>
    <w:rsid w:val="00615AE2"/>
    <w:rsid w:val="00616EDB"/>
    <w:rsid w:val="00620CD7"/>
    <w:rsid w:val="00621123"/>
    <w:rsid w:val="00623526"/>
    <w:rsid w:val="00625090"/>
    <w:rsid w:val="00626DB6"/>
    <w:rsid w:val="0062783A"/>
    <w:rsid w:val="006307F7"/>
    <w:rsid w:val="00631117"/>
    <w:rsid w:val="006320A9"/>
    <w:rsid w:val="00633590"/>
    <w:rsid w:val="00654914"/>
    <w:rsid w:val="00656ED6"/>
    <w:rsid w:val="006629E5"/>
    <w:rsid w:val="00665E22"/>
    <w:rsid w:val="00666D2E"/>
    <w:rsid w:val="00675777"/>
    <w:rsid w:val="0067604E"/>
    <w:rsid w:val="006764BA"/>
    <w:rsid w:val="00681C73"/>
    <w:rsid w:val="00687803"/>
    <w:rsid w:val="006A4AD9"/>
    <w:rsid w:val="006B6F5F"/>
    <w:rsid w:val="006B7C9B"/>
    <w:rsid w:val="006C6EA8"/>
    <w:rsid w:val="006D7506"/>
    <w:rsid w:val="006E47C4"/>
    <w:rsid w:val="006F06CE"/>
    <w:rsid w:val="006F15F9"/>
    <w:rsid w:val="006F45E4"/>
    <w:rsid w:val="00706071"/>
    <w:rsid w:val="00706D1F"/>
    <w:rsid w:val="00711208"/>
    <w:rsid w:val="00712B28"/>
    <w:rsid w:val="00725D9D"/>
    <w:rsid w:val="00726FB8"/>
    <w:rsid w:val="00730E2F"/>
    <w:rsid w:val="00737302"/>
    <w:rsid w:val="007415A2"/>
    <w:rsid w:val="007416D9"/>
    <w:rsid w:val="007417E4"/>
    <w:rsid w:val="00741A4E"/>
    <w:rsid w:val="007459BA"/>
    <w:rsid w:val="00754588"/>
    <w:rsid w:val="00755D87"/>
    <w:rsid w:val="0077139D"/>
    <w:rsid w:val="00782003"/>
    <w:rsid w:val="007850B6"/>
    <w:rsid w:val="007A1053"/>
    <w:rsid w:val="007B6DFE"/>
    <w:rsid w:val="007C6B94"/>
    <w:rsid w:val="007D0F8E"/>
    <w:rsid w:val="007D6CD0"/>
    <w:rsid w:val="007F790B"/>
    <w:rsid w:val="008031F1"/>
    <w:rsid w:val="0081479B"/>
    <w:rsid w:val="00820181"/>
    <w:rsid w:val="008220B2"/>
    <w:rsid w:val="008264EF"/>
    <w:rsid w:val="0083206E"/>
    <w:rsid w:val="00832276"/>
    <w:rsid w:val="0084303D"/>
    <w:rsid w:val="00854DF1"/>
    <w:rsid w:val="00857F0E"/>
    <w:rsid w:val="00867CB3"/>
    <w:rsid w:val="00872B7B"/>
    <w:rsid w:val="00881AE8"/>
    <w:rsid w:val="00885045"/>
    <w:rsid w:val="0088583E"/>
    <w:rsid w:val="00885F91"/>
    <w:rsid w:val="008872BD"/>
    <w:rsid w:val="0089045C"/>
    <w:rsid w:val="008904D8"/>
    <w:rsid w:val="00892030"/>
    <w:rsid w:val="008962A4"/>
    <w:rsid w:val="008A0E95"/>
    <w:rsid w:val="008A379B"/>
    <w:rsid w:val="008A542E"/>
    <w:rsid w:val="008A7B2F"/>
    <w:rsid w:val="008C4B63"/>
    <w:rsid w:val="008C5AF4"/>
    <w:rsid w:val="008D086D"/>
    <w:rsid w:val="008D136C"/>
    <w:rsid w:val="008D22EE"/>
    <w:rsid w:val="008D5FAA"/>
    <w:rsid w:val="008E1994"/>
    <w:rsid w:val="008E1A33"/>
    <w:rsid w:val="008E37DA"/>
    <w:rsid w:val="008E6CE7"/>
    <w:rsid w:val="008F176F"/>
    <w:rsid w:val="008F6B6E"/>
    <w:rsid w:val="008F7A28"/>
    <w:rsid w:val="009100AA"/>
    <w:rsid w:val="00924EE9"/>
    <w:rsid w:val="0092694E"/>
    <w:rsid w:val="009315BC"/>
    <w:rsid w:val="00934E69"/>
    <w:rsid w:val="00945737"/>
    <w:rsid w:val="00947D79"/>
    <w:rsid w:val="00947E96"/>
    <w:rsid w:val="009505E1"/>
    <w:rsid w:val="009520FF"/>
    <w:rsid w:val="009547AE"/>
    <w:rsid w:val="0096378D"/>
    <w:rsid w:val="00963DE6"/>
    <w:rsid w:val="009646E7"/>
    <w:rsid w:val="00970EE3"/>
    <w:rsid w:val="00983594"/>
    <w:rsid w:val="00987548"/>
    <w:rsid w:val="00987AF3"/>
    <w:rsid w:val="00992A32"/>
    <w:rsid w:val="0099565D"/>
    <w:rsid w:val="009A0302"/>
    <w:rsid w:val="009A2545"/>
    <w:rsid w:val="009B5F82"/>
    <w:rsid w:val="009C11FE"/>
    <w:rsid w:val="009C57A5"/>
    <w:rsid w:val="009C7467"/>
    <w:rsid w:val="009E1E6C"/>
    <w:rsid w:val="009E7906"/>
    <w:rsid w:val="009F0626"/>
    <w:rsid w:val="009F36F6"/>
    <w:rsid w:val="00A01DB5"/>
    <w:rsid w:val="00A10D5B"/>
    <w:rsid w:val="00A4072A"/>
    <w:rsid w:val="00A40A20"/>
    <w:rsid w:val="00A44941"/>
    <w:rsid w:val="00A465F4"/>
    <w:rsid w:val="00A47A61"/>
    <w:rsid w:val="00A55E62"/>
    <w:rsid w:val="00A569FB"/>
    <w:rsid w:val="00A57837"/>
    <w:rsid w:val="00A63568"/>
    <w:rsid w:val="00A7201D"/>
    <w:rsid w:val="00A7400B"/>
    <w:rsid w:val="00A7477C"/>
    <w:rsid w:val="00A804EC"/>
    <w:rsid w:val="00A8100E"/>
    <w:rsid w:val="00A84A17"/>
    <w:rsid w:val="00A96A3A"/>
    <w:rsid w:val="00A97024"/>
    <w:rsid w:val="00A97AF8"/>
    <w:rsid w:val="00AA0274"/>
    <w:rsid w:val="00AA715C"/>
    <w:rsid w:val="00AB0CF9"/>
    <w:rsid w:val="00AB238A"/>
    <w:rsid w:val="00AB34BC"/>
    <w:rsid w:val="00AB5015"/>
    <w:rsid w:val="00AB75C2"/>
    <w:rsid w:val="00AC3C0E"/>
    <w:rsid w:val="00AE0EF3"/>
    <w:rsid w:val="00AE709D"/>
    <w:rsid w:val="00AF38C1"/>
    <w:rsid w:val="00B02AF0"/>
    <w:rsid w:val="00B0600E"/>
    <w:rsid w:val="00B06C34"/>
    <w:rsid w:val="00B11C80"/>
    <w:rsid w:val="00B135BF"/>
    <w:rsid w:val="00B13714"/>
    <w:rsid w:val="00B20203"/>
    <w:rsid w:val="00B21C92"/>
    <w:rsid w:val="00B4172C"/>
    <w:rsid w:val="00B4489F"/>
    <w:rsid w:val="00B47417"/>
    <w:rsid w:val="00B55195"/>
    <w:rsid w:val="00B63A1D"/>
    <w:rsid w:val="00B71438"/>
    <w:rsid w:val="00B80FA4"/>
    <w:rsid w:val="00B833FD"/>
    <w:rsid w:val="00BA009A"/>
    <w:rsid w:val="00BA4FFC"/>
    <w:rsid w:val="00BC3515"/>
    <w:rsid w:val="00BC4841"/>
    <w:rsid w:val="00BC66D8"/>
    <w:rsid w:val="00BD10D5"/>
    <w:rsid w:val="00BD1846"/>
    <w:rsid w:val="00BD3141"/>
    <w:rsid w:val="00BD3892"/>
    <w:rsid w:val="00BE01F8"/>
    <w:rsid w:val="00BE08AF"/>
    <w:rsid w:val="00BE3340"/>
    <w:rsid w:val="00BE665F"/>
    <w:rsid w:val="00BF3262"/>
    <w:rsid w:val="00BF3B1C"/>
    <w:rsid w:val="00BF60CD"/>
    <w:rsid w:val="00BF6A81"/>
    <w:rsid w:val="00C02D22"/>
    <w:rsid w:val="00C033A0"/>
    <w:rsid w:val="00C1023D"/>
    <w:rsid w:val="00C20D7E"/>
    <w:rsid w:val="00C2776C"/>
    <w:rsid w:val="00C306AA"/>
    <w:rsid w:val="00C3797A"/>
    <w:rsid w:val="00C37EAA"/>
    <w:rsid w:val="00C40054"/>
    <w:rsid w:val="00C454C1"/>
    <w:rsid w:val="00C455D9"/>
    <w:rsid w:val="00C50119"/>
    <w:rsid w:val="00C50665"/>
    <w:rsid w:val="00C51439"/>
    <w:rsid w:val="00C5459B"/>
    <w:rsid w:val="00C558A5"/>
    <w:rsid w:val="00C5619A"/>
    <w:rsid w:val="00C56A24"/>
    <w:rsid w:val="00C757F6"/>
    <w:rsid w:val="00C762D6"/>
    <w:rsid w:val="00C76CC6"/>
    <w:rsid w:val="00C77093"/>
    <w:rsid w:val="00C97267"/>
    <w:rsid w:val="00C97335"/>
    <w:rsid w:val="00C97C66"/>
    <w:rsid w:val="00CA2005"/>
    <w:rsid w:val="00CA4FA5"/>
    <w:rsid w:val="00CB1EB1"/>
    <w:rsid w:val="00CB4A01"/>
    <w:rsid w:val="00CC1783"/>
    <w:rsid w:val="00CD1B0E"/>
    <w:rsid w:val="00CD6D8E"/>
    <w:rsid w:val="00CD7ABD"/>
    <w:rsid w:val="00CE1702"/>
    <w:rsid w:val="00CE1BCD"/>
    <w:rsid w:val="00CE270D"/>
    <w:rsid w:val="00CE3C58"/>
    <w:rsid w:val="00CF0406"/>
    <w:rsid w:val="00CF2D42"/>
    <w:rsid w:val="00CF449A"/>
    <w:rsid w:val="00CF6B96"/>
    <w:rsid w:val="00D00937"/>
    <w:rsid w:val="00D0322C"/>
    <w:rsid w:val="00D06CEE"/>
    <w:rsid w:val="00D2161F"/>
    <w:rsid w:val="00D22736"/>
    <w:rsid w:val="00D22A5A"/>
    <w:rsid w:val="00D277F2"/>
    <w:rsid w:val="00D30FA5"/>
    <w:rsid w:val="00D40A58"/>
    <w:rsid w:val="00D51C20"/>
    <w:rsid w:val="00D54EE2"/>
    <w:rsid w:val="00D56148"/>
    <w:rsid w:val="00D56BF1"/>
    <w:rsid w:val="00D5703D"/>
    <w:rsid w:val="00D61D97"/>
    <w:rsid w:val="00D61F84"/>
    <w:rsid w:val="00D62220"/>
    <w:rsid w:val="00D623ED"/>
    <w:rsid w:val="00D66F0B"/>
    <w:rsid w:val="00D70E27"/>
    <w:rsid w:val="00D75847"/>
    <w:rsid w:val="00D823D8"/>
    <w:rsid w:val="00D90DEE"/>
    <w:rsid w:val="00D90FE2"/>
    <w:rsid w:val="00DA00A3"/>
    <w:rsid w:val="00DA220A"/>
    <w:rsid w:val="00DB0441"/>
    <w:rsid w:val="00DB0B1B"/>
    <w:rsid w:val="00DB1A4E"/>
    <w:rsid w:val="00DB2D70"/>
    <w:rsid w:val="00DB3B2E"/>
    <w:rsid w:val="00DB7038"/>
    <w:rsid w:val="00DC4FCE"/>
    <w:rsid w:val="00DC6CBF"/>
    <w:rsid w:val="00DD631B"/>
    <w:rsid w:val="00DE3A29"/>
    <w:rsid w:val="00DF30D0"/>
    <w:rsid w:val="00DF5037"/>
    <w:rsid w:val="00DF66B3"/>
    <w:rsid w:val="00E22302"/>
    <w:rsid w:val="00E2304A"/>
    <w:rsid w:val="00E247C1"/>
    <w:rsid w:val="00E26BB5"/>
    <w:rsid w:val="00E3134A"/>
    <w:rsid w:val="00E33682"/>
    <w:rsid w:val="00E35C81"/>
    <w:rsid w:val="00E3655C"/>
    <w:rsid w:val="00E464E8"/>
    <w:rsid w:val="00E468D1"/>
    <w:rsid w:val="00E468F5"/>
    <w:rsid w:val="00E50A29"/>
    <w:rsid w:val="00E51944"/>
    <w:rsid w:val="00E526BF"/>
    <w:rsid w:val="00E613B2"/>
    <w:rsid w:val="00E6180D"/>
    <w:rsid w:val="00E623CF"/>
    <w:rsid w:val="00E67D81"/>
    <w:rsid w:val="00E8124C"/>
    <w:rsid w:val="00E821DC"/>
    <w:rsid w:val="00E97CF6"/>
    <w:rsid w:val="00EA3ADA"/>
    <w:rsid w:val="00EB59F1"/>
    <w:rsid w:val="00EB5C3D"/>
    <w:rsid w:val="00EB76E1"/>
    <w:rsid w:val="00EC115E"/>
    <w:rsid w:val="00EC34C5"/>
    <w:rsid w:val="00ED048D"/>
    <w:rsid w:val="00ED4DC5"/>
    <w:rsid w:val="00ED63DE"/>
    <w:rsid w:val="00EE0F55"/>
    <w:rsid w:val="00EE55D3"/>
    <w:rsid w:val="00EE5E28"/>
    <w:rsid w:val="00EF36F6"/>
    <w:rsid w:val="00F028BE"/>
    <w:rsid w:val="00F0342C"/>
    <w:rsid w:val="00F06940"/>
    <w:rsid w:val="00F06C36"/>
    <w:rsid w:val="00F221F8"/>
    <w:rsid w:val="00F37C79"/>
    <w:rsid w:val="00F4530A"/>
    <w:rsid w:val="00F54449"/>
    <w:rsid w:val="00F5530E"/>
    <w:rsid w:val="00F61788"/>
    <w:rsid w:val="00F64338"/>
    <w:rsid w:val="00F6747F"/>
    <w:rsid w:val="00F70AED"/>
    <w:rsid w:val="00F7572A"/>
    <w:rsid w:val="00F757F2"/>
    <w:rsid w:val="00F76024"/>
    <w:rsid w:val="00F760B1"/>
    <w:rsid w:val="00F84301"/>
    <w:rsid w:val="00F95881"/>
    <w:rsid w:val="00F977CA"/>
    <w:rsid w:val="00FC2170"/>
    <w:rsid w:val="00FC32C3"/>
    <w:rsid w:val="00FC360B"/>
    <w:rsid w:val="00FD7F08"/>
    <w:rsid w:val="00FE03D5"/>
    <w:rsid w:val="00FE6CD0"/>
    <w:rsid w:val="00FF0A32"/>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colormru v:ext="edit" colors="#a84300,#de7e4e,#a74300,#ce0000,#ba0000,#ba4300,#a80f16,#065591"/>
    </o:shapedefaults>
    <o:shapelayout v:ext="edit">
      <o:idmap v:ext="edit" data="1"/>
    </o:shapelayout>
  </w:shapeDefaults>
  <w:decimalSymbol w:val="."/>
  <w:listSeparator w:val=","/>
  <w14:docId w14:val="5C3F8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header" Target="header2.xml"/><Relationship Id="rId57" Type="http://schemas.openxmlformats.org/officeDocument/2006/relationships/footer" Target="footer2.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E2186-0A2B-C544-ADB4-4B9416D97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Documents\TIBCO\my job\CSO\Templates\TIBCO PSG Best Practices DocumentNov112004.dot</Template>
  <TotalTime>185</TotalTime>
  <Pages>8</Pages>
  <Words>8842</Words>
  <Characters>50401</Characters>
  <Application>Microsoft Macintosh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59125</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Lucy Hollyer</cp:lastModifiedBy>
  <cp:revision>1</cp:revision>
  <cp:lastPrinted>2004-01-21T17:12:00Z</cp:lastPrinted>
  <dcterms:created xsi:type="dcterms:W3CDTF">2018-02-20T17:03:00Z</dcterms:created>
  <dcterms:modified xsi:type="dcterms:W3CDTF">2018-02-27T13:42:00Z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